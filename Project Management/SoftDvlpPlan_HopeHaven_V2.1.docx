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F09D0" w14:textId="77777777" w:rsidR="0092539D" w:rsidRDefault="0092539D">
      <w:pPr>
        <w:pStyle w:val="Title"/>
        <w:jc w:val="right"/>
      </w:pPr>
      <w:bookmarkStart w:id="0" w:name="_GoBack"/>
      <w:bookmarkEnd w:id="0"/>
      <w:r>
        <w:t>FAAST Inventory System</w:t>
      </w:r>
    </w:p>
    <w:p w14:paraId="04083F51" w14:textId="77777777" w:rsidR="00BB2DEB" w:rsidRDefault="003560CA">
      <w:pPr>
        <w:pStyle w:val="Title"/>
        <w:jc w:val="right"/>
      </w:pPr>
      <w:fldSimple w:instr=" TITLE  \* MERGEFORMAT ">
        <w:r w:rsidR="00675963">
          <w:t>Software Development Plan</w:t>
        </w:r>
      </w:fldSimple>
    </w:p>
    <w:p w14:paraId="4B71B63B" w14:textId="77777777" w:rsidR="00BB2DEB" w:rsidRDefault="00BB2DEB">
      <w:pPr>
        <w:pStyle w:val="Title"/>
        <w:jc w:val="right"/>
      </w:pPr>
    </w:p>
    <w:p w14:paraId="233DC99B" w14:textId="36DDECDD" w:rsidR="00BB2DEB" w:rsidRDefault="00D616BD" w:rsidP="00D24FB6">
      <w:pPr>
        <w:pStyle w:val="Title"/>
        <w:jc w:val="right"/>
        <w:rPr>
          <w:sz w:val="28"/>
        </w:rPr>
      </w:pPr>
      <w:r>
        <w:rPr>
          <w:sz w:val="28"/>
        </w:rPr>
        <w:t>Version 2.1</w:t>
      </w:r>
    </w:p>
    <w:p w14:paraId="7DFCFD9F" w14:textId="77777777" w:rsidR="00D24FB6" w:rsidRPr="00D24FB6" w:rsidRDefault="00D24FB6" w:rsidP="00D24FB6"/>
    <w:p w14:paraId="146BFB2E" w14:textId="77777777" w:rsidR="00BB2DEB" w:rsidRDefault="00BB2DEB"/>
    <w:p w14:paraId="0B04183D" w14:textId="77777777" w:rsidR="00BB2DEB" w:rsidRDefault="00BB2DEB">
      <w:pPr>
        <w:sectPr w:rsidR="00BB2DE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37229D20" w14:textId="77777777" w:rsidR="00BB2DEB" w:rsidRDefault="00BB2DE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2DEB" w14:paraId="3587AE11" w14:textId="77777777" w:rsidTr="00244BFE">
        <w:tc>
          <w:tcPr>
            <w:tcW w:w="2304" w:type="dxa"/>
          </w:tcPr>
          <w:p w14:paraId="45F29A9C" w14:textId="77777777" w:rsidR="00BB2DEB" w:rsidRDefault="00BB2DEB">
            <w:pPr>
              <w:pStyle w:val="Tabletext"/>
              <w:jc w:val="center"/>
              <w:rPr>
                <w:b/>
              </w:rPr>
            </w:pPr>
            <w:r>
              <w:rPr>
                <w:b/>
              </w:rPr>
              <w:t>Date</w:t>
            </w:r>
          </w:p>
        </w:tc>
        <w:tc>
          <w:tcPr>
            <w:tcW w:w="1152" w:type="dxa"/>
          </w:tcPr>
          <w:p w14:paraId="07221F2D" w14:textId="77777777" w:rsidR="00BB2DEB" w:rsidRDefault="00BB2DEB">
            <w:pPr>
              <w:pStyle w:val="Tabletext"/>
              <w:jc w:val="center"/>
              <w:rPr>
                <w:b/>
              </w:rPr>
            </w:pPr>
            <w:r>
              <w:rPr>
                <w:b/>
              </w:rPr>
              <w:t>Version</w:t>
            </w:r>
          </w:p>
        </w:tc>
        <w:tc>
          <w:tcPr>
            <w:tcW w:w="3744" w:type="dxa"/>
          </w:tcPr>
          <w:p w14:paraId="4312C648" w14:textId="77777777" w:rsidR="00BB2DEB" w:rsidRDefault="00BB2DEB">
            <w:pPr>
              <w:pStyle w:val="Tabletext"/>
              <w:jc w:val="center"/>
              <w:rPr>
                <w:b/>
              </w:rPr>
            </w:pPr>
            <w:r>
              <w:rPr>
                <w:b/>
              </w:rPr>
              <w:t>Description</w:t>
            </w:r>
          </w:p>
        </w:tc>
        <w:tc>
          <w:tcPr>
            <w:tcW w:w="2304" w:type="dxa"/>
          </w:tcPr>
          <w:p w14:paraId="424D9631" w14:textId="77777777" w:rsidR="00BB2DEB" w:rsidRDefault="00BB2DEB">
            <w:pPr>
              <w:pStyle w:val="Tabletext"/>
              <w:jc w:val="center"/>
              <w:rPr>
                <w:b/>
              </w:rPr>
            </w:pPr>
            <w:r>
              <w:rPr>
                <w:b/>
              </w:rPr>
              <w:t>Author</w:t>
            </w:r>
          </w:p>
        </w:tc>
      </w:tr>
      <w:tr w:rsidR="00BB2DEB" w14:paraId="260A82CD" w14:textId="77777777" w:rsidTr="00244BFE">
        <w:tc>
          <w:tcPr>
            <w:tcW w:w="2304" w:type="dxa"/>
          </w:tcPr>
          <w:p w14:paraId="312D9AF8" w14:textId="77777777" w:rsidR="00BB2DEB" w:rsidRDefault="002F1343">
            <w:pPr>
              <w:pStyle w:val="Tabletext"/>
            </w:pPr>
            <w:r>
              <w:t>15</w:t>
            </w:r>
            <w:r w:rsidR="00BB2DEB">
              <w:t>/</w:t>
            </w:r>
            <w:r>
              <w:t>09</w:t>
            </w:r>
            <w:r w:rsidR="00BB2DEB">
              <w:t>/</w:t>
            </w:r>
            <w:r>
              <w:t>16</w:t>
            </w:r>
          </w:p>
        </w:tc>
        <w:tc>
          <w:tcPr>
            <w:tcW w:w="1152" w:type="dxa"/>
          </w:tcPr>
          <w:p w14:paraId="3D9ED8F0" w14:textId="77777777" w:rsidR="00BB2DEB" w:rsidRDefault="002F1343">
            <w:pPr>
              <w:pStyle w:val="Tabletext"/>
            </w:pPr>
            <w:r>
              <w:t>1.0</w:t>
            </w:r>
          </w:p>
        </w:tc>
        <w:tc>
          <w:tcPr>
            <w:tcW w:w="3744" w:type="dxa"/>
          </w:tcPr>
          <w:p w14:paraId="11F5358C" w14:textId="77777777" w:rsidR="00BB2DEB" w:rsidRDefault="002F1343">
            <w:pPr>
              <w:pStyle w:val="Tabletext"/>
            </w:pPr>
            <w:r>
              <w:t>Initial Creation and simple revisions</w:t>
            </w:r>
          </w:p>
        </w:tc>
        <w:tc>
          <w:tcPr>
            <w:tcW w:w="2304" w:type="dxa"/>
          </w:tcPr>
          <w:p w14:paraId="071404D8" w14:textId="77777777" w:rsidR="00BB2DEB" w:rsidRDefault="002F1343">
            <w:pPr>
              <w:pStyle w:val="Tabletext"/>
            </w:pPr>
            <w:r>
              <w:t>Jonathan Ebert</w:t>
            </w:r>
          </w:p>
        </w:tc>
      </w:tr>
      <w:tr w:rsidR="00244BFE" w14:paraId="59731DDD" w14:textId="77777777" w:rsidTr="00244BFE">
        <w:tc>
          <w:tcPr>
            <w:tcW w:w="2304" w:type="dxa"/>
          </w:tcPr>
          <w:p w14:paraId="7C48AC04" w14:textId="77777777" w:rsidR="00244BFE" w:rsidRDefault="00244BFE" w:rsidP="00244BFE">
            <w:pPr>
              <w:pStyle w:val="Tabletext"/>
            </w:pPr>
            <w:r>
              <w:t>17/09/16</w:t>
            </w:r>
          </w:p>
        </w:tc>
        <w:tc>
          <w:tcPr>
            <w:tcW w:w="1152" w:type="dxa"/>
          </w:tcPr>
          <w:p w14:paraId="0AFC027A" w14:textId="77777777" w:rsidR="00244BFE" w:rsidRDefault="00244BFE" w:rsidP="00244BFE">
            <w:pPr>
              <w:pStyle w:val="Tabletext"/>
            </w:pPr>
            <w:r>
              <w:t>1.1</w:t>
            </w:r>
          </w:p>
        </w:tc>
        <w:tc>
          <w:tcPr>
            <w:tcW w:w="3744" w:type="dxa"/>
          </w:tcPr>
          <w:p w14:paraId="00F7C0E4" w14:textId="70380BCA" w:rsidR="00244BFE" w:rsidRDefault="00E4391C" w:rsidP="00244BFE">
            <w:pPr>
              <w:pStyle w:val="Tabletext"/>
            </w:pPr>
            <w:r>
              <w:t>Content added</w:t>
            </w:r>
            <w:r w:rsidR="00323844">
              <w:t xml:space="preserve"> to section 3</w:t>
            </w:r>
          </w:p>
        </w:tc>
        <w:tc>
          <w:tcPr>
            <w:tcW w:w="2304" w:type="dxa"/>
          </w:tcPr>
          <w:p w14:paraId="3BAF91A4" w14:textId="77777777" w:rsidR="00244BFE" w:rsidRDefault="00244BFE" w:rsidP="00244BFE">
            <w:pPr>
              <w:pStyle w:val="Tabletext"/>
            </w:pPr>
            <w:r>
              <w:t>Jonathan Ebert</w:t>
            </w:r>
          </w:p>
        </w:tc>
      </w:tr>
      <w:tr w:rsidR="004C3E78" w14:paraId="3E6F8A8F" w14:textId="77777777" w:rsidTr="00244BFE">
        <w:tc>
          <w:tcPr>
            <w:tcW w:w="2304" w:type="dxa"/>
          </w:tcPr>
          <w:p w14:paraId="4CC45295" w14:textId="7EA50DFB" w:rsidR="004C3E78" w:rsidRDefault="004C3E78" w:rsidP="00244BFE">
            <w:pPr>
              <w:pStyle w:val="Tabletext"/>
            </w:pPr>
            <w:r>
              <w:t>19/09/16</w:t>
            </w:r>
          </w:p>
        </w:tc>
        <w:tc>
          <w:tcPr>
            <w:tcW w:w="1152" w:type="dxa"/>
          </w:tcPr>
          <w:p w14:paraId="22A10083" w14:textId="5429EA20" w:rsidR="004C3E78" w:rsidRDefault="004C3E78" w:rsidP="00244BFE">
            <w:pPr>
              <w:pStyle w:val="Tabletext"/>
            </w:pPr>
            <w:r>
              <w:t>1.2</w:t>
            </w:r>
          </w:p>
        </w:tc>
        <w:tc>
          <w:tcPr>
            <w:tcW w:w="3744" w:type="dxa"/>
          </w:tcPr>
          <w:p w14:paraId="159D6806" w14:textId="5ECE0CFC" w:rsidR="004C3E78" w:rsidRDefault="004C3E78" w:rsidP="004C3E78">
            <w:pPr>
              <w:pStyle w:val="Tabletext"/>
              <w:tabs>
                <w:tab w:val="left" w:pos="900"/>
              </w:tabs>
            </w:pPr>
            <w:r>
              <w:t>Content added to section 1 &amp; 2</w:t>
            </w:r>
          </w:p>
        </w:tc>
        <w:tc>
          <w:tcPr>
            <w:tcW w:w="2304" w:type="dxa"/>
          </w:tcPr>
          <w:p w14:paraId="52AC7E21" w14:textId="2D8FE819" w:rsidR="004C3E78" w:rsidRDefault="004C3E78" w:rsidP="00244BFE">
            <w:pPr>
              <w:pStyle w:val="Tabletext"/>
            </w:pPr>
            <w:r>
              <w:t>Grayson Scott</w:t>
            </w:r>
          </w:p>
        </w:tc>
      </w:tr>
      <w:tr w:rsidR="00244BFE" w14:paraId="4C8CBB37" w14:textId="77777777" w:rsidTr="00244BFE">
        <w:tc>
          <w:tcPr>
            <w:tcW w:w="2304" w:type="dxa"/>
          </w:tcPr>
          <w:p w14:paraId="304D920F" w14:textId="426DB3DF" w:rsidR="00244BFE" w:rsidRDefault="00323844" w:rsidP="00244BFE">
            <w:pPr>
              <w:pStyle w:val="Tabletext"/>
            </w:pPr>
            <w:r>
              <w:t>22/09/16</w:t>
            </w:r>
          </w:p>
        </w:tc>
        <w:tc>
          <w:tcPr>
            <w:tcW w:w="1152" w:type="dxa"/>
          </w:tcPr>
          <w:p w14:paraId="2AE91D12" w14:textId="0CEF8BFB" w:rsidR="00244BFE" w:rsidRDefault="00323844" w:rsidP="00244BFE">
            <w:pPr>
              <w:pStyle w:val="Tabletext"/>
            </w:pPr>
            <w:r>
              <w:t>1.2</w:t>
            </w:r>
          </w:p>
        </w:tc>
        <w:tc>
          <w:tcPr>
            <w:tcW w:w="3744" w:type="dxa"/>
          </w:tcPr>
          <w:p w14:paraId="4C0D0A4A" w14:textId="000CDC55" w:rsidR="00244BFE" w:rsidRDefault="00323844" w:rsidP="00244BFE">
            <w:pPr>
              <w:pStyle w:val="Tabletext"/>
            </w:pPr>
            <w:r>
              <w:t>Content added to section 3 &amp; 4</w:t>
            </w:r>
          </w:p>
        </w:tc>
        <w:tc>
          <w:tcPr>
            <w:tcW w:w="2304" w:type="dxa"/>
          </w:tcPr>
          <w:p w14:paraId="2B508F0D" w14:textId="06830092" w:rsidR="00244BFE" w:rsidRDefault="00323844" w:rsidP="00244BFE">
            <w:pPr>
              <w:pStyle w:val="Tabletext"/>
            </w:pPr>
            <w:r>
              <w:t>Jonathan Ebert</w:t>
            </w:r>
          </w:p>
        </w:tc>
      </w:tr>
      <w:tr w:rsidR="00244BFE" w14:paraId="750BE4BE" w14:textId="77777777" w:rsidTr="00244BFE">
        <w:tc>
          <w:tcPr>
            <w:tcW w:w="2304" w:type="dxa"/>
          </w:tcPr>
          <w:p w14:paraId="4DF7107C" w14:textId="240019D7" w:rsidR="00244BFE" w:rsidRDefault="00963B1C" w:rsidP="00244BFE">
            <w:pPr>
              <w:pStyle w:val="Tabletext"/>
            </w:pPr>
            <w:r>
              <w:t>25/09/16</w:t>
            </w:r>
          </w:p>
        </w:tc>
        <w:tc>
          <w:tcPr>
            <w:tcW w:w="1152" w:type="dxa"/>
          </w:tcPr>
          <w:p w14:paraId="1A404748" w14:textId="2D539A2E" w:rsidR="00244BFE" w:rsidRDefault="00963B1C" w:rsidP="00244BFE">
            <w:pPr>
              <w:pStyle w:val="Tabletext"/>
            </w:pPr>
            <w:r>
              <w:t>1.3</w:t>
            </w:r>
          </w:p>
        </w:tc>
        <w:tc>
          <w:tcPr>
            <w:tcW w:w="3744" w:type="dxa"/>
          </w:tcPr>
          <w:p w14:paraId="2EFB4DA7" w14:textId="2966E097" w:rsidR="00244BFE" w:rsidRDefault="00963B1C" w:rsidP="00244BFE">
            <w:pPr>
              <w:pStyle w:val="Tabletext"/>
            </w:pPr>
            <w:r>
              <w:t>4.1 – 4.2 updated</w:t>
            </w:r>
          </w:p>
        </w:tc>
        <w:tc>
          <w:tcPr>
            <w:tcW w:w="2304" w:type="dxa"/>
          </w:tcPr>
          <w:p w14:paraId="79DED7DB" w14:textId="61EF1A4A" w:rsidR="00963B1C" w:rsidRDefault="00963B1C" w:rsidP="00244BFE">
            <w:pPr>
              <w:pStyle w:val="Tabletext"/>
            </w:pPr>
            <w:r>
              <w:t>Jonathan Ebert</w:t>
            </w:r>
          </w:p>
        </w:tc>
      </w:tr>
      <w:tr w:rsidR="00963B1C" w14:paraId="24D02C1B" w14:textId="77777777" w:rsidTr="00244BFE">
        <w:tc>
          <w:tcPr>
            <w:tcW w:w="2304" w:type="dxa"/>
          </w:tcPr>
          <w:p w14:paraId="0B2DF676" w14:textId="00571719" w:rsidR="00963B1C" w:rsidRDefault="00963B1C" w:rsidP="00244BFE">
            <w:pPr>
              <w:pStyle w:val="Tabletext"/>
            </w:pPr>
            <w:r>
              <w:t>26/09/16</w:t>
            </w:r>
          </w:p>
        </w:tc>
        <w:tc>
          <w:tcPr>
            <w:tcW w:w="1152" w:type="dxa"/>
          </w:tcPr>
          <w:p w14:paraId="7D54D1B9" w14:textId="29CDA55E" w:rsidR="00963B1C" w:rsidRDefault="00963B1C" w:rsidP="00244BFE">
            <w:pPr>
              <w:pStyle w:val="Tabletext"/>
            </w:pPr>
            <w:r>
              <w:t>1.4</w:t>
            </w:r>
          </w:p>
        </w:tc>
        <w:tc>
          <w:tcPr>
            <w:tcW w:w="3744" w:type="dxa"/>
          </w:tcPr>
          <w:p w14:paraId="39FEA3A3" w14:textId="21128332" w:rsidR="00963B1C" w:rsidRDefault="00963B1C" w:rsidP="00244BFE">
            <w:pPr>
              <w:pStyle w:val="Tabletext"/>
            </w:pPr>
            <w:r>
              <w:t>4.2 updated</w:t>
            </w:r>
          </w:p>
        </w:tc>
        <w:tc>
          <w:tcPr>
            <w:tcW w:w="2304" w:type="dxa"/>
          </w:tcPr>
          <w:p w14:paraId="78D880C0" w14:textId="1AE67CFB" w:rsidR="00963B1C" w:rsidRDefault="00963B1C" w:rsidP="00244BFE">
            <w:pPr>
              <w:pStyle w:val="Tabletext"/>
            </w:pPr>
            <w:r>
              <w:t>Jonathan Ebert</w:t>
            </w:r>
          </w:p>
        </w:tc>
      </w:tr>
      <w:tr w:rsidR="00EE512E" w14:paraId="313C5858" w14:textId="77777777" w:rsidTr="00244BFE">
        <w:tc>
          <w:tcPr>
            <w:tcW w:w="2304" w:type="dxa"/>
          </w:tcPr>
          <w:p w14:paraId="0A3BA5E2" w14:textId="12843ABE" w:rsidR="00EE512E" w:rsidRDefault="00EE512E" w:rsidP="00244BFE">
            <w:pPr>
              <w:pStyle w:val="Tabletext"/>
            </w:pPr>
            <w:r>
              <w:t>27/09/16</w:t>
            </w:r>
          </w:p>
        </w:tc>
        <w:tc>
          <w:tcPr>
            <w:tcW w:w="1152" w:type="dxa"/>
          </w:tcPr>
          <w:p w14:paraId="2D579443" w14:textId="5A0A37C4" w:rsidR="00EE512E" w:rsidRDefault="00EE512E" w:rsidP="00244BFE">
            <w:pPr>
              <w:pStyle w:val="Tabletext"/>
            </w:pPr>
            <w:r>
              <w:t>1.5</w:t>
            </w:r>
          </w:p>
        </w:tc>
        <w:tc>
          <w:tcPr>
            <w:tcW w:w="3744" w:type="dxa"/>
          </w:tcPr>
          <w:p w14:paraId="13DF9AEB" w14:textId="5F1BABE5" w:rsidR="00EE512E" w:rsidRDefault="00EE512E" w:rsidP="00244BFE">
            <w:pPr>
              <w:pStyle w:val="Tabletext"/>
            </w:pPr>
            <w:r>
              <w:t>4.2 updated</w:t>
            </w:r>
          </w:p>
        </w:tc>
        <w:tc>
          <w:tcPr>
            <w:tcW w:w="2304" w:type="dxa"/>
          </w:tcPr>
          <w:p w14:paraId="0446F547" w14:textId="1900F233" w:rsidR="00EE512E" w:rsidRDefault="00EE512E" w:rsidP="00244BFE">
            <w:pPr>
              <w:pStyle w:val="Tabletext"/>
            </w:pPr>
            <w:r>
              <w:t>Jonathan Ebert</w:t>
            </w:r>
          </w:p>
        </w:tc>
      </w:tr>
      <w:tr w:rsidR="004C3E78" w14:paraId="77D7A165" w14:textId="77777777" w:rsidTr="00244BFE">
        <w:tc>
          <w:tcPr>
            <w:tcW w:w="2304" w:type="dxa"/>
          </w:tcPr>
          <w:p w14:paraId="64E6F8EB" w14:textId="2657921C" w:rsidR="004C3E78" w:rsidRDefault="004C3E78" w:rsidP="00244BFE">
            <w:pPr>
              <w:pStyle w:val="Tabletext"/>
            </w:pPr>
            <w:r>
              <w:t>27/09/16</w:t>
            </w:r>
          </w:p>
        </w:tc>
        <w:tc>
          <w:tcPr>
            <w:tcW w:w="1152" w:type="dxa"/>
          </w:tcPr>
          <w:p w14:paraId="0BE837E6" w14:textId="088CFDBD" w:rsidR="004C3E78" w:rsidRDefault="004C3E78" w:rsidP="00244BFE">
            <w:pPr>
              <w:pStyle w:val="Tabletext"/>
            </w:pPr>
            <w:r>
              <w:t>2.0</w:t>
            </w:r>
          </w:p>
        </w:tc>
        <w:tc>
          <w:tcPr>
            <w:tcW w:w="3744" w:type="dxa"/>
          </w:tcPr>
          <w:p w14:paraId="66B534F0" w14:textId="23EEECAA" w:rsidR="004C3E78" w:rsidRDefault="004C3E78" w:rsidP="00244BFE">
            <w:pPr>
              <w:pStyle w:val="Tabletext"/>
            </w:pPr>
            <w:r>
              <w:t>Documents Merged</w:t>
            </w:r>
          </w:p>
        </w:tc>
        <w:tc>
          <w:tcPr>
            <w:tcW w:w="2304" w:type="dxa"/>
          </w:tcPr>
          <w:p w14:paraId="50BCD8D7" w14:textId="69F21D6A" w:rsidR="00FE5836" w:rsidRDefault="004C3E78" w:rsidP="00244BFE">
            <w:pPr>
              <w:pStyle w:val="Tabletext"/>
            </w:pPr>
            <w:r>
              <w:t>Grayson Scott</w:t>
            </w:r>
          </w:p>
        </w:tc>
      </w:tr>
      <w:tr w:rsidR="00FE5836" w14:paraId="538A08B0" w14:textId="77777777" w:rsidTr="00244BFE">
        <w:tc>
          <w:tcPr>
            <w:tcW w:w="2304" w:type="dxa"/>
          </w:tcPr>
          <w:p w14:paraId="7D08A2CE" w14:textId="048C641A" w:rsidR="00FE5836" w:rsidRDefault="00FE5836" w:rsidP="00244BFE">
            <w:pPr>
              <w:pStyle w:val="Tabletext"/>
            </w:pPr>
            <w:r>
              <w:t>29/09/16</w:t>
            </w:r>
          </w:p>
        </w:tc>
        <w:tc>
          <w:tcPr>
            <w:tcW w:w="1152" w:type="dxa"/>
          </w:tcPr>
          <w:p w14:paraId="4F5AABC6" w14:textId="6B327A2D" w:rsidR="00FE5836" w:rsidRDefault="00FE5836" w:rsidP="00244BFE">
            <w:pPr>
              <w:pStyle w:val="Tabletext"/>
            </w:pPr>
            <w:r>
              <w:t>2.1</w:t>
            </w:r>
          </w:p>
        </w:tc>
        <w:tc>
          <w:tcPr>
            <w:tcW w:w="3744" w:type="dxa"/>
          </w:tcPr>
          <w:p w14:paraId="647CBD58" w14:textId="11102EF6" w:rsidR="00FE5836" w:rsidRDefault="00FE5836" w:rsidP="00244BFE">
            <w:pPr>
              <w:pStyle w:val="Tabletext"/>
            </w:pPr>
            <w:r>
              <w:t>Section 4.3 updated</w:t>
            </w:r>
          </w:p>
        </w:tc>
        <w:tc>
          <w:tcPr>
            <w:tcW w:w="2304" w:type="dxa"/>
          </w:tcPr>
          <w:p w14:paraId="2078C0D2" w14:textId="1D00BC3E" w:rsidR="00FE5836" w:rsidRDefault="00FE5836" w:rsidP="00244BFE">
            <w:pPr>
              <w:pStyle w:val="Tabletext"/>
            </w:pPr>
            <w:r>
              <w:t>Grayson Scott &amp; Jonathan Ebert</w:t>
            </w:r>
          </w:p>
        </w:tc>
      </w:tr>
    </w:tbl>
    <w:p w14:paraId="04C7C128" w14:textId="77777777" w:rsidR="004C3E78" w:rsidRDefault="004C3E78"/>
    <w:p w14:paraId="670C26C0" w14:textId="77777777" w:rsidR="00BB2DEB" w:rsidRDefault="00BB2DEB">
      <w:pPr>
        <w:pStyle w:val="Title"/>
      </w:pPr>
      <w:r>
        <w:br w:type="page"/>
      </w:r>
      <w:r>
        <w:lastRenderedPageBreak/>
        <w:t>Table of Contents</w:t>
      </w:r>
    </w:p>
    <w:p w14:paraId="58378D95" w14:textId="77777777" w:rsidR="00BB2DEB" w:rsidRDefault="00BB2DEB">
      <w:pPr>
        <w:pStyle w:val="TO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_Toc492792464 \h </w:instrText>
      </w:r>
      <w:r>
        <w:rPr>
          <w:noProof/>
        </w:rPr>
      </w:r>
      <w:r>
        <w:rPr>
          <w:noProof/>
        </w:rPr>
        <w:fldChar w:fldCharType="separate"/>
      </w:r>
      <w:r w:rsidR="00675963">
        <w:rPr>
          <w:noProof/>
        </w:rPr>
        <w:t>3</w:t>
      </w:r>
      <w:r>
        <w:rPr>
          <w:noProof/>
        </w:rPr>
        <w:fldChar w:fldCharType="end"/>
      </w:r>
    </w:p>
    <w:p w14:paraId="663F744E" w14:textId="77777777" w:rsidR="00BB2DEB" w:rsidRDefault="00BB2DEB">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_Toc492792465 \h </w:instrText>
      </w:r>
      <w:r>
        <w:rPr>
          <w:noProof/>
        </w:rPr>
      </w:r>
      <w:r>
        <w:rPr>
          <w:noProof/>
        </w:rPr>
        <w:fldChar w:fldCharType="separate"/>
      </w:r>
      <w:r w:rsidR="00675963">
        <w:rPr>
          <w:noProof/>
        </w:rPr>
        <w:t>3</w:t>
      </w:r>
      <w:r>
        <w:rPr>
          <w:noProof/>
        </w:rPr>
        <w:fldChar w:fldCharType="end"/>
      </w:r>
    </w:p>
    <w:p w14:paraId="2B5DB2BF" w14:textId="77777777" w:rsidR="00BB2DEB" w:rsidRDefault="00BB2DEB">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_Toc492792466 \h </w:instrText>
      </w:r>
      <w:r>
        <w:rPr>
          <w:noProof/>
        </w:rPr>
      </w:r>
      <w:r>
        <w:rPr>
          <w:noProof/>
        </w:rPr>
        <w:fldChar w:fldCharType="separate"/>
      </w:r>
      <w:r w:rsidR="00675963">
        <w:rPr>
          <w:noProof/>
        </w:rPr>
        <w:t>3</w:t>
      </w:r>
      <w:r>
        <w:rPr>
          <w:noProof/>
        </w:rPr>
        <w:fldChar w:fldCharType="end"/>
      </w:r>
    </w:p>
    <w:p w14:paraId="449F1E21" w14:textId="77777777" w:rsidR="00BB2DEB" w:rsidRDefault="00BB2DEB">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_Toc492792467 \h </w:instrText>
      </w:r>
      <w:r>
        <w:rPr>
          <w:noProof/>
        </w:rPr>
      </w:r>
      <w:r>
        <w:rPr>
          <w:noProof/>
        </w:rPr>
        <w:fldChar w:fldCharType="separate"/>
      </w:r>
      <w:r w:rsidR="00675963">
        <w:rPr>
          <w:noProof/>
        </w:rPr>
        <w:t>3</w:t>
      </w:r>
      <w:r>
        <w:rPr>
          <w:noProof/>
        </w:rPr>
        <w:fldChar w:fldCharType="end"/>
      </w:r>
    </w:p>
    <w:p w14:paraId="2753C28A" w14:textId="77777777" w:rsidR="00BB2DEB" w:rsidRDefault="00BB2DEB">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_Toc492792468 \h </w:instrText>
      </w:r>
      <w:r>
        <w:rPr>
          <w:noProof/>
        </w:rPr>
      </w:r>
      <w:r>
        <w:rPr>
          <w:noProof/>
        </w:rPr>
        <w:fldChar w:fldCharType="separate"/>
      </w:r>
      <w:r w:rsidR="00675963">
        <w:rPr>
          <w:noProof/>
        </w:rPr>
        <w:t>3</w:t>
      </w:r>
      <w:r>
        <w:rPr>
          <w:noProof/>
        </w:rPr>
        <w:fldChar w:fldCharType="end"/>
      </w:r>
    </w:p>
    <w:p w14:paraId="535AE6D9" w14:textId="77777777" w:rsidR="00BB2DEB" w:rsidRDefault="00BB2DEB">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_Toc492792469 \h </w:instrText>
      </w:r>
      <w:r>
        <w:rPr>
          <w:noProof/>
        </w:rPr>
      </w:r>
      <w:r>
        <w:rPr>
          <w:noProof/>
        </w:rPr>
        <w:fldChar w:fldCharType="separate"/>
      </w:r>
      <w:r w:rsidR="00675963">
        <w:rPr>
          <w:noProof/>
        </w:rPr>
        <w:t>3</w:t>
      </w:r>
      <w:r>
        <w:rPr>
          <w:noProof/>
        </w:rPr>
        <w:fldChar w:fldCharType="end"/>
      </w:r>
    </w:p>
    <w:p w14:paraId="6156EDF1" w14:textId="77777777" w:rsidR="00BB2DEB" w:rsidRDefault="00BB2DEB">
      <w:pPr>
        <w:pStyle w:val="TOC1"/>
        <w:tabs>
          <w:tab w:val="left" w:pos="432"/>
        </w:tabs>
        <w:rPr>
          <w:noProof/>
          <w:sz w:val="24"/>
          <w:szCs w:val="24"/>
        </w:rPr>
      </w:pPr>
      <w:r>
        <w:rPr>
          <w:noProof/>
          <w:szCs w:val="24"/>
        </w:rPr>
        <w:t>2.</w:t>
      </w:r>
      <w:r>
        <w:rPr>
          <w:noProof/>
          <w:sz w:val="24"/>
          <w:szCs w:val="24"/>
        </w:rPr>
        <w:tab/>
      </w:r>
      <w:r>
        <w:rPr>
          <w:noProof/>
          <w:szCs w:val="24"/>
        </w:rPr>
        <w:t>Project Overview</w:t>
      </w:r>
      <w:r>
        <w:rPr>
          <w:noProof/>
        </w:rPr>
        <w:tab/>
      </w:r>
      <w:r>
        <w:rPr>
          <w:noProof/>
        </w:rPr>
        <w:fldChar w:fldCharType="begin"/>
      </w:r>
      <w:r>
        <w:rPr>
          <w:noProof/>
        </w:rPr>
        <w:instrText xml:space="preserve"> PAGEREF _Toc492792470 \h </w:instrText>
      </w:r>
      <w:r>
        <w:rPr>
          <w:noProof/>
        </w:rPr>
      </w:r>
      <w:r>
        <w:rPr>
          <w:noProof/>
        </w:rPr>
        <w:fldChar w:fldCharType="separate"/>
      </w:r>
      <w:r w:rsidR="00675963">
        <w:rPr>
          <w:noProof/>
        </w:rPr>
        <w:t>3</w:t>
      </w:r>
      <w:r>
        <w:rPr>
          <w:noProof/>
        </w:rPr>
        <w:fldChar w:fldCharType="end"/>
      </w:r>
    </w:p>
    <w:p w14:paraId="5EF331F5" w14:textId="77777777" w:rsidR="00BB2DEB" w:rsidRDefault="00BB2DEB">
      <w:pPr>
        <w:pStyle w:val="TOC2"/>
        <w:tabs>
          <w:tab w:val="left" w:pos="1000"/>
        </w:tabs>
        <w:rPr>
          <w:noProof/>
          <w:sz w:val="24"/>
          <w:szCs w:val="24"/>
        </w:rPr>
      </w:pPr>
      <w:r>
        <w:rPr>
          <w:noProof/>
        </w:rPr>
        <w:t>2.1</w:t>
      </w:r>
      <w:r>
        <w:rPr>
          <w:noProof/>
          <w:sz w:val="24"/>
          <w:szCs w:val="24"/>
        </w:rPr>
        <w:tab/>
      </w:r>
      <w:r>
        <w:rPr>
          <w:noProof/>
        </w:rPr>
        <w:t>Project Purpose, Scope, and Objectives</w:t>
      </w:r>
      <w:r>
        <w:rPr>
          <w:noProof/>
        </w:rPr>
        <w:tab/>
      </w:r>
      <w:r>
        <w:rPr>
          <w:noProof/>
        </w:rPr>
        <w:fldChar w:fldCharType="begin"/>
      </w:r>
      <w:r>
        <w:rPr>
          <w:noProof/>
        </w:rPr>
        <w:instrText xml:space="preserve"> PAGEREF _Toc492792471 \h </w:instrText>
      </w:r>
      <w:r>
        <w:rPr>
          <w:noProof/>
        </w:rPr>
      </w:r>
      <w:r>
        <w:rPr>
          <w:noProof/>
        </w:rPr>
        <w:fldChar w:fldCharType="separate"/>
      </w:r>
      <w:r w:rsidR="00675963">
        <w:rPr>
          <w:noProof/>
        </w:rPr>
        <w:t>3</w:t>
      </w:r>
      <w:r>
        <w:rPr>
          <w:noProof/>
        </w:rPr>
        <w:fldChar w:fldCharType="end"/>
      </w:r>
    </w:p>
    <w:p w14:paraId="32D06410" w14:textId="77777777" w:rsidR="00BB2DEB" w:rsidRDefault="00BB2DEB">
      <w:pPr>
        <w:pStyle w:val="TOC2"/>
        <w:tabs>
          <w:tab w:val="left" w:pos="1000"/>
        </w:tabs>
        <w:rPr>
          <w:noProof/>
          <w:sz w:val="24"/>
          <w:szCs w:val="24"/>
        </w:rPr>
      </w:pPr>
      <w:r>
        <w:rPr>
          <w:noProof/>
        </w:rPr>
        <w:t>2.2</w:t>
      </w:r>
      <w:r>
        <w:rPr>
          <w:noProof/>
          <w:sz w:val="24"/>
          <w:szCs w:val="24"/>
        </w:rPr>
        <w:tab/>
      </w:r>
      <w:r>
        <w:rPr>
          <w:noProof/>
        </w:rPr>
        <w:t>Assumptions and Constraints</w:t>
      </w:r>
      <w:r>
        <w:rPr>
          <w:noProof/>
        </w:rPr>
        <w:tab/>
      </w:r>
      <w:r>
        <w:rPr>
          <w:noProof/>
        </w:rPr>
        <w:fldChar w:fldCharType="begin"/>
      </w:r>
      <w:r>
        <w:rPr>
          <w:noProof/>
        </w:rPr>
        <w:instrText xml:space="preserve"> PAGEREF _Toc492792472 \h </w:instrText>
      </w:r>
      <w:r>
        <w:rPr>
          <w:noProof/>
        </w:rPr>
      </w:r>
      <w:r>
        <w:rPr>
          <w:noProof/>
        </w:rPr>
        <w:fldChar w:fldCharType="separate"/>
      </w:r>
      <w:r w:rsidR="00675963">
        <w:rPr>
          <w:noProof/>
        </w:rPr>
        <w:t>3</w:t>
      </w:r>
      <w:r>
        <w:rPr>
          <w:noProof/>
        </w:rPr>
        <w:fldChar w:fldCharType="end"/>
      </w:r>
    </w:p>
    <w:p w14:paraId="7F9B8E67" w14:textId="77777777" w:rsidR="00BB2DEB" w:rsidRDefault="00BB2DEB">
      <w:pPr>
        <w:pStyle w:val="TOC2"/>
        <w:tabs>
          <w:tab w:val="left" w:pos="1000"/>
        </w:tabs>
        <w:rPr>
          <w:noProof/>
          <w:sz w:val="24"/>
          <w:szCs w:val="24"/>
        </w:rPr>
      </w:pPr>
      <w:r>
        <w:rPr>
          <w:noProof/>
        </w:rPr>
        <w:t>2.3</w:t>
      </w:r>
      <w:r>
        <w:rPr>
          <w:noProof/>
          <w:sz w:val="24"/>
          <w:szCs w:val="24"/>
        </w:rPr>
        <w:tab/>
      </w:r>
      <w:r>
        <w:rPr>
          <w:noProof/>
        </w:rPr>
        <w:t>Project Deliverables</w:t>
      </w:r>
      <w:r>
        <w:rPr>
          <w:noProof/>
        </w:rPr>
        <w:tab/>
      </w:r>
      <w:r>
        <w:rPr>
          <w:noProof/>
        </w:rPr>
        <w:fldChar w:fldCharType="begin"/>
      </w:r>
      <w:r>
        <w:rPr>
          <w:noProof/>
        </w:rPr>
        <w:instrText xml:space="preserve"> PAGEREF _Toc492792473 \h </w:instrText>
      </w:r>
      <w:r>
        <w:rPr>
          <w:noProof/>
        </w:rPr>
      </w:r>
      <w:r>
        <w:rPr>
          <w:noProof/>
        </w:rPr>
        <w:fldChar w:fldCharType="separate"/>
      </w:r>
      <w:r w:rsidR="00675963">
        <w:rPr>
          <w:noProof/>
        </w:rPr>
        <w:t>3</w:t>
      </w:r>
      <w:r>
        <w:rPr>
          <w:noProof/>
        </w:rPr>
        <w:fldChar w:fldCharType="end"/>
      </w:r>
    </w:p>
    <w:p w14:paraId="0DB30865" w14:textId="77777777" w:rsidR="00BB2DEB" w:rsidRDefault="00BB2DEB">
      <w:pPr>
        <w:pStyle w:val="TOC2"/>
        <w:tabs>
          <w:tab w:val="left" w:pos="1000"/>
        </w:tabs>
        <w:rPr>
          <w:noProof/>
          <w:sz w:val="24"/>
          <w:szCs w:val="24"/>
        </w:rPr>
      </w:pPr>
      <w:r>
        <w:rPr>
          <w:noProof/>
        </w:rPr>
        <w:t>2.4</w:t>
      </w:r>
      <w:r>
        <w:rPr>
          <w:noProof/>
          <w:sz w:val="24"/>
          <w:szCs w:val="24"/>
        </w:rPr>
        <w:tab/>
      </w:r>
      <w:r>
        <w:rPr>
          <w:noProof/>
        </w:rPr>
        <w:t>Evolution of the Software Development Plan</w:t>
      </w:r>
      <w:r>
        <w:rPr>
          <w:noProof/>
        </w:rPr>
        <w:tab/>
      </w:r>
      <w:r>
        <w:rPr>
          <w:noProof/>
        </w:rPr>
        <w:fldChar w:fldCharType="begin"/>
      </w:r>
      <w:r>
        <w:rPr>
          <w:noProof/>
        </w:rPr>
        <w:instrText xml:space="preserve"> PAGEREF _Toc492792474 \h </w:instrText>
      </w:r>
      <w:r>
        <w:rPr>
          <w:noProof/>
        </w:rPr>
      </w:r>
      <w:r>
        <w:rPr>
          <w:noProof/>
        </w:rPr>
        <w:fldChar w:fldCharType="separate"/>
      </w:r>
      <w:r w:rsidR="00675963">
        <w:rPr>
          <w:noProof/>
        </w:rPr>
        <w:t>3</w:t>
      </w:r>
      <w:r>
        <w:rPr>
          <w:noProof/>
        </w:rPr>
        <w:fldChar w:fldCharType="end"/>
      </w:r>
    </w:p>
    <w:p w14:paraId="2855D1A6" w14:textId="77777777" w:rsidR="00BB2DEB" w:rsidRDefault="00BB2DEB">
      <w:pPr>
        <w:pStyle w:val="TOC1"/>
        <w:tabs>
          <w:tab w:val="left" w:pos="432"/>
        </w:tabs>
        <w:rPr>
          <w:noProof/>
          <w:sz w:val="24"/>
          <w:szCs w:val="24"/>
        </w:rPr>
      </w:pPr>
      <w:r>
        <w:rPr>
          <w:noProof/>
          <w:szCs w:val="24"/>
        </w:rPr>
        <w:t>3.</w:t>
      </w:r>
      <w:r>
        <w:rPr>
          <w:noProof/>
          <w:sz w:val="24"/>
          <w:szCs w:val="24"/>
        </w:rPr>
        <w:tab/>
      </w:r>
      <w:r>
        <w:rPr>
          <w:noProof/>
          <w:szCs w:val="24"/>
        </w:rPr>
        <w:t>Project Organization</w:t>
      </w:r>
      <w:r>
        <w:rPr>
          <w:noProof/>
        </w:rPr>
        <w:tab/>
      </w:r>
      <w:r>
        <w:rPr>
          <w:noProof/>
        </w:rPr>
        <w:fldChar w:fldCharType="begin"/>
      </w:r>
      <w:r>
        <w:rPr>
          <w:noProof/>
        </w:rPr>
        <w:instrText xml:space="preserve"> PAGEREF _Toc492792475 \h </w:instrText>
      </w:r>
      <w:r>
        <w:rPr>
          <w:noProof/>
        </w:rPr>
      </w:r>
      <w:r>
        <w:rPr>
          <w:noProof/>
        </w:rPr>
        <w:fldChar w:fldCharType="separate"/>
      </w:r>
      <w:r w:rsidR="00675963">
        <w:rPr>
          <w:noProof/>
        </w:rPr>
        <w:t>3</w:t>
      </w:r>
      <w:r>
        <w:rPr>
          <w:noProof/>
        </w:rPr>
        <w:fldChar w:fldCharType="end"/>
      </w:r>
    </w:p>
    <w:p w14:paraId="7F58A7AA" w14:textId="77777777" w:rsidR="00BB2DEB" w:rsidRDefault="00BB2DEB">
      <w:pPr>
        <w:pStyle w:val="TOC2"/>
        <w:tabs>
          <w:tab w:val="left" w:pos="1000"/>
        </w:tabs>
        <w:rPr>
          <w:noProof/>
          <w:sz w:val="24"/>
          <w:szCs w:val="24"/>
        </w:rPr>
      </w:pPr>
      <w:r>
        <w:rPr>
          <w:noProof/>
        </w:rPr>
        <w:t>3.1</w:t>
      </w:r>
      <w:r>
        <w:rPr>
          <w:noProof/>
          <w:sz w:val="24"/>
          <w:szCs w:val="24"/>
        </w:rPr>
        <w:tab/>
      </w:r>
      <w:r>
        <w:rPr>
          <w:noProof/>
        </w:rPr>
        <w:t>Organizational Structure</w:t>
      </w:r>
      <w:r>
        <w:rPr>
          <w:noProof/>
        </w:rPr>
        <w:tab/>
      </w:r>
      <w:r>
        <w:rPr>
          <w:noProof/>
        </w:rPr>
        <w:fldChar w:fldCharType="begin"/>
      </w:r>
      <w:r>
        <w:rPr>
          <w:noProof/>
        </w:rPr>
        <w:instrText xml:space="preserve"> PAGEREF _Toc492792476 \h </w:instrText>
      </w:r>
      <w:r>
        <w:rPr>
          <w:noProof/>
        </w:rPr>
      </w:r>
      <w:r>
        <w:rPr>
          <w:noProof/>
        </w:rPr>
        <w:fldChar w:fldCharType="separate"/>
      </w:r>
      <w:r w:rsidR="00675963">
        <w:rPr>
          <w:noProof/>
        </w:rPr>
        <w:t>3</w:t>
      </w:r>
      <w:r>
        <w:rPr>
          <w:noProof/>
        </w:rPr>
        <w:fldChar w:fldCharType="end"/>
      </w:r>
    </w:p>
    <w:p w14:paraId="07252736" w14:textId="77777777" w:rsidR="00BB2DEB" w:rsidRDefault="00BB2DEB">
      <w:pPr>
        <w:pStyle w:val="TOC2"/>
        <w:tabs>
          <w:tab w:val="left" w:pos="1000"/>
        </w:tabs>
        <w:rPr>
          <w:noProof/>
          <w:sz w:val="24"/>
          <w:szCs w:val="24"/>
        </w:rPr>
      </w:pPr>
      <w:r>
        <w:rPr>
          <w:noProof/>
        </w:rPr>
        <w:t>3.2</w:t>
      </w:r>
      <w:r>
        <w:rPr>
          <w:noProof/>
          <w:sz w:val="24"/>
          <w:szCs w:val="24"/>
        </w:rPr>
        <w:tab/>
      </w:r>
      <w:r>
        <w:rPr>
          <w:noProof/>
        </w:rPr>
        <w:t>External Interfaces</w:t>
      </w:r>
      <w:r>
        <w:rPr>
          <w:noProof/>
        </w:rPr>
        <w:tab/>
      </w:r>
      <w:r>
        <w:rPr>
          <w:noProof/>
        </w:rPr>
        <w:fldChar w:fldCharType="begin"/>
      </w:r>
      <w:r>
        <w:rPr>
          <w:noProof/>
        </w:rPr>
        <w:instrText xml:space="preserve"> PAGEREF _Toc492792477 \h </w:instrText>
      </w:r>
      <w:r>
        <w:rPr>
          <w:noProof/>
        </w:rPr>
      </w:r>
      <w:r>
        <w:rPr>
          <w:noProof/>
        </w:rPr>
        <w:fldChar w:fldCharType="separate"/>
      </w:r>
      <w:r w:rsidR="00675963">
        <w:rPr>
          <w:noProof/>
        </w:rPr>
        <w:t>3</w:t>
      </w:r>
      <w:r>
        <w:rPr>
          <w:noProof/>
        </w:rPr>
        <w:fldChar w:fldCharType="end"/>
      </w:r>
    </w:p>
    <w:p w14:paraId="375DFF3C" w14:textId="77777777" w:rsidR="00BB2DEB" w:rsidRDefault="00BB2DEB">
      <w:pPr>
        <w:pStyle w:val="TOC2"/>
        <w:tabs>
          <w:tab w:val="left" w:pos="1000"/>
        </w:tabs>
        <w:rPr>
          <w:noProof/>
          <w:sz w:val="24"/>
          <w:szCs w:val="24"/>
        </w:rPr>
      </w:pPr>
      <w:r>
        <w:rPr>
          <w:noProof/>
        </w:rPr>
        <w:t>3.3</w:t>
      </w:r>
      <w:r>
        <w:rPr>
          <w:noProof/>
          <w:sz w:val="24"/>
          <w:szCs w:val="24"/>
        </w:rPr>
        <w:tab/>
      </w:r>
      <w:r>
        <w:rPr>
          <w:noProof/>
        </w:rPr>
        <w:t>Roles and Responsibilities</w:t>
      </w:r>
      <w:r>
        <w:rPr>
          <w:noProof/>
        </w:rPr>
        <w:tab/>
      </w:r>
      <w:r>
        <w:rPr>
          <w:noProof/>
        </w:rPr>
        <w:fldChar w:fldCharType="begin"/>
      </w:r>
      <w:r>
        <w:rPr>
          <w:noProof/>
        </w:rPr>
        <w:instrText xml:space="preserve"> PAGEREF _Toc492792478 \h </w:instrText>
      </w:r>
      <w:r>
        <w:rPr>
          <w:noProof/>
        </w:rPr>
      </w:r>
      <w:r>
        <w:rPr>
          <w:noProof/>
        </w:rPr>
        <w:fldChar w:fldCharType="separate"/>
      </w:r>
      <w:r w:rsidR="00675963">
        <w:rPr>
          <w:noProof/>
        </w:rPr>
        <w:t>3</w:t>
      </w:r>
      <w:r>
        <w:rPr>
          <w:noProof/>
        </w:rPr>
        <w:fldChar w:fldCharType="end"/>
      </w:r>
    </w:p>
    <w:p w14:paraId="2C15789D" w14:textId="77777777" w:rsidR="00BB2DEB" w:rsidRDefault="00BB2DEB">
      <w:pPr>
        <w:pStyle w:val="TOC1"/>
        <w:tabs>
          <w:tab w:val="left" w:pos="432"/>
        </w:tabs>
        <w:rPr>
          <w:noProof/>
          <w:sz w:val="24"/>
          <w:szCs w:val="24"/>
        </w:rPr>
      </w:pPr>
      <w:r>
        <w:rPr>
          <w:noProof/>
          <w:szCs w:val="24"/>
        </w:rPr>
        <w:t>4.</w:t>
      </w:r>
      <w:r>
        <w:rPr>
          <w:noProof/>
          <w:sz w:val="24"/>
          <w:szCs w:val="24"/>
        </w:rPr>
        <w:tab/>
      </w:r>
      <w:r>
        <w:rPr>
          <w:noProof/>
          <w:szCs w:val="24"/>
        </w:rPr>
        <w:t>Management Process</w:t>
      </w:r>
      <w:r>
        <w:rPr>
          <w:noProof/>
        </w:rPr>
        <w:tab/>
      </w:r>
      <w:r>
        <w:rPr>
          <w:noProof/>
        </w:rPr>
        <w:fldChar w:fldCharType="begin"/>
      </w:r>
      <w:r>
        <w:rPr>
          <w:noProof/>
        </w:rPr>
        <w:instrText xml:space="preserve"> PAGEREF _Toc492792479 \h </w:instrText>
      </w:r>
      <w:r>
        <w:rPr>
          <w:noProof/>
        </w:rPr>
      </w:r>
      <w:r>
        <w:rPr>
          <w:noProof/>
        </w:rPr>
        <w:fldChar w:fldCharType="separate"/>
      </w:r>
      <w:r w:rsidR="00675963">
        <w:rPr>
          <w:noProof/>
        </w:rPr>
        <w:t>3</w:t>
      </w:r>
      <w:r>
        <w:rPr>
          <w:noProof/>
        </w:rPr>
        <w:fldChar w:fldCharType="end"/>
      </w:r>
    </w:p>
    <w:p w14:paraId="4EC0F461" w14:textId="77777777" w:rsidR="00BB2DEB" w:rsidRDefault="00BB2DEB">
      <w:pPr>
        <w:pStyle w:val="TOC2"/>
        <w:tabs>
          <w:tab w:val="left" w:pos="1000"/>
        </w:tabs>
        <w:rPr>
          <w:noProof/>
          <w:sz w:val="24"/>
          <w:szCs w:val="24"/>
        </w:rPr>
      </w:pPr>
      <w:r>
        <w:rPr>
          <w:noProof/>
        </w:rPr>
        <w:t>4.1</w:t>
      </w:r>
      <w:r>
        <w:rPr>
          <w:noProof/>
          <w:sz w:val="24"/>
          <w:szCs w:val="24"/>
        </w:rPr>
        <w:tab/>
      </w:r>
      <w:r>
        <w:rPr>
          <w:noProof/>
        </w:rPr>
        <w:t>Project Estimates</w:t>
      </w:r>
      <w:r>
        <w:rPr>
          <w:noProof/>
        </w:rPr>
        <w:tab/>
      </w:r>
      <w:r>
        <w:rPr>
          <w:noProof/>
        </w:rPr>
        <w:fldChar w:fldCharType="begin"/>
      </w:r>
      <w:r>
        <w:rPr>
          <w:noProof/>
        </w:rPr>
        <w:instrText xml:space="preserve"> PAGEREF _Toc492792480 \h </w:instrText>
      </w:r>
      <w:r>
        <w:rPr>
          <w:noProof/>
        </w:rPr>
      </w:r>
      <w:r>
        <w:rPr>
          <w:noProof/>
        </w:rPr>
        <w:fldChar w:fldCharType="separate"/>
      </w:r>
      <w:r w:rsidR="00675963">
        <w:rPr>
          <w:noProof/>
        </w:rPr>
        <w:t>3</w:t>
      </w:r>
      <w:r>
        <w:rPr>
          <w:noProof/>
        </w:rPr>
        <w:fldChar w:fldCharType="end"/>
      </w:r>
    </w:p>
    <w:p w14:paraId="5B6C02CE" w14:textId="77777777" w:rsidR="00BB2DEB" w:rsidRDefault="00BB2DEB">
      <w:pPr>
        <w:pStyle w:val="TOC2"/>
        <w:tabs>
          <w:tab w:val="left" w:pos="1000"/>
        </w:tabs>
        <w:rPr>
          <w:noProof/>
          <w:sz w:val="24"/>
          <w:szCs w:val="24"/>
        </w:rPr>
      </w:pPr>
      <w:r>
        <w:rPr>
          <w:noProof/>
        </w:rPr>
        <w:t>4.2</w:t>
      </w:r>
      <w:r>
        <w:rPr>
          <w:noProof/>
          <w:sz w:val="24"/>
          <w:szCs w:val="24"/>
        </w:rPr>
        <w:tab/>
      </w:r>
      <w:r>
        <w:rPr>
          <w:noProof/>
        </w:rPr>
        <w:t>Project Plan</w:t>
      </w:r>
      <w:r>
        <w:rPr>
          <w:noProof/>
        </w:rPr>
        <w:tab/>
      </w:r>
      <w:r>
        <w:rPr>
          <w:noProof/>
        </w:rPr>
        <w:fldChar w:fldCharType="begin"/>
      </w:r>
      <w:r>
        <w:rPr>
          <w:noProof/>
        </w:rPr>
        <w:instrText xml:space="preserve"> PAGEREF _Toc492792481 \h </w:instrText>
      </w:r>
      <w:r>
        <w:rPr>
          <w:noProof/>
        </w:rPr>
      </w:r>
      <w:r>
        <w:rPr>
          <w:noProof/>
        </w:rPr>
        <w:fldChar w:fldCharType="separate"/>
      </w:r>
      <w:r w:rsidR="00675963">
        <w:rPr>
          <w:noProof/>
        </w:rPr>
        <w:t>3</w:t>
      </w:r>
      <w:r>
        <w:rPr>
          <w:noProof/>
        </w:rPr>
        <w:fldChar w:fldCharType="end"/>
      </w:r>
    </w:p>
    <w:p w14:paraId="59B4834F" w14:textId="77777777" w:rsidR="00BB2DEB" w:rsidRDefault="00BB2DEB">
      <w:pPr>
        <w:pStyle w:val="TOC3"/>
        <w:rPr>
          <w:sz w:val="24"/>
          <w:szCs w:val="24"/>
        </w:rPr>
      </w:pPr>
      <w:r>
        <w:t>4.2.1</w:t>
      </w:r>
      <w:r>
        <w:rPr>
          <w:sz w:val="24"/>
          <w:szCs w:val="24"/>
        </w:rPr>
        <w:tab/>
      </w:r>
      <w:r>
        <w:t>Phase Plan</w:t>
      </w:r>
      <w:r>
        <w:tab/>
      </w:r>
      <w:r>
        <w:fldChar w:fldCharType="begin"/>
      </w:r>
      <w:r>
        <w:instrText xml:space="preserve"> PAGEREF _Toc492792482 \h </w:instrText>
      </w:r>
      <w:r>
        <w:fldChar w:fldCharType="separate"/>
      </w:r>
      <w:r w:rsidR="00675963">
        <w:t>3</w:t>
      </w:r>
      <w:r>
        <w:fldChar w:fldCharType="end"/>
      </w:r>
    </w:p>
    <w:p w14:paraId="7D1E4BCE" w14:textId="77777777" w:rsidR="00BB2DEB" w:rsidRDefault="00BB2DEB">
      <w:pPr>
        <w:pStyle w:val="TOC3"/>
        <w:tabs>
          <w:tab w:val="left" w:pos="1600"/>
        </w:tabs>
        <w:rPr>
          <w:sz w:val="24"/>
          <w:szCs w:val="24"/>
        </w:rPr>
      </w:pPr>
      <w:r>
        <w:t>4.2.2</w:t>
      </w:r>
      <w:r>
        <w:rPr>
          <w:sz w:val="24"/>
          <w:szCs w:val="24"/>
        </w:rPr>
        <w:tab/>
      </w:r>
      <w:r>
        <w:t>Iteration Objectives</w:t>
      </w:r>
      <w:r>
        <w:tab/>
      </w:r>
      <w:r>
        <w:fldChar w:fldCharType="begin"/>
      </w:r>
      <w:r>
        <w:instrText xml:space="preserve"> PAGEREF _Toc492792483 \h </w:instrText>
      </w:r>
      <w:r>
        <w:fldChar w:fldCharType="separate"/>
      </w:r>
      <w:r w:rsidR="00675963">
        <w:t>3</w:t>
      </w:r>
      <w:r>
        <w:fldChar w:fldCharType="end"/>
      </w:r>
    </w:p>
    <w:p w14:paraId="0E4F2370" w14:textId="77777777" w:rsidR="00BB2DEB" w:rsidRDefault="00BB2DEB">
      <w:pPr>
        <w:pStyle w:val="TOC3"/>
        <w:tabs>
          <w:tab w:val="left" w:pos="1600"/>
        </w:tabs>
        <w:rPr>
          <w:sz w:val="24"/>
          <w:szCs w:val="24"/>
        </w:rPr>
      </w:pPr>
      <w:r>
        <w:t>4.2.3</w:t>
      </w:r>
      <w:r>
        <w:rPr>
          <w:sz w:val="24"/>
          <w:szCs w:val="24"/>
        </w:rPr>
        <w:tab/>
      </w:r>
      <w:r>
        <w:t>Releases</w:t>
      </w:r>
      <w:r>
        <w:tab/>
      </w:r>
      <w:r>
        <w:fldChar w:fldCharType="begin"/>
      </w:r>
      <w:r>
        <w:instrText xml:space="preserve"> PAGEREF _Toc492792484 \h </w:instrText>
      </w:r>
      <w:r>
        <w:fldChar w:fldCharType="separate"/>
      </w:r>
      <w:r w:rsidR="00675963">
        <w:t>3</w:t>
      </w:r>
      <w:r>
        <w:fldChar w:fldCharType="end"/>
      </w:r>
    </w:p>
    <w:p w14:paraId="0D0F2E12" w14:textId="77777777" w:rsidR="00BB2DEB" w:rsidRDefault="00BB2DEB">
      <w:pPr>
        <w:pStyle w:val="TOC3"/>
        <w:tabs>
          <w:tab w:val="left" w:pos="1600"/>
        </w:tabs>
        <w:rPr>
          <w:sz w:val="24"/>
          <w:szCs w:val="24"/>
        </w:rPr>
      </w:pPr>
      <w:r>
        <w:t>4.2.4</w:t>
      </w:r>
      <w:r>
        <w:rPr>
          <w:sz w:val="24"/>
          <w:szCs w:val="24"/>
        </w:rPr>
        <w:tab/>
      </w:r>
      <w:r>
        <w:t>Project Schedule</w:t>
      </w:r>
      <w:r>
        <w:tab/>
      </w:r>
      <w:r>
        <w:fldChar w:fldCharType="begin"/>
      </w:r>
      <w:r>
        <w:instrText xml:space="preserve"> PAGEREF _Toc492792485 \h </w:instrText>
      </w:r>
      <w:r>
        <w:fldChar w:fldCharType="separate"/>
      </w:r>
      <w:r w:rsidR="00675963">
        <w:t>3</w:t>
      </w:r>
      <w:r>
        <w:fldChar w:fldCharType="end"/>
      </w:r>
    </w:p>
    <w:p w14:paraId="1A672CBA" w14:textId="77777777" w:rsidR="00BB2DEB" w:rsidRDefault="00BB2DEB">
      <w:pPr>
        <w:pStyle w:val="TOC3"/>
        <w:tabs>
          <w:tab w:val="left" w:pos="1600"/>
        </w:tabs>
        <w:rPr>
          <w:sz w:val="24"/>
          <w:szCs w:val="24"/>
        </w:rPr>
      </w:pPr>
      <w:r>
        <w:t>4.2.5</w:t>
      </w:r>
      <w:r>
        <w:rPr>
          <w:sz w:val="24"/>
          <w:szCs w:val="24"/>
        </w:rPr>
        <w:tab/>
      </w:r>
      <w:r>
        <w:t>Project Resourcing</w:t>
      </w:r>
      <w:r>
        <w:tab/>
      </w:r>
      <w:r>
        <w:fldChar w:fldCharType="begin"/>
      </w:r>
      <w:r>
        <w:instrText xml:space="preserve"> PAGEREF _Toc492792486 \h </w:instrText>
      </w:r>
      <w:r>
        <w:fldChar w:fldCharType="separate"/>
      </w:r>
      <w:r w:rsidR="00675963">
        <w:t>3</w:t>
      </w:r>
      <w:r>
        <w:fldChar w:fldCharType="end"/>
      </w:r>
    </w:p>
    <w:p w14:paraId="032B9A4A" w14:textId="77777777" w:rsidR="00BB2DEB" w:rsidRDefault="00BB2DEB">
      <w:pPr>
        <w:pStyle w:val="TOC3"/>
        <w:tabs>
          <w:tab w:val="left" w:pos="1600"/>
        </w:tabs>
        <w:rPr>
          <w:sz w:val="24"/>
          <w:szCs w:val="24"/>
        </w:rPr>
      </w:pPr>
      <w:r>
        <w:t>4.2.6</w:t>
      </w:r>
      <w:r>
        <w:rPr>
          <w:sz w:val="24"/>
          <w:szCs w:val="24"/>
        </w:rPr>
        <w:tab/>
      </w:r>
      <w:r>
        <w:t>Budget</w:t>
      </w:r>
      <w:r>
        <w:tab/>
      </w:r>
      <w:r>
        <w:fldChar w:fldCharType="begin"/>
      </w:r>
      <w:r>
        <w:instrText xml:space="preserve"> PAGEREF _Toc492792487 \h </w:instrText>
      </w:r>
      <w:r>
        <w:fldChar w:fldCharType="separate"/>
      </w:r>
      <w:r w:rsidR="00675963">
        <w:t>3</w:t>
      </w:r>
      <w:r>
        <w:fldChar w:fldCharType="end"/>
      </w:r>
    </w:p>
    <w:p w14:paraId="3ACABDA2" w14:textId="77777777" w:rsidR="00BB2DEB" w:rsidRDefault="00BB2DEB">
      <w:pPr>
        <w:pStyle w:val="TOC2"/>
        <w:tabs>
          <w:tab w:val="left" w:pos="1000"/>
        </w:tabs>
        <w:rPr>
          <w:noProof/>
          <w:sz w:val="24"/>
          <w:szCs w:val="24"/>
        </w:rPr>
      </w:pPr>
      <w:r>
        <w:rPr>
          <w:noProof/>
        </w:rPr>
        <w:t>4.3</w:t>
      </w:r>
      <w:r>
        <w:rPr>
          <w:noProof/>
          <w:sz w:val="24"/>
          <w:szCs w:val="24"/>
        </w:rPr>
        <w:tab/>
      </w:r>
      <w:r>
        <w:rPr>
          <w:noProof/>
        </w:rPr>
        <w:t>Iteration Plans</w:t>
      </w:r>
      <w:r>
        <w:rPr>
          <w:noProof/>
        </w:rPr>
        <w:tab/>
      </w:r>
      <w:r>
        <w:rPr>
          <w:noProof/>
        </w:rPr>
        <w:fldChar w:fldCharType="begin"/>
      </w:r>
      <w:r>
        <w:rPr>
          <w:noProof/>
        </w:rPr>
        <w:instrText xml:space="preserve"> PAGEREF _Toc492792488 \h </w:instrText>
      </w:r>
      <w:r>
        <w:rPr>
          <w:noProof/>
        </w:rPr>
      </w:r>
      <w:r>
        <w:rPr>
          <w:noProof/>
        </w:rPr>
        <w:fldChar w:fldCharType="separate"/>
      </w:r>
      <w:r w:rsidR="00675963">
        <w:rPr>
          <w:noProof/>
        </w:rPr>
        <w:t>3</w:t>
      </w:r>
      <w:r>
        <w:rPr>
          <w:noProof/>
        </w:rPr>
        <w:fldChar w:fldCharType="end"/>
      </w:r>
    </w:p>
    <w:p w14:paraId="0ED9C4E7" w14:textId="77777777" w:rsidR="00BB2DEB" w:rsidRDefault="00BB2DEB">
      <w:pPr>
        <w:pStyle w:val="TOC2"/>
        <w:tabs>
          <w:tab w:val="left" w:pos="1000"/>
        </w:tabs>
        <w:rPr>
          <w:noProof/>
          <w:sz w:val="24"/>
          <w:szCs w:val="24"/>
        </w:rPr>
      </w:pPr>
      <w:r>
        <w:rPr>
          <w:noProof/>
        </w:rPr>
        <w:t>4.4</w:t>
      </w:r>
      <w:r>
        <w:rPr>
          <w:noProof/>
          <w:sz w:val="24"/>
          <w:szCs w:val="24"/>
        </w:rPr>
        <w:tab/>
      </w:r>
      <w:r>
        <w:rPr>
          <w:noProof/>
        </w:rPr>
        <w:t>Project Monitoring and Control</w:t>
      </w:r>
      <w:r>
        <w:rPr>
          <w:noProof/>
        </w:rPr>
        <w:tab/>
      </w:r>
      <w:r>
        <w:rPr>
          <w:noProof/>
        </w:rPr>
        <w:fldChar w:fldCharType="begin"/>
      </w:r>
      <w:r>
        <w:rPr>
          <w:noProof/>
        </w:rPr>
        <w:instrText xml:space="preserve"> PAGEREF _Toc492792489 \h </w:instrText>
      </w:r>
      <w:r>
        <w:rPr>
          <w:noProof/>
        </w:rPr>
      </w:r>
      <w:r>
        <w:rPr>
          <w:noProof/>
        </w:rPr>
        <w:fldChar w:fldCharType="separate"/>
      </w:r>
      <w:r w:rsidR="00675963">
        <w:rPr>
          <w:noProof/>
        </w:rPr>
        <w:t>3</w:t>
      </w:r>
      <w:r>
        <w:rPr>
          <w:noProof/>
        </w:rPr>
        <w:fldChar w:fldCharType="end"/>
      </w:r>
    </w:p>
    <w:p w14:paraId="53637C40" w14:textId="77777777" w:rsidR="00BB2DEB" w:rsidRDefault="00BB2DEB">
      <w:pPr>
        <w:pStyle w:val="TOC3"/>
        <w:tabs>
          <w:tab w:val="left" w:pos="1600"/>
        </w:tabs>
        <w:rPr>
          <w:sz w:val="24"/>
          <w:szCs w:val="24"/>
        </w:rPr>
      </w:pPr>
      <w:r>
        <w:t>4.4.1</w:t>
      </w:r>
      <w:r>
        <w:rPr>
          <w:sz w:val="24"/>
          <w:szCs w:val="24"/>
        </w:rPr>
        <w:tab/>
      </w:r>
      <w:r>
        <w:t>Requirements Management Plan</w:t>
      </w:r>
      <w:r>
        <w:tab/>
      </w:r>
      <w:r>
        <w:fldChar w:fldCharType="begin"/>
      </w:r>
      <w:r>
        <w:instrText xml:space="preserve"> PAGEREF _Toc492792490 \h </w:instrText>
      </w:r>
      <w:r>
        <w:fldChar w:fldCharType="separate"/>
      </w:r>
      <w:r w:rsidR="00675963">
        <w:t>3</w:t>
      </w:r>
      <w:r>
        <w:fldChar w:fldCharType="end"/>
      </w:r>
    </w:p>
    <w:p w14:paraId="2AA29525" w14:textId="77777777" w:rsidR="00BB2DEB" w:rsidRDefault="00BB2DEB">
      <w:pPr>
        <w:pStyle w:val="TOC3"/>
        <w:tabs>
          <w:tab w:val="left" w:pos="1600"/>
        </w:tabs>
        <w:rPr>
          <w:sz w:val="24"/>
          <w:szCs w:val="24"/>
        </w:rPr>
      </w:pPr>
      <w:r>
        <w:t>4.4.2</w:t>
      </w:r>
      <w:r>
        <w:rPr>
          <w:sz w:val="24"/>
          <w:szCs w:val="24"/>
        </w:rPr>
        <w:tab/>
      </w:r>
      <w:r>
        <w:t>Schedule Control Plan</w:t>
      </w:r>
      <w:r>
        <w:tab/>
      </w:r>
      <w:r>
        <w:fldChar w:fldCharType="begin"/>
      </w:r>
      <w:r>
        <w:instrText xml:space="preserve"> PAGEREF _Toc492792491 \h </w:instrText>
      </w:r>
      <w:r>
        <w:fldChar w:fldCharType="separate"/>
      </w:r>
      <w:r w:rsidR="00675963">
        <w:t>3</w:t>
      </w:r>
      <w:r>
        <w:fldChar w:fldCharType="end"/>
      </w:r>
    </w:p>
    <w:p w14:paraId="3A406384" w14:textId="77777777" w:rsidR="00BB2DEB" w:rsidRDefault="00BB2DEB">
      <w:pPr>
        <w:pStyle w:val="TOC3"/>
        <w:tabs>
          <w:tab w:val="left" w:pos="1600"/>
        </w:tabs>
        <w:rPr>
          <w:sz w:val="24"/>
          <w:szCs w:val="24"/>
        </w:rPr>
      </w:pPr>
      <w:r>
        <w:t>4.4.3</w:t>
      </w:r>
      <w:r>
        <w:rPr>
          <w:sz w:val="24"/>
          <w:szCs w:val="24"/>
        </w:rPr>
        <w:tab/>
      </w:r>
      <w:r>
        <w:t>Budget Control Plan</w:t>
      </w:r>
      <w:r>
        <w:tab/>
      </w:r>
      <w:r>
        <w:fldChar w:fldCharType="begin"/>
      </w:r>
      <w:r>
        <w:instrText xml:space="preserve"> PAGEREF _Toc492792492 \h </w:instrText>
      </w:r>
      <w:r>
        <w:fldChar w:fldCharType="separate"/>
      </w:r>
      <w:r w:rsidR="00675963">
        <w:t>3</w:t>
      </w:r>
      <w:r>
        <w:fldChar w:fldCharType="end"/>
      </w:r>
    </w:p>
    <w:p w14:paraId="533685D6" w14:textId="77777777" w:rsidR="00BB2DEB" w:rsidRDefault="00BB2DEB">
      <w:pPr>
        <w:pStyle w:val="TOC3"/>
        <w:tabs>
          <w:tab w:val="left" w:pos="1600"/>
        </w:tabs>
        <w:rPr>
          <w:sz w:val="24"/>
          <w:szCs w:val="24"/>
        </w:rPr>
      </w:pPr>
      <w:r>
        <w:t>4.4.4</w:t>
      </w:r>
      <w:r>
        <w:rPr>
          <w:sz w:val="24"/>
          <w:szCs w:val="24"/>
        </w:rPr>
        <w:tab/>
      </w:r>
      <w:r>
        <w:t>Quality Control Plan</w:t>
      </w:r>
      <w:r>
        <w:tab/>
      </w:r>
      <w:r>
        <w:fldChar w:fldCharType="begin"/>
      </w:r>
      <w:r>
        <w:instrText xml:space="preserve"> PAGEREF _Toc492792493 \h </w:instrText>
      </w:r>
      <w:r>
        <w:fldChar w:fldCharType="separate"/>
      </w:r>
      <w:r w:rsidR="00675963">
        <w:t>3</w:t>
      </w:r>
      <w:r>
        <w:fldChar w:fldCharType="end"/>
      </w:r>
    </w:p>
    <w:p w14:paraId="6DB93623" w14:textId="77777777" w:rsidR="00BB2DEB" w:rsidRDefault="00BB2DEB">
      <w:pPr>
        <w:pStyle w:val="TOC3"/>
        <w:tabs>
          <w:tab w:val="left" w:pos="1600"/>
        </w:tabs>
        <w:rPr>
          <w:sz w:val="24"/>
          <w:szCs w:val="24"/>
        </w:rPr>
      </w:pPr>
      <w:r>
        <w:t>4.4.5</w:t>
      </w:r>
      <w:r>
        <w:rPr>
          <w:sz w:val="24"/>
          <w:szCs w:val="24"/>
        </w:rPr>
        <w:tab/>
      </w:r>
      <w:r>
        <w:t>Reporting Plan</w:t>
      </w:r>
      <w:r>
        <w:tab/>
      </w:r>
      <w:r>
        <w:fldChar w:fldCharType="begin"/>
      </w:r>
      <w:r>
        <w:instrText xml:space="preserve"> PAGEREF _Toc492792494 \h </w:instrText>
      </w:r>
      <w:r>
        <w:fldChar w:fldCharType="separate"/>
      </w:r>
      <w:r w:rsidR="00675963">
        <w:t>3</w:t>
      </w:r>
      <w:r>
        <w:fldChar w:fldCharType="end"/>
      </w:r>
    </w:p>
    <w:p w14:paraId="755EBCEB" w14:textId="77777777" w:rsidR="00BB2DEB" w:rsidRDefault="00BB2DEB">
      <w:pPr>
        <w:pStyle w:val="TOC3"/>
        <w:tabs>
          <w:tab w:val="left" w:pos="1600"/>
        </w:tabs>
        <w:rPr>
          <w:sz w:val="24"/>
          <w:szCs w:val="24"/>
        </w:rPr>
      </w:pPr>
      <w:r>
        <w:t>4.4.6</w:t>
      </w:r>
      <w:r>
        <w:rPr>
          <w:sz w:val="24"/>
          <w:szCs w:val="24"/>
        </w:rPr>
        <w:tab/>
      </w:r>
      <w:r>
        <w:t>Measurement Plan</w:t>
      </w:r>
      <w:r>
        <w:tab/>
      </w:r>
      <w:r>
        <w:fldChar w:fldCharType="begin"/>
      </w:r>
      <w:r>
        <w:instrText xml:space="preserve"> PAGEREF _Toc492792495 \h </w:instrText>
      </w:r>
      <w:r>
        <w:fldChar w:fldCharType="separate"/>
      </w:r>
      <w:r w:rsidR="00675963">
        <w:t>3</w:t>
      </w:r>
      <w:r>
        <w:fldChar w:fldCharType="end"/>
      </w:r>
    </w:p>
    <w:p w14:paraId="4E828C44" w14:textId="77777777" w:rsidR="00BB2DEB" w:rsidRDefault="00BB2DEB">
      <w:pPr>
        <w:pStyle w:val="TOC2"/>
        <w:tabs>
          <w:tab w:val="left" w:pos="1000"/>
        </w:tabs>
        <w:rPr>
          <w:noProof/>
          <w:sz w:val="24"/>
          <w:szCs w:val="24"/>
        </w:rPr>
      </w:pPr>
      <w:r>
        <w:rPr>
          <w:noProof/>
        </w:rPr>
        <w:t>4.5</w:t>
      </w:r>
      <w:r>
        <w:rPr>
          <w:noProof/>
          <w:sz w:val="24"/>
          <w:szCs w:val="24"/>
        </w:rPr>
        <w:tab/>
      </w:r>
      <w:r>
        <w:rPr>
          <w:noProof/>
        </w:rPr>
        <w:t>Risk Management Plan</w:t>
      </w:r>
      <w:r>
        <w:rPr>
          <w:noProof/>
        </w:rPr>
        <w:tab/>
      </w:r>
      <w:r>
        <w:rPr>
          <w:noProof/>
        </w:rPr>
        <w:fldChar w:fldCharType="begin"/>
      </w:r>
      <w:r>
        <w:rPr>
          <w:noProof/>
        </w:rPr>
        <w:instrText xml:space="preserve"> PAGEREF _Toc492792496 \h </w:instrText>
      </w:r>
      <w:r>
        <w:rPr>
          <w:noProof/>
        </w:rPr>
      </w:r>
      <w:r>
        <w:rPr>
          <w:noProof/>
        </w:rPr>
        <w:fldChar w:fldCharType="separate"/>
      </w:r>
      <w:r w:rsidR="00675963">
        <w:rPr>
          <w:noProof/>
        </w:rPr>
        <w:t>3</w:t>
      </w:r>
      <w:r>
        <w:rPr>
          <w:noProof/>
        </w:rPr>
        <w:fldChar w:fldCharType="end"/>
      </w:r>
    </w:p>
    <w:p w14:paraId="014BE127" w14:textId="77777777" w:rsidR="00BB2DEB" w:rsidRDefault="00BB2DEB">
      <w:pPr>
        <w:pStyle w:val="TOC2"/>
        <w:tabs>
          <w:tab w:val="left" w:pos="1000"/>
        </w:tabs>
        <w:rPr>
          <w:noProof/>
          <w:sz w:val="24"/>
          <w:szCs w:val="24"/>
        </w:rPr>
      </w:pPr>
      <w:r>
        <w:rPr>
          <w:noProof/>
        </w:rPr>
        <w:t>4.6</w:t>
      </w:r>
      <w:r>
        <w:rPr>
          <w:noProof/>
          <w:sz w:val="24"/>
          <w:szCs w:val="24"/>
        </w:rPr>
        <w:tab/>
      </w:r>
      <w:r>
        <w:rPr>
          <w:noProof/>
        </w:rPr>
        <w:t>Close-out Plan</w:t>
      </w:r>
      <w:r>
        <w:rPr>
          <w:noProof/>
        </w:rPr>
        <w:tab/>
      </w:r>
      <w:r>
        <w:rPr>
          <w:noProof/>
        </w:rPr>
        <w:fldChar w:fldCharType="begin"/>
      </w:r>
      <w:r>
        <w:rPr>
          <w:noProof/>
        </w:rPr>
        <w:instrText xml:space="preserve"> PAGEREF _Toc492792497 \h </w:instrText>
      </w:r>
      <w:r>
        <w:rPr>
          <w:noProof/>
        </w:rPr>
      </w:r>
      <w:r>
        <w:rPr>
          <w:noProof/>
        </w:rPr>
        <w:fldChar w:fldCharType="separate"/>
      </w:r>
      <w:r w:rsidR="00675963">
        <w:rPr>
          <w:noProof/>
        </w:rPr>
        <w:t>3</w:t>
      </w:r>
      <w:r>
        <w:rPr>
          <w:noProof/>
        </w:rPr>
        <w:fldChar w:fldCharType="end"/>
      </w:r>
    </w:p>
    <w:p w14:paraId="57093D7A" w14:textId="77777777" w:rsidR="00BB2DEB" w:rsidRDefault="00BB2DEB">
      <w:pPr>
        <w:pStyle w:val="TOC1"/>
        <w:tabs>
          <w:tab w:val="left" w:pos="432"/>
        </w:tabs>
        <w:rPr>
          <w:noProof/>
          <w:sz w:val="24"/>
          <w:szCs w:val="24"/>
        </w:rPr>
      </w:pPr>
      <w:r>
        <w:rPr>
          <w:noProof/>
          <w:szCs w:val="24"/>
        </w:rPr>
        <w:t>5.</w:t>
      </w:r>
      <w:r>
        <w:rPr>
          <w:noProof/>
          <w:sz w:val="24"/>
          <w:szCs w:val="24"/>
        </w:rPr>
        <w:tab/>
      </w:r>
      <w:r>
        <w:rPr>
          <w:noProof/>
          <w:szCs w:val="24"/>
        </w:rPr>
        <w:t>Technical Process Plans</w:t>
      </w:r>
      <w:r>
        <w:rPr>
          <w:noProof/>
        </w:rPr>
        <w:tab/>
      </w:r>
      <w:r>
        <w:rPr>
          <w:noProof/>
        </w:rPr>
        <w:fldChar w:fldCharType="begin"/>
      </w:r>
      <w:r>
        <w:rPr>
          <w:noProof/>
        </w:rPr>
        <w:instrText xml:space="preserve"> PAGEREF _Toc492792498 \h </w:instrText>
      </w:r>
      <w:r>
        <w:rPr>
          <w:noProof/>
        </w:rPr>
      </w:r>
      <w:r>
        <w:rPr>
          <w:noProof/>
        </w:rPr>
        <w:fldChar w:fldCharType="separate"/>
      </w:r>
      <w:r w:rsidR="00675963">
        <w:rPr>
          <w:noProof/>
        </w:rPr>
        <w:t>3</w:t>
      </w:r>
      <w:r>
        <w:rPr>
          <w:noProof/>
        </w:rPr>
        <w:fldChar w:fldCharType="end"/>
      </w:r>
    </w:p>
    <w:p w14:paraId="188866E3" w14:textId="77777777" w:rsidR="00BB2DEB" w:rsidRDefault="00BB2DEB">
      <w:pPr>
        <w:pStyle w:val="TOC2"/>
        <w:tabs>
          <w:tab w:val="left" w:pos="1000"/>
        </w:tabs>
        <w:rPr>
          <w:noProof/>
          <w:sz w:val="24"/>
          <w:szCs w:val="24"/>
        </w:rPr>
      </w:pPr>
      <w:r>
        <w:rPr>
          <w:noProof/>
        </w:rPr>
        <w:t>5.1</w:t>
      </w:r>
      <w:r>
        <w:rPr>
          <w:noProof/>
          <w:sz w:val="24"/>
          <w:szCs w:val="24"/>
        </w:rPr>
        <w:tab/>
      </w:r>
      <w:r>
        <w:rPr>
          <w:noProof/>
        </w:rPr>
        <w:t>Development Case</w:t>
      </w:r>
      <w:r>
        <w:rPr>
          <w:noProof/>
        </w:rPr>
        <w:tab/>
      </w:r>
      <w:r>
        <w:rPr>
          <w:noProof/>
        </w:rPr>
        <w:fldChar w:fldCharType="begin"/>
      </w:r>
      <w:r>
        <w:rPr>
          <w:noProof/>
        </w:rPr>
        <w:instrText xml:space="preserve"> PAGEREF _Toc492792499 \h </w:instrText>
      </w:r>
      <w:r>
        <w:rPr>
          <w:noProof/>
        </w:rPr>
      </w:r>
      <w:r>
        <w:rPr>
          <w:noProof/>
        </w:rPr>
        <w:fldChar w:fldCharType="separate"/>
      </w:r>
      <w:r w:rsidR="00675963">
        <w:rPr>
          <w:noProof/>
        </w:rPr>
        <w:t>3</w:t>
      </w:r>
      <w:r>
        <w:rPr>
          <w:noProof/>
        </w:rPr>
        <w:fldChar w:fldCharType="end"/>
      </w:r>
    </w:p>
    <w:p w14:paraId="43DFD12E" w14:textId="77777777" w:rsidR="00BB2DEB" w:rsidRDefault="00BB2DEB">
      <w:pPr>
        <w:pStyle w:val="TOC2"/>
        <w:tabs>
          <w:tab w:val="left" w:pos="1000"/>
        </w:tabs>
        <w:rPr>
          <w:noProof/>
          <w:sz w:val="24"/>
          <w:szCs w:val="24"/>
        </w:rPr>
      </w:pPr>
      <w:r>
        <w:rPr>
          <w:noProof/>
        </w:rPr>
        <w:t>5.2</w:t>
      </w:r>
      <w:r>
        <w:rPr>
          <w:noProof/>
          <w:sz w:val="24"/>
          <w:szCs w:val="24"/>
        </w:rPr>
        <w:tab/>
      </w:r>
      <w:r>
        <w:rPr>
          <w:noProof/>
        </w:rPr>
        <w:t>Methods, Tools, and Techniques</w:t>
      </w:r>
      <w:r>
        <w:rPr>
          <w:noProof/>
        </w:rPr>
        <w:tab/>
      </w:r>
      <w:r>
        <w:rPr>
          <w:noProof/>
        </w:rPr>
        <w:fldChar w:fldCharType="begin"/>
      </w:r>
      <w:r>
        <w:rPr>
          <w:noProof/>
        </w:rPr>
        <w:instrText xml:space="preserve"> PAGEREF _Toc492792500 \h </w:instrText>
      </w:r>
      <w:r>
        <w:rPr>
          <w:noProof/>
        </w:rPr>
      </w:r>
      <w:r>
        <w:rPr>
          <w:noProof/>
        </w:rPr>
        <w:fldChar w:fldCharType="separate"/>
      </w:r>
      <w:r w:rsidR="00675963">
        <w:rPr>
          <w:noProof/>
        </w:rPr>
        <w:t>3</w:t>
      </w:r>
      <w:r>
        <w:rPr>
          <w:noProof/>
        </w:rPr>
        <w:fldChar w:fldCharType="end"/>
      </w:r>
    </w:p>
    <w:p w14:paraId="7C68ACD2" w14:textId="77777777" w:rsidR="00BB2DEB" w:rsidRDefault="00BB2DEB">
      <w:pPr>
        <w:pStyle w:val="TOC2"/>
        <w:tabs>
          <w:tab w:val="left" w:pos="1000"/>
        </w:tabs>
        <w:rPr>
          <w:noProof/>
          <w:sz w:val="24"/>
          <w:szCs w:val="24"/>
        </w:rPr>
      </w:pPr>
      <w:r>
        <w:rPr>
          <w:noProof/>
        </w:rPr>
        <w:t>5.3</w:t>
      </w:r>
      <w:r>
        <w:rPr>
          <w:noProof/>
          <w:sz w:val="24"/>
          <w:szCs w:val="24"/>
        </w:rPr>
        <w:tab/>
      </w:r>
      <w:r>
        <w:rPr>
          <w:noProof/>
        </w:rPr>
        <w:t>Infrastructure Plan</w:t>
      </w:r>
      <w:r>
        <w:rPr>
          <w:noProof/>
        </w:rPr>
        <w:tab/>
      </w:r>
      <w:r>
        <w:rPr>
          <w:noProof/>
        </w:rPr>
        <w:fldChar w:fldCharType="begin"/>
      </w:r>
      <w:r>
        <w:rPr>
          <w:noProof/>
        </w:rPr>
        <w:instrText xml:space="preserve"> PAGEREF _Toc492792501 \h </w:instrText>
      </w:r>
      <w:r>
        <w:rPr>
          <w:noProof/>
        </w:rPr>
      </w:r>
      <w:r>
        <w:rPr>
          <w:noProof/>
        </w:rPr>
        <w:fldChar w:fldCharType="separate"/>
      </w:r>
      <w:r w:rsidR="00675963">
        <w:rPr>
          <w:noProof/>
        </w:rPr>
        <w:t>3</w:t>
      </w:r>
      <w:r>
        <w:rPr>
          <w:noProof/>
        </w:rPr>
        <w:fldChar w:fldCharType="end"/>
      </w:r>
    </w:p>
    <w:p w14:paraId="56BAEFB2" w14:textId="77777777" w:rsidR="00BB2DEB" w:rsidRDefault="00BB2DEB">
      <w:pPr>
        <w:pStyle w:val="TOC2"/>
        <w:tabs>
          <w:tab w:val="left" w:pos="1000"/>
        </w:tabs>
        <w:rPr>
          <w:noProof/>
          <w:sz w:val="24"/>
          <w:szCs w:val="24"/>
        </w:rPr>
      </w:pPr>
      <w:r>
        <w:rPr>
          <w:noProof/>
        </w:rPr>
        <w:t>5.4</w:t>
      </w:r>
      <w:r>
        <w:rPr>
          <w:noProof/>
          <w:sz w:val="24"/>
          <w:szCs w:val="24"/>
        </w:rPr>
        <w:tab/>
      </w:r>
      <w:r>
        <w:rPr>
          <w:noProof/>
        </w:rPr>
        <w:t>Product Acceptance Plan</w:t>
      </w:r>
      <w:r>
        <w:rPr>
          <w:noProof/>
        </w:rPr>
        <w:tab/>
      </w:r>
      <w:r>
        <w:rPr>
          <w:noProof/>
        </w:rPr>
        <w:fldChar w:fldCharType="begin"/>
      </w:r>
      <w:r>
        <w:rPr>
          <w:noProof/>
        </w:rPr>
        <w:instrText xml:space="preserve"> PAGEREF _Toc492792502 \h </w:instrText>
      </w:r>
      <w:r>
        <w:rPr>
          <w:noProof/>
        </w:rPr>
      </w:r>
      <w:r>
        <w:rPr>
          <w:noProof/>
        </w:rPr>
        <w:fldChar w:fldCharType="separate"/>
      </w:r>
      <w:r w:rsidR="00675963">
        <w:rPr>
          <w:noProof/>
        </w:rPr>
        <w:t>3</w:t>
      </w:r>
      <w:r>
        <w:rPr>
          <w:noProof/>
        </w:rPr>
        <w:fldChar w:fldCharType="end"/>
      </w:r>
    </w:p>
    <w:p w14:paraId="5C8A5FCC" w14:textId="77777777" w:rsidR="00BB2DEB" w:rsidRDefault="00BB2DEB">
      <w:pPr>
        <w:pStyle w:val="TOC1"/>
        <w:tabs>
          <w:tab w:val="left" w:pos="432"/>
        </w:tabs>
        <w:rPr>
          <w:noProof/>
          <w:sz w:val="24"/>
          <w:szCs w:val="24"/>
        </w:rPr>
      </w:pPr>
      <w:r>
        <w:rPr>
          <w:noProof/>
          <w:szCs w:val="24"/>
        </w:rPr>
        <w:t>6.</w:t>
      </w:r>
      <w:r>
        <w:rPr>
          <w:noProof/>
          <w:sz w:val="24"/>
          <w:szCs w:val="24"/>
        </w:rPr>
        <w:tab/>
      </w:r>
      <w:r>
        <w:rPr>
          <w:noProof/>
          <w:szCs w:val="24"/>
        </w:rPr>
        <w:t>Supporting Process Plans</w:t>
      </w:r>
      <w:r>
        <w:rPr>
          <w:noProof/>
        </w:rPr>
        <w:tab/>
      </w:r>
      <w:r>
        <w:rPr>
          <w:noProof/>
        </w:rPr>
        <w:fldChar w:fldCharType="begin"/>
      </w:r>
      <w:r>
        <w:rPr>
          <w:noProof/>
        </w:rPr>
        <w:instrText xml:space="preserve"> PAGEREF _Toc492792503 \h </w:instrText>
      </w:r>
      <w:r>
        <w:rPr>
          <w:noProof/>
        </w:rPr>
      </w:r>
      <w:r>
        <w:rPr>
          <w:noProof/>
        </w:rPr>
        <w:fldChar w:fldCharType="separate"/>
      </w:r>
      <w:r w:rsidR="00675963">
        <w:rPr>
          <w:noProof/>
        </w:rPr>
        <w:t>3</w:t>
      </w:r>
      <w:r>
        <w:rPr>
          <w:noProof/>
        </w:rPr>
        <w:fldChar w:fldCharType="end"/>
      </w:r>
    </w:p>
    <w:p w14:paraId="4389F0AC" w14:textId="77777777" w:rsidR="00BB2DEB" w:rsidRDefault="00BB2DEB">
      <w:pPr>
        <w:pStyle w:val="TOC2"/>
        <w:tabs>
          <w:tab w:val="left" w:pos="1000"/>
        </w:tabs>
        <w:rPr>
          <w:noProof/>
          <w:sz w:val="24"/>
          <w:szCs w:val="24"/>
        </w:rPr>
      </w:pPr>
      <w:r>
        <w:rPr>
          <w:noProof/>
        </w:rPr>
        <w:t>6.1</w:t>
      </w:r>
      <w:r>
        <w:rPr>
          <w:noProof/>
          <w:sz w:val="24"/>
          <w:szCs w:val="24"/>
        </w:rPr>
        <w:tab/>
      </w:r>
      <w:r>
        <w:rPr>
          <w:noProof/>
        </w:rPr>
        <w:t>Configuration Management Plan</w:t>
      </w:r>
      <w:r>
        <w:rPr>
          <w:noProof/>
        </w:rPr>
        <w:tab/>
      </w:r>
      <w:r>
        <w:rPr>
          <w:noProof/>
        </w:rPr>
        <w:fldChar w:fldCharType="begin"/>
      </w:r>
      <w:r>
        <w:rPr>
          <w:noProof/>
        </w:rPr>
        <w:instrText xml:space="preserve"> PAGEREF _Toc492792504 \h </w:instrText>
      </w:r>
      <w:r>
        <w:rPr>
          <w:noProof/>
        </w:rPr>
      </w:r>
      <w:r>
        <w:rPr>
          <w:noProof/>
        </w:rPr>
        <w:fldChar w:fldCharType="separate"/>
      </w:r>
      <w:r w:rsidR="00675963">
        <w:rPr>
          <w:noProof/>
        </w:rPr>
        <w:t>3</w:t>
      </w:r>
      <w:r>
        <w:rPr>
          <w:noProof/>
        </w:rPr>
        <w:fldChar w:fldCharType="end"/>
      </w:r>
    </w:p>
    <w:p w14:paraId="1DE2CEFA" w14:textId="77777777" w:rsidR="00BB2DEB" w:rsidRDefault="00BB2DEB">
      <w:pPr>
        <w:pStyle w:val="TOC2"/>
        <w:tabs>
          <w:tab w:val="left" w:pos="1000"/>
        </w:tabs>
        <w:rPr>
          <w:noProof/>
          <w:sz w:val="24"/>
          <w:szCs w:val="24"/>
        </w:rPr>
      </w:pPr>
      <w:r>
        <w:rPr>
          <w:noProof/>
        </w:rPr>
        <w:t>6.2</w:t>
      </w:r>
      <w:r>
        <w:rPr>
          <w:noProof/>
          <w:sz w:val="24"/>
          <w:szCs w:val="24"/>
        </w:rPr>
        <w:tab/>
      </w:r>
      <w:r>
        <w:rPr>
          <w:noProof/>
        </w:rPr>
        <w:t>Evaluation Plan</w:t>
      </w:r>
      <w:r>
        <w:rPr>
          <w:noProof/>
        </w:rPr>
        <w:tab/>
      </w:r>
      <w:r>
        <w:rPr>
          <w:noProof/>
        </w:rPr>
        <w:fldChar w:fldCharType="begin"/>
      </w:r>
      <w:r>
        <w:rPr>
          <w:noProof/>
        </w:rPr>
        <w:instrText xml:space="preserve"> PAGEREF _Toc492792505 \h </w:instrText>
      </w:r>
      <w:r>
        <w:rPr>
          <w:noProof/>
        </w:rPr>
      </w:r>
      <w:r>
        <w:rPr>
          <w:noProof/>
        </w:rPr>
        <w:fldChar w:fldCharType="separate"/>
      </w:r>
      <w:r w:rsidR="00675963">
        <w:rPr>
          <w:noProof/>
        </w:rPr>
        <w:t>3</w:t>
      </w:r>
      <w:r>
        <w:rPr>
          <w:noProof/>
        </w:rPr>
        <w:fldChar w:fldCharType="end"/>
      </w:r>
    </w:p>
    <w:p w14:paraId="212B1427" w14:textId="77777777" w:rsidR="00BB2DEB" w:rsidRDefault="00BB2DEB">
      <w:pPr>
        <w:pStyle w:val="TOC2"/>
        <w:tabs>
          <w:tab w:val="left" w:pos="1000"/>
        </w:tabs>
        <w:rPr>
          <w:noProof/>
          <w:sz w:val="24"/>
          <w:szCs w:val="24"/>
        </w:rPr>
      </w:pPr>
      <w:r>
        <w:rPr>
          <w:noProof/>
        </w:rPr>
        <w:t>6.3</w:t>
      </w:r>
      <w:r>
        <w:rPr>
          <w:noProof/>
          <w:sz w:val="24"/>
          <w:szCs w:val="24"/>
        </w:rPr>
        <w:tab/>
      </w:r>
      <w:r>
        <w:rPr>
          <w:noProof/>
        </w:rPr>
        <w:t>Documentation Plan</w:t>
      </w:r>
      <w:r>
        <w:rPr>
          <w:noProof/>
        </w:rPr>
        <w:tab/>
      </w:r>
      <w:r>
        <w:rPr>
          <w:noProof/>
        </w:rPr>
        <w:fldChar w:fldCharType="begin"/>
      </w:r>
      <w:r>
        <w:rPr>
          <w:noProof/>
        </w:rPr>
        <w:instrText xml:space="preserve"> PAGEREF _Toc492792506 \h </w:instrText>
      </w:r>
      <w:r>
        <w:rPr>
          <w:noProof/>
        </w:rPr>
      </w:r>
      <w:r>
        <w:rPr>
          <w:noProof/>
        </w:rPr>
        <w:fldChar w:fldCharType="separate"/>
      </w:r>
      <w:r w:rsidR="00675963">
        <w:rPr>
          <w:noProof/>
        </w:rPr>
        <w:t>3</w:t>
      </w:r>
      <w:r>
        <w:rPr>
          <w:noProof/>
        </w:rPr>
        <w:fldChar w:fldCharType="end"/>
      </w:r>
    </w:p>
    <w:p w14:paraId="0CB0F303" w14:textId="77777777" w:rsidR="00BB2DEB" w:rsidRDefault="00BB2DEB">
      <w:pPr>
        <w:pStyle w:val="TOC2"/>
        <w:tabs>
          <w:tab w:val="left" w:pos="1000"/>
        </w:tabs>
        <w:rPr>
          <w:noProof/>
          <w:sz w:val="24"/>
          <w:szCs w:val="24"/>
        </w:rPr>
      </w:pPr>
      <w:r>
        <w:rPr>
          <w:noProof/>
        </w:rPr>
        <w:lastRenderedPageBreak/>
        <w:t>6.4</w:t>
      </w:r>
      <w:r>
        <w:rPr>
          <w:noProof/>
          <w:sz w:val="24"/>
          <w:szCs w:val="24"/>
        </w:rPr>
        <w:tab/>
      </w:r>
      <w:r>
        <w:rPr>
          <w:noProof/>
        </w:rPr>
        <w:t>Quality Assurance Plan</w:t>
      </w:r>
      <w:r>
        <w:rPr>
          <w:noProof/>
        </w:rPr>
        <w:tab/>
      </w:r>
      <w:r>
        <w:rPr>
          <w:noProof/>
        </w:rPr>
        <w:fldChar w:fldCharType="begin"/>
      </w:r>
      <w:r>
        <w:rPr>
          <w:noProof/>
        </w:rPr>
        <w:instrText xml:space="preserve"> PAGEREF _Toc492792507 \h </w:instrText>
      </w:r>
      <w:r>
        <w:rPr>
          <w:noProof/>
        </w:rPr>
      </w:r>
      <w:r>
        <w:rPr>
          <w:noProof/>
        </w:rPr>
        <w:fldChar w:fldCharType="separate"/>
      </w:r>
      <w:r w:rsidR="00675963">
        <w:rPr>
          <w:noProof/>
        </w:rPr>
        <w:t>3</w:t>
      </w:r>
      <w:r>
        <w:rPr>
          <w:noProof/>
        </w:rPr>
        <w:fldChar w:fldCharType="end"/>
      </w:r>
    </w:p>
    <w:p w14:paraId="7B678191" w14:textId="77777777" w:rsidR="00BB2DEB" w:rsidRDefault="00BB2DEB">
      <w:pPr>
        <w:pStyle w:val="TOC2"/>
        <w:tabs>
          <w:tab w:val="left" w:pos="1000"/>
        </w:tabs>
        <w:rPr>
          <w:noProof/>
          <w:sz w:val="24"/>
          <w:szCs w:val="24"/>
        </w:rPr>
      </w:pPr>
      <w:r>
        <w:rPr>
          <w:noProof/>
        </w:rPr>
        <w:t>6.5</w:t>
      </w:r>
      <w:r>
        <w:rPr>
          <w:noProof/>
          <w:sz w:val="24"/>
          <w:szCs w:val="24"/>
        </w:rPr>
        <w:tab/>
      </w:r>
      <w:r>
        <w:rPr>
          <w:noProof/>
        </w:rPr>
        <w:t>Problem Resolution Plan</w:t>
      </w:r>
      <w:r>
        <w:rPr>
          <w:noProof/>
        </w:rPr>
        <w:tab/>
      </w:r>
      <w:r>
        <w:rPr>
          <w:noProof/>
        </w:rPr>
        <w:fldChar w:fldCharType="begin"/>
      </w:r>
      <w:r>
        <w:rPr>
          <w:noProof/>
        </w:rPr>
        <w:instrText xml:space="preserve"> PAGEREF _Toc492792508 \h </w:instrText>
      </w:r>
      <w:r>
        <w:rPr>
          <w:noProof/>
        </w:rPr>
      </w:r>
      <w:r>
        <w:rPr>
          <w:noProof/>
        </w:rPr>
        <w:fldChar w:fldCharType="separate"/>
      </w:r>
      <w:r w:rsidR="00675963">
        <w:rPr>
          <w:noProof/>
        </w:rPr>
        <w:t>3</w:t>
      </w:r>
      <w:r>
        <w:rPr>
          <w:noProof/>
        </w:rPr>
        <w:fldChar w:fldCharType="end"/>
      </w:r>
    </w:p>
    <w:p w14:paraId="4CE2A2D1" w14:textId="77777777" w:rsidR="00BB2DEB" w:rsidRDefault="00BB2DEB">
      <w:pPr>
        <w:pStyle w:val="TOC2"/>
        <w:tabs>
          <w:tab w:val="left" w:pos="1000"/>
        </w:tabs>
        <w:rPr>
          <w:noProof/>
          <w:sz w:val="24"/>
          <w:szCs w:val="24"/>
        </w:rPr>
      </w:pPr>
      <w:r>
        <w:rPr>
          <w:noProof/>
        </w:rPr>
        <w:t>6.6</w:t>
      </w:r>
      <w:r>
        <w:rPr>
          <w:noProof/>
          <w:sz w:val="24"/>
          <w:szCs w:val="24"/>
        </w:rPr>
        <w:tab/>
      </w:r>
      <w:r>
        <w:rPr>
          <w:noProof/>
        </w:rPr>
        <w:t>Subcontractor Management Plan</w:t>
      </w:r>
      <w:r>
        <w:rPr>
          <w:noProof/>
        </w:rPr>
        <w:tab/>
      </w:r>
      <w:r>
        <w:rPr>
          <w:noProof/>
        </w:rPr>
        <w:fldChar w:fldCharType="begin"/>
      </w:r>
      <w:r>
        <w:rPr>
          <w:noProof/>
        </w:rPr>
        <w:instrText xml:space="preserve"> PAGEREF _Toc492792509 \h </w:instrText>
      </w:r>
      <w:r>
        <w:rPr>
          <w:noProof/>
        </w:rPr>
      </w:r>
      <w:r>
        <w:rPr>
          <w:noProof/>
        </w:rPr>
        <w:fldChar w:fldCharType="separate"/>
      </w:r>
      <w:r w:rsidR="00675963">
        <w:rPr>
          <w:noProof/>
        </w:rPr>
        <w:t>3</w:t>
      </w:r>
      <w:r>
        <w:rPr>
          <w:noProof/>
        </w:rPr>
        <w:fldChar w:fldCharType="end"/>
      </w:r>
    </w:p>
    <w:p w14:paraId="2D8D119B" w14:textId="77777777" w:rsidR="00BB2DEB" w:rsidRDefault="00BB2DEB">
      <w:pPr>
        <w:pStyle w:val="TOC2"/>
        <w:tabs>
          <w:tab w:val="left" w:pos="1000"/>
        </w:tabs>
        <w:rPr>
          <w:noProof/>
          <w:sz w:val="24"/>
          <w:szCs w:val="24"/>
        </w:rPr>
      </w:pPr>
      <w:r>
        <w:rPr>
          <w:noProof/>
        </w:rPr>
        <w:t>6.7</w:t>
      </w:r>
      <w:r>
        <w:rPr>
          <w:noProof/>
          <w:sz w:val="24"/>
          <w:szCs w:val="24"/>
        </w:rPr>
        <w:tab/>
      </w:r>
      <w:r>
        <w:rPr>
          <w:noProof/>
        </w:rPr>
        <w:t>Process Improvement Plan</w:t>
      </w:r>
      <w:r>
        <w:rPr>
          <w:noProof/>
        </w:rPr>
        <w:tab/>
      </w:r>
      <w:r>
        <w:rPr>
          <w:noProof/>
        </w:rPr>
        <w:fldChar w:fldCharType="begin"/>
      </w:r>
      <w:r>
        <w:rPr>
          <w:noProof/>
        </w:rPr>
        <w:instrText xml:space="preserve"> PAGEREF _Toc492792510 \h </w:instrText>
      </w:r>
      <w:r>
        <w:rPr>
          <w:noProof/>
        </w:rPr>
      </w:r>
      <w:r>
        <w:rPr>
          <w:noProof/>
        </w:rPr>
        <w:fldChar w:fldCharType="separate"/>
      </w:r>
      <w:r w:rsidR="00675963">
        <w:rPr>
          <w:noProof/>
        </w:rPr>
        <w:t>3</w:t>
      </w:r>
      <w:r>
        <w:rPr>
          <w:noProof/>
        </w:rPr>
        <w:fldChar w:fldCharType="end"/>
      </w:r>
    </w:p>
    <w:p w14:paraId="17E92D72" w14:textId="77777777" w:rsidR="00BB2DEB" w:rsidRDefault="00BB2DEB">
      <w:pPr>
        <w:pStyle w:val="TOC1"/>
        <w:tabs>
          <w:tab w:val="left" w:pos="432"/>
        </w:tabs>
        <w:rPr>
          <w:noProof/>
          <w:sz w:val="24"/>
          <w:szCs w:val="24"/>
        </w:rPr>
      </w:pPr>
      <w:r>
        <w:rPr>
          <w:noProof/>
          <w:szCs w:val="24"/>
        </w:rPr>
        <w:t>7.</w:t>
      </w:r>
      <w:r>
        <w:rPr>
          <w:noProof/>
          <w:sz w:val="24"/>
          <w:szCs w:val="24"/>
        </w:rPr>
        <w:tab/>
      </w:r>
      <w:r>
        <w:rPr>
          <w:noProof/>
          <w:szCs w:val="24"/>
        </w:rPr>
        <w:t>Additional Plans</w:t>
      </w:r>
      <w:r>
        <w:rPr>
          <w:noProof/>
        </w:rPr>
        <w:tab/>
      </w:r>
      <w:r>
        <w:rPr>
          <w:noProof/>
        </w:rPr>
        <w:fldChar w:fldCharType="begin"/>
      </w:r>
      <w:r>
        <w:rPr>
          <w:noProof/>
        </w:rPr>
        <w:instrText xml:space="preserve"> PAGEREF _Toc492792511 \h </w:instrText>
      </w:r>
      <w:r>
        <w:rPr>
          <w:noProof/>
        </w:rPr>
      </w:r>
      <w:r>
        <w:rPr>
          <w:noProof/>
        </w:rPr>
        <w:fldChar w:fldCharType="separate"/>
      </w:r>
      <w:r w:rsidR="00675963">
        <w:rPr>
          <w:noProof/>
        </w:rPr>
        <w:t>3</w:t>
      </w:r>
      <w:r>
        <w:rPr>
          <w:noProof/>
        </w:rPr>
        <w:fldChar w:fldCharType="end"/>
      </w:r>
    </w:p>
    <w:p w14:paraId="6781227D" w14:textId="77777777" w:rsidR="00BB2DEB" w:rsidRDefault="00BB2DEB">
      <w:pPr>
        <w:pStyle w:val="TOC1"/>
        <w:tabs>
          <w:tab w:val="left" w:pos="432"/>
        </w:tabs>
        <w:rPr>
          <w:noProof/>
          <w:sz w:val="24"/>
          <w:szCs w:val="24"/>
        </w:rPr>
      </w:pPr>
      <w:r>
        <w:rPr>
          <w:noProof/>
          <w:szCs w:val="24"/>
        </w:rPr>
        <w:t>8.</w:t>
      </w:r>
      <w:r>
        <w:rPr>
          <w:noProof/>
          <w:sz w:val="24"/>
          <w:szCs w:val="24"/>
        </w:rPr>
        <w:tab/>
      </w:r>
      <w:r>
        <w:rPr>
          <w:noProof/>
          <w:szCs w:val="24"/>
        </w:rPr>
        <w:t>Annexes</w:t>
      </w:r>
      <w:r>
        <w:rPr>
          <w:noProof/>
        </w:rPr>
        <w:tab/>
      </w:r>
      <w:r>
        <w:rPr>
          <w:noProof/>
        </w:rPr>
        <w:fldChar w:fldCharType="begin"/>
      </w:r>
      <w:r>
        <w:rPr>
          <w:noProof/>
        </w:rPr>
        <w:instrText xml:space="preserve"> PAGEREF _Toc492792512 \h </w:instrText>
      </w:r>
      <w:r>
        <w:rPr>
          <w:noProof/>
        </w:rPr>
      </w:r>
      <w:r>
        <w:rPr>
          <w:noProof/>
        </w:rPr>
        <w:fldChar w:fldCharType="separate"/>
      </w:r>
      <w:r w:rsidR="00675963">
        <w:rPr>
          <w:noProof/>
        </w:rPr>
        <w:t>3</w:t>
      </w:r>
      <w:r>
        <w:rPr>
          <w:noProof/>
        </w:rPr>
        <w:fldChar w:fldCharType="end"/>
      </w:r>
    </w:p>
    <w:p w14:paraId="6014F877" w14:textId="77777777" w:rsidR="00BB2DEB" w:rsidRDefault="00BB2DEB">
      <w:pPr>
        <w:pStyle w:val="TOC1"/>
        <w:tabs>
          <w:tab w:val="left" w:pos="432"/>
        </w:tabs>
        <w:rPr>
          <w:noProof/>
          <w:sz w:val="24"/>
          <w:szCs w:val="24"/>
        </w:rPr>
      </w:pPr>
      <w:r>
        <w:rPr>
          <w:noProof/>
          <w:szCs w:val="24"/>
        </w:rPr>
        <w:t>9.</w:t>
      </w:r>
      <w:r>
        <w:rPr>
          <w:noProof/>
          <w:sz w:val="24"/>
          <w:szCs w:val="24"/>
        </w:rPr>
        <w:tab/>
      </w:r>
      <w:r>
        <w:rPr>
          <w:noProof/>
          <w:szCs w:val="24"/>
        </w:rPr>
        <w:t>Index</w:t>
      </w:r>
      <w:r>
        <w:rPr>
          <w:noProof/>
        </w:rPr>
        <w:tab/>
      </w:r>
      <w:r>
        <w:rPr>
          <w:noProof/>
        </w:rPr>
        <w:fldChar w:fldCharType="begin"/>
      </w:r>
      <w:r>
        <w:rPr>
          <w:noProof/>
        </w:rPr>
        <w:instrText xml:space="preserve"> PAGEREF _Toc492792513 \h </w:instrText>
      </w:r>
      <w:r>
        <w:rPr>
          <w:noProof/>
        </w:rPr>
      </w:r>
      <w:r>
        <w:rPr>
          <w:noProof/>
        </w:rPr>
        <w:fldChar w:fldCharType="separate"/>
      </w:r>
      <w:r w:rsidR="00675963">
        <w:rPr>
          <w:noProof/>
        </w:rPr>
        <w:t>3</w:t>
      </w:r>
      <w:r>
        <w:rPr>
          <w:noProof/>
        </w:rPr>
        <w:fldChar w:fldCharType="end"/>
      </w:r>
    </w:p>
    <w:p w14:paraId="1F8CCC04" w14:textId="77777777" w:rsidR="00BB2DEB" w:rsidRDefault="00BB2DEB">
      <w:pPr>
        <w:pStyle w:val="Title"/>
      </w:pPr>
      <w:r>
        <w:rPr>
          <w:rFonts w:ascii="Times New Roman" w:hAnsi="Times New Roman"/>
          <w:b w:val="0"/>
          <w:sz w:val="20"/>
        </w:rPr>
        <w:fldChar w:fldCharType="end"/>
      </w:r>
      <w:r>
        <w:br w:type="page"/>
      </w:r>
      <w:fldSimple w:instr=" TITLE  \* MERGEFORMAT ">
        <w:r w:rsidR="00675963">
          <w:t>Software Development Plan</w:t>
        </w:r>
      </w:fldSimple>
    </w:p>
    <w:p w14:paraId="777B86AC" w14:textId="77777777" w:rsidR="00BB2DEB" w:rsidRDefault="00BB2DEB">
      <w:pPr>
        <w:pStyle w:val="Heading1"/>
        <w:numPr>
          <w:ilvl w:val="0"/>
          <w:numId w:val="0"/>
        </w:numPr>
      </w:pPr>
      <w:bookmarkStart w:id="1" w:name="_Toc447095880"/>
    </w:p>
    <w:p w14:paraId="0994EDD0" w14:textId="0FB89642" w:rsidR="007A608C" w:rsidRPr="007A608C" w:rsidRDefault="00BB2DEB" w:rsidP="007A608C">
      <w:pPr>
        <w:pStyle w:val="Heading1"/>
      </w:pPr>
      <w:bookmarkStart w:id="2" w:name="_Toc456598586"/>
      <w:bookmarkStart w:id="3" w:name="_Toc456600917"/>
      <w:bookmarkStart w:id="4" w:name="_Toc492792464"/>
      <w:r>
        <w:t>Introduction</w:t>
      </w:r>
      <w:bookmarkEnd w:id="2"/>
      <w:bookmarkEnd w:id="3"/>
      <w:bookmarkEnd w:id="4"/>
    </w:p>
    <w:p w14:paraId="30F269F3" w14:textId="37690C29" w:rsidR="007A608C" w:rsidRPr="007A608C" w:rsidRDefault="007A608C" w:rsidP="007A608C">
      <w:pPr>
        <w:pStyle w:val="BodyText"/>
        <w:ind w:left="990"/>
      </w:pPr>
      <w:r>
        <w:t>The Software Development Plan for the FAAST Inventory System is the artifact that will be used to describe what we are doing, how we will accomplish it and our definition for when we have completed the project.  Additionally, the document will define the scope of the project, external stakeholders, the number of iterations, and the processes we will use in order to complete the project.</w:t>
      </w:r>
    </w:p>
    <w:p w14:paraId="5715789E" w14:textId="77777777" w:rsidR="00BB2DEB" w:rsidRDefault="00BB2DEB">
      <w:pPr>
        <w:pStyle w:val="Heading2"/>
      </w:pPr>
      <w:bookmarkStart w:id="5" w:name="_Toc456598587"/>
      <w:bookmarkStart w:id="6" w:name="_Toc456600918"/>
      <w:bookmarkStart w:id="7" w:name="_Toc492792465"/>
      <w:bookmarkStart w:id="8" w:name="_Toc456598588"/>
      <w:bookmarkStart w:id="9" w:name="_Toc456600919"/>
      <w:r>
        <w:t>Purpose</w:t>
      </w:r>
      <w:bookmarkEnd w:id="5"/>
      <w:bookmarkEnd w:id="6"/>
      <w:bookmarkEnd w:id="7"/>
    </w:p>
    <w:p w14:paraId="6DC12262" w14:textId="6DBB4D6B" w:rsidR="00BB2DEB" w:rsidRPr="007A608C" w:rsidRDefault="007A608C" w:rsidP="007A608C">
      <w:pPr>
        <w:pStyle w:val="BodyText"/>
        <w:ind w:left="990"/>
      </w:pPr>
      <w:r>
        <w:t>The purpose of the Software Development Plan is to map out the development activities for the iterations and deliverables that will be needed to create an inventory system that will track assistive technology devices for FAAST.</w:t>
      </w:r>
    </w:p>
    <w:p w14:paraId="39CA001B" w14:textId="6A985953" w:rsidR="007A608C" w:rsidRDefault="00BB2DEB" w:rsidP="007A608C">
      <w:pPr>
        <w:pStyle w:val="Heading2"/>
      </w:pPr>
      <w:bookmarkStart w:id="10" w:name="_Toc492792466"/>
      <w:r>
        <w:t>Scope</w:t>
      </w:r>
      <w:bookmarkEnd w:id="8"/>
      <w:bookmarkEnd w:id="9"/>
      <w:bookmarkEnd w:id="10"/>
    </w:p>
    <w:p w14:paraId="71A7C62D" w14:textId="322E3D32" w:rsidR="007A608C" w:rsidRPr="007A608C" w:rsidRDefault="007A608C" w:rsidP="007A608C">
      <w:pPr>
        <w:pStyle w:val="BodyText"/>
        <w:ind w:left="990"/>
      </w:pPr>
      <w:r>
        <w:t>The project will be submitted by April, 2017, and will be considered done when all of the requirements for the project have been met.</w:t>
      </w:r>
    </w:p>
    <w:p w14:paraId="0126A850" w14:textId="05282E37" w:rsidR="00BB2DEB" w:rsidRDefault="00BB2DEB">
      <w:pPr>
        <w:pStyle w:val="Heading2"/>
      </w:pPr>
      <w:bookmarkStart w:id="11" w:name="_Toc456598589"/>
      <w:bookmarkStart w:id="12" w:name="_Toc456600920"/>
      <w:bookmarkStart w:id="13" w:name="_Toc492792467"/>
      <w:r>
        <w:t>Definitions, Acronyms, and Abbreviations</w:t>
      </w:r>
      <w:bookmarkEnd w:id="11"/>
      <w:bookmarkEnd w:id="12"/>
      <w:bookmarkEnd w:id="13"/>
    </w:p>
    <w:p w14:paraId="202CEF2B" w14:textId="77777777" w:rsidR="007A608C" w:rsidRDefault="007A608C" w:rsidP="007A608C">
      <w:pPr>
        <w:pStyle w:val="BodyText"/>
        <w:ind w:left="990"/>
      </w:pPr>
      <w:r>
        <w:t>Assistive Technology – Any devices that provides functionality or benefits to a client who has a disability. This can range from iPads with specialized applications to simply toys.</w:t>
      </w:r>
    </w:p>
    <w:p w14:paraId="76E00BF3" w14:textId="77777777" w:rsidR="007A608C" w:rsidRDefault="007A608C" w:rsidP="007A608C">
      <w:pPr>
        <w:pStyle w:val="BodyText"/>
        <w:ind w:left="990"/>
      </w:pPr>
      <w:r>
        <w:t>FAAST – Florida Alliance of Assistive Services and Technology</w:t>
      </w:r>
    </w:p>
    <w:p w14:paraId="725B5733" w14:textId="17F2D45C" w:rsidR="007A608C" w:rsidRPr="007A608C" w:rsidRDefault="007A608C" w:rsidP="007A608C">
      <w:pPr>
        <w:pStyle w:val="BodyText"/>
        <w:ind w:left="990"/>
        <w:rPr>
          <w:b/>
        </w:rPr>
      </w:pPr>
      <w:r>
        <w:t xml:space="preserve">Inventory System – Software for tracking inventory levels.  In our case, in order to track the number of assistive technology devices or items that FAAST currently has and whether the item has been checked out or not. </w:t>
      </w:r>
      <w:r>
        <w:rPr>
          <w:b/>
        </w:rPr>
        <w:t>USE ADRIAN’S ABBREVIATIONS</w:t>
      </w:r>
    </w:p>
    <w:p w14:paraId="6553A68C" w14:textId="29252D7F" w:rsidR="00BB2DEB" w:rsidRDefault="00BB2DEB">
      <w:pPr>
        <w:pStyle w:val="Heading2"/>
      </w:pPr>
      <w:bookmarkStart w:id="14" w:name="_Toc456598590"/>
      <w:bookmarkStart w:id="15" w:name="_Toc456600921"/>
      <w:bookmarkStart w:id="16" w:name="_Toc492792468"/>
      <w:r>
        <w:t>References</w:t>
      </w:r>
      <w:bookmarkEnd w:id="14"/>
      <w:bookmarkEnd w:id="15"/>
      <w:bookmarkEnd w:id="16"/>
    </w:p>
    <w:p w14:paraId="015F52FE" w14:textId="29DC2090" w:rsidR="007A608C" w:rsidRDefault="00CF12B7" w:rsidP="00CF12B7">
      <w:pPr>
        <w:pStyle w:val="ListParagraph"/>
        <w:numPr>
          <w:ilvl w:val="0"/>
          <w:numId w:val="41"/>
        </w:numPr>
      </w:pPr>
      <w:r>
        <w:t>Group Contract</w:t>
      </w:r>
    </w:p>
    <w:p w14:paraId="7CD9F160" w14:textId="11060312" w:rsidR="00CF12B7" w:rsidRPr="007A608C" w:rsidRDefault="00CF12B7" w:rsidP="00CF12B7">
      <w:pPr>
        <w:pStyle w:val="ListParagraph"/>
        <w:numPr>
          <w:ilvl w:val="0"/>
          <w:numId w:val="41"/>
        </w:numPr>
      </w:pPr>
      <w:r>
        <w:t>Course Syllabus and Schedule</w:t>
      </w:r>
    </w:p>
    <w:p w14:paraId="3F9ED6E2" w14:textId="77777777" w:rsidR="00BB2DEB" w:rsidRDefault="00BB2DEB">
      <w:pPr>
        <w:pStyle w:val="Heading2"/>
      </w:pPr>
      <w:bookmarkStart w:id="17" w:name="_Toc492792469"/>
      <w:bookmarkStart w:id="18" w:name="_Toc447095882"/>
      <w:bookmarkEnd w:id="1"/>
      <w:r>
        <w:t>Overview</w:t>
      </w:r>
      <w:bookmarkEnd w:id="17"/>
    </w:p>
    <w:p w14:paraId="72707CC9" w14:textId="154B1E6E" w:rsidR="007A608C" w:rsidRPr="007A608C" w:rsidRDefault="007A608C" w:rsidP="007A608C">
      <w:pPr>
        <w:ind w:left="990"/>
        <w:rPr>
          <w:b/>
        </w:rPr>
      </w:pPr>
      <w:r>
        <w:rPr>
          <w:b/>
        </w:rPr>
        <w:t>FILL IN</w:t>
      </w:r>
    </w:p>
    <w:p w14:paraId="495B4F00" w14:textId="08486C6E" w:rsidR="00BB2DEB" w:rsidRDefault="00BB2DEB">
      <w:pPr>
        <w:pStyle w:val="Heading1"/>
      </w:pPr>
      <w:bookmarkStart w:id="19" w:name="_Toc492792470"/>
      <w:r>
        <w:t>Project Overview</w:t>
      </w:r>
      <w:bookmarkEnd w:id="19"/>
    </w:p>
    <w:p w14:paraId="4EF2A21E" w14:textId="77777777" w:rsidR="00BB2DEB" w:rsidRDefault="00BB2DEB">
      <w:pPr>
        <w:pStyle w:val="Heading2"/>
      </w:pPr>
      <w:bookmarkStart w:id="20" w:name="_Toc492792471"/>
      <w:r>
        <w:t>Project Purpose, Scope, and Objectives</w:t>
      </w:r>
      <w:bookmarkEnd w:id="20"/>
    </w:p>
    <w:p w14:paraId="682BBDA7" w14:textId="77777777" w:rsidR="007A608C" w:rsidRDefault="007A608C" w:rsidP="007A608C">
      <w:pPr>
        <w:pStyle w:val="BodyText"/>
        <w:ind w:left="990"/>
      </w:pPr>
      <w:bookmarkStart w:id="21" w:name="_Toc492792472"/>
      <w:r>
        <w:t>FAAST is a company that provides assistive technology available for loan to the Jacksonville area.  Currently, their inventory system is lacking in functionality and efficiency and they are looking for a replacement.  The purpose of our project is to provide an inventory system that may be used to replace certain functionalities of their current inventory system.</w:t>
      </w:r>
    </w:p>
    <w:p w14:paraId="7117A753" w14:textId="337B1E6E" w:rsidR="007A608C" w:rsidRPr="007A608C" w:rsidRDefault="007A608C" w:rsidP="007A608C">
      <w:pPr>
        <w:pStyle w:val="BodyText"/>
        <w:ind w:left="990"/>
        <w:rPr>
          <w:b/>
        </w:rPr>
      </w:pPr>
      <w:r>
        <w:t xml:space="preserve">The deliverables that are expected to be completed is </w:t>
      </w:r>
      <w:r>
        <w:rPr>
          <w:b/>
        </w:rPr>
        <w:t>FILL IN</w:t>
      </w:r>
    </w:p>
    <w:p w14:paraId="01C655A3" w14:textId="3E04C0F9" w:rsidR="00BB2DEB" w:rsidRDefault="00BB2DEB">
      <w:pPr>
        <w:pStyle w:val="Heading2"/>
      </w:pPr>
      <w:r>
        <w:t>Assumptions and Constraints</w:t>
      </w:r>
      <w:bookmarkEnd w:id="18"/>
      <w:bookmarkEnd w:id="21"/>
    </w:p>
    <w:p w14:paraId="4DC64678" w14:textId="77777777" w:rsidR="007A608C" w:rsidRDefault="007A608C" w:rsidP="007A608C">
      <w:pPr>
        <w:pStyle w:val="BodyText"/>
      </w:pPr>
      <w:r>
        <w:t>Assumptions:</w:t>
      </w:r>
    </w:p>
    <w:p w14:paraId="4A8A3FB0" w14:textId="77777777" w:rsidR="007A608C" w:rsidRDefault="007A608C" w:rsidP="007A608C">
      <w:pPr>
        <w:pStyle w:val="BodyText"/>
        <w:numPr>
          <w:ilvl w:val="0"/>
          <w:numId w:val="36"/>
        </w:numPr>
      </w:pPr>
      <w:r>
        <w:t>The project will be completed by May 2017.</w:t>
      </w:r>
    </w:p>
    <w:p w14:paraId="34BA1177" w14:textId="77777777" w:rsidR="007A608C" w:rsidRDefault="007A608C" w:rsidP="007A608C">
      <w:pPr>
        <w:pStyle w:val="BodyText"/>
        <w:numPr>
          <w:ilvl w:val="0"/>
          <w:numId w:val="36"/>
        </w:numPr>
      </w:pPr>
      <w:r>
        <w:t>Access to the project will be granted to FAAST employees only (no client portal).</w:t>
      </w:r>
    </w:p>
    <w:p w14:paraId="613CC37E" w14:textId="77777777" w:rsidR="007A608C" w:rsidRDefault="007A608C" w:rsidP="007A608C">
      <w:pPr>
        <w:pStyle w:val="BodyText"/>
        <w:numPr>
          <w:ilvl w:val="0"/>
          <w:numId w:val="36"/>
        </w:numPr>
      </w:pPr>
      <w:r>
        <w:t>The team responsible for completing the application will remain the same.</w:t>
      </w:r>
    </w:p>
    <w:p w14:paraId="73249AA1" w14:textId="77777777" w:rsidR="007A608C" w:rsidRDefault="007A608C" w:rsidP="007A608C">
      <w:pPr>
        <w:pStyle w:val="BodyText"/>
        <w:numPr>
          <w:ilvl w:val="0"/>
          <w:numId w:val="36"/>
        </w:numPr>
      </w:pPr>
      <w:r>
        <w:t>We will be using Visual Studio 2015 and SQL Server 2012 to complete the project.</w:t>
      </w:r>
    </w:p>
    <w:p w14:paraId="5E4CF4DE" w14:textId="77777777" w:rsidR="007A608C" w:rsidRDefault="007A608C" w:rsidP="007A608C">
      <w:pPr>
        <w:pStyle w:val="BodyText"/>
      </w:pPr>
      <w:r>
        <w:t>Constraints:</w:t>
      </w:r>
    </w:p>
    <w:p w14:paraId="495AD585" w14:textId="77777777" w:rsidR="007A608C" w:rsidRDefault="007A608C" w:rsidP="007A608C">
      <w:pPr>
        <w:pStyle w:val="BodyText"/>
        <w:numPr>
          <w:ilvl w:val="0"/>
          <w:numId w:val="37"/>
        </w:numPr>
      </w:pPr>
      <w:r>
        <w:lastRenderedPageBreak/>
        <w:t>Work will be suspended during the month of December because of winter break.</w:t>
      </w:r>
    </w:p>
    <w:p w14:paraId="3CBE263C" w14:textId="77777777" w:rsidR="007A608C" w:rsidRPr="00EE609F" w:rsidRDefault="007A608C" w:rsidP="007A608C">
      <w:pPr>
        <w:pStyle w:val="BodyText"/>
        <w:numPr>
          <w:ilvl w:val="0"/>
          <w:numId w:val="37"/>
        </w:numPr>
      </w:pPr>
      <w:r>
        <w:t>The team members associated with this project are all full-time students, which causes time constraints.</w:t>
      </w:r>
    </w:p>
    <w:p w14:paraId="626EE591" w14:textId="77777777" w:rsidR="007A608C" w:rsidRPr="007A608C" w:rsidRDefault="007A608C" w:rsidP="007A608C">
      <w:pPr>
        <w:ind w:left="720"/>
      </w:pPr>
    </w:p>
    <w:p w14:paraId="33D2B806" w14:textId="54DF4422" w:rsidR="00BB2DEB" w:rsidRDefault="00BB2DEB">
      <w:pPr>
        <w:pStyle w:val="Heading2"/>
      </w:pPr>
      <w:bookmarkStart w:id="22" w:name="_Toc447095883"/>
      <w:bookmarkStart w:id="23" w:name="_Toc492792473"/>
      <w:r>
        <w:t>Project Deliverables</w:t>
      </w:r>
      <w:bookmarkEnd w:id="22"/>
      <w:bookmarkEnd w:id="23"/>
    </w:p>
    <w:p w14:paraId="53A406AA" w14:textId="77777777" w:rsidR="007A608C" w:rsidRPr="003724F1" w:rsidRDefault="007A608C" w:rsidP="007A608C">
      <w:pPr>
        <w:pStyle w:val="BodyText"/>
        <w:numPr>
          <w:ilvl w:val="0"/>
          <w:numId w:val="38"/>
        </w:numPr>
        <w:rPr>
          <w:b/>
        </w:rPr>
      </w:pPr>
      <w:bookmarkStart w:id="24" w:name="_Toc447095884"/>
      <w:bookmarkStart w:id="25" w:name="_Toc492792474"/>
      <w:r w:rsidRPr="003724F1">
        <w:rPr>
          <w:b/>
        </w:rPr>
        <w:t>Deliverable 1 – 09/29</w:t>
      </w:r>
    </w:p>
    <w:p w14:paraId="56A09501" w14:textId="77777777" w:rsidR="007A608C" w:rsidRDefault="007A608C" w:rsidP="007A608C">
      <w:pPr>
        <w:pStyle w:val="BodyText"/>
        <w:numPr>
          <w:ilvl w:val="1"/>
          <w:numId w:val="38"/>
        </w:numPr>
      </w:pPr>
      <w:r>
        <w:t>Project Vision</w:t>
      </w:r>
    </w:p>
    <w:p w14:paraId="69811AC2" w14:textId="77777777" w:rsidR="007A608C" w:rsidRDefault="007A608C" w:rsidP="007A608C">
      <w:pPr>
        <w:pStyle w:val="BodyText"/>
        <w:numPr>
          <w:ilvl w:val="1"/>
          <w:numId w:val="38"/>
        </w:numPr>
      </w:pPr>
      <w:r>
        <w:t>Product Backlog &amp; User Stories</w:t>
      </w:r>
    </w:p>
    <w:p w14:paraId="18EC64B0" w14:textId="77777777" w:rsidR="007A608C" w:rsidRDefault="007A608C" w:rsidP="007A608C">
      <w:pPr>
        <w:pStyle w:val="BodyText"/>
        <w:numPr>
          <w:ilvl w:val="1"/>
          <w:numId w:val="38"/>
        </w:numPr>
      </w:pPr>
      <w:r>
        <w:t>Sprint Backlog</w:t>
      </w:r>
    </w:p>
    <w:p w14:paraId="3FDF701B" w14:textId="77777777" w:rsidR="007A608C" w:rsidRDefault="007A608C" w:rsidP="007A608C">
      <w:pPr>
        <w:pStyle w:val="BodyText"/>
        <w:numPr>
          <w:ilvl w:val="1"/>
          <w:numId w:val="38"/>
        </w:numPr>
      </w:pPr>
      <w:r>
        <w:t>Software Development Plan</w:t>
      </w:r>
    </w:p>
    <w:p w14:paraId="79DC902D" w14:textId="77777777" w:rsidR="007A608C" w:rsidRDefault="007A608C" w:rsidP="007A608C">
      <w:pPr>
        <w:pStyle w:val="BodyText"/>
        <w:numPr>
          <w:ilvl w:val="1"/>
          <w:numId w:val="38"/>
        </w:numPr>
      </w:pPr>
      <w:r>
        <w:t>First Iteration Product Release</w:t>
      </w:r>
    </w:p>
    <w:p w14:paraId="1D93FC6B" w14:textId="77777777" w:rsidR="007A608C" w:rsidRPr="003724F1" w:rsidRDefault="007A608C" w:rsidP="007A608C">
      <w:pPr>
        <w:pStyle w:val="BodyText"/>
        <w:numPr>
          <w:ilvl w:val="0"/>
          <w:numId w:val="38"/>
        </w:numPr>
      </w:pPr>
      <w:r>
        <w:rPr>
          <w:b/>
        </w:rPr>
        <w:t>Product Release 1 Demo – 10/04</w:t>
      </w:r>
    </w:p>
    <w:p w14:paraId="51476844" w14:textId="77777777" w:rsidR="007A608C" w:rsidRPr="007A608C" w:rsidRDefault="007A608C" w:rsidP="007A608C">
      <w:pPr>
        <w:pStyle w:val="BodyText"/>
        <w:numPr>
          <w:ilvl w:val="0"/>
          <w:numId w:val="38"/>
        </w:numPr>
      </w:pPr>
      <w:r>
        <w:rPr>
          <w:b/>
        </w:rPr>
        <w:t>Deliverable 2 – 10/27</w:t>
      </w:r>
    </w:p>
    <w:p w14:paraId="3B77D8E9" w14:textId="36B37103" w:rsidR="007A608C" w:rsidRPr="003724F1" w:rsidRDefault="007A608C" w:rsidP="007A608C">
      <w:pPr>
        <w:pStyle w:val="BodyText"/>
        <w:numPr>
          <w:ilvl w:val="0"/>
          <w:numId w:val="38"/>
        </w:numPr>
      </w:pPr>
      <w:r>
        <w:rPr>
          <w:b/>
        </w:rPr>
        <w:t>Deliverable 3 – 12/03</w:t>
      </w:r>
    </w:p>
    <w:p w14:paraId="021C1D69" w14:textId="4FC95FCB" w:rsidR="00BB2DEB" w:rsidRDefault="00BB2DEB">
      <w:pPr>
        <w:pStyle w:val="Heading2"/>
      </w:pPr>
      <w:r>
        <w:t>Evolution of the Software Development Plan</w:t>
      </w:r>
      <w:bookmarkEnd w:id="24"/>
      <w:bookmarkEnd w:id="25"/>
    </w:p>
    <w:p w14:paraId="4C34EE01" w14:textId="0341B665" w:rsidR="007A608C" w:rsidRPr="007A608C" w:rsidRDefault="007A608C" w:rsidP="007A608C">
      <w:pPr>
        <w:ind w:left="900"/>
      </w:pPr>
      <w:r>
        <w:t>This document is expected to undergo revisions in the future.  See Revision History at the top of the document.</w:t>
      </w:r>
    </w:p>
    <w:p w14:paraId="36BCDC7A" w14:textId="65B1B82F" w:rsidR="00BB2DEB" w:rsidRDefault="00BB2DEB">
      <w:pPr>
        <w:pStyle w:val="Heading1"/>
      </w:pPr>
      <w:bookmarkStart w:id="26" w:name="_Toc447095887"/>
      <w:bookmarkStart w:id="27" w:name="_Toc492792475"/>
      <w:r>
        <w:t>Project Organization</w:t>
      </w:r>
      <w:bookmarkEnd w:id="26"/>
      <w:bookmarkEnd w:id="27"/>
    </w:p>
    <w:p w14:paraId="0662F5F4" w14:textId="77777777" w:rsidR="00BB2DEB" w:rsidRDefault="00BB2DEB">
      <w:pPr>
        <w:pStyle w:val="Heading2"/>
      </w:pPr>
      <w:bookmarkStart w:id="28" w:name="_Toc447095888"/>
      <w:bookmarkStart w:id="29" w:name="_Toc492792476"/>
      <w:r>
        <w:t>Organizational Structure</w:t>
      </w:r>
      <w:bookmarkEnd w:id="28"/>
      <w:bookmarkEnd w:id="29"/>
    </w:p>
    <w:p w14:paraId="1D823A54" w14:textId="0F08A1A5" w:rsidR="00B54E98" w:rsidRDefault="00347B18" w:rsidP="00347B18">
      <w:pPr>
        <w:ind w:left="900"/>
        <w:rPr>
          <w:rFonts w:ascii="Arial" w:hAnsi="Arial" w:cs="Arial"/>
        </w:rPr>
      </w:pPr>
      <w:r>
        <w:rPr>
          <w:rFonts w:ascii="Arial" w:hAnsi="Arial" w:cs="Arial"/>
        </w:rPr>
        <w:t xml:space="preserve">Team </w:t>
      </w:r>
      <w:r w:rsidR="00B54E98">
        <w:rPr>
          <w:rFonts w:ascii="Arial" w:hAnsi="Arial" w:cs="Arial"/>
        </w:rPr>
        <w:t xml:space="preserve">Singularity consists of </w:t>
      </w:r>
      <w:r>
        <w:rPr>
          <w:rFonts w:ascii="Arial" w:hAnsi="Arial" w:cs="Arial"/>
        </w:rPr>
        <w:t xml:space="preserve">four student developers and one mentor. While there are specific tasks that only some team members carry out, no one team member is designated as the team leader. Each student team member is </w:t>
      </w:r>
      <w:r w:rsidR="002F7752">
        <w:rPr>
          <w:rFonts w:ascii="Arial" w:hAnsi="Arial" w:cs="Arial"/>
        </w:rPr>
        <w:t>responsible for their parts of the project and their progress is monitored by their mentor and their professor.</w:t>
      </w:r>
    </w:p>
    <w:p w14:paraId="592DF282" w14:textId="46C55E35" w:rsidR="00102CC0" w:rsidRPr="00B54E98" w:rsidRDefault="00102CC0" w:rsidP="00347B18">
      <w:pPr>
        <w:ind w:left="900"/>
        <w:rPr>
          <w:rFonts w:ascii="Arial" w:hAnsi="Arial" w:cs="Arial"/>
        </w:rPr>
      </w:pPr>
      <w:r>
        <w:rPr>
          <w:rFonts w:ascii="Arial" w:hAnsi="Arial" w:cs="Arial"/>
          <w:noProof/>
        </w:rPr>
        <w:drawing>
          <wp:inline distT="0" distB="0" distL="0" distR="0" wp14:anchorId="1CBC02EE" wp14:editId="5B823D32">
            <wp:extent cx="5486400" cy="2083241"/>
            <wp:effectExtent l="0" t="3810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DEA672C" w14:textId="77777777" w:rsidR="00BB2DEB" w:rsidRDefault="00BB2DEB">
      <w:pPr>
        <w:pStyle w:val="Heading2"/>
      </w:pPr>
      <w:bookmarkStart w:id="30" w:name="_Toc447095889"/>
      <w:bookmarkStart w:id="31" w:name="_Toc492792477"/>
      <w:r>
        <w:t>External Interfaces</w:t>
      </w:r>
      <w:bookmarkEnd w:id="30"/>
      <w:bookmarkEnd w:id="31"/>
    </w:p>
    <w:p w14:paraId="3484E7FD" w14:textId="258F260E" w:rsidR="00D216E0" w:rsidRPr="00D216E0" w:rsidRDefault="00D216E0" w:rsidP="00D216E0">
      <w:pPr>
        <w:ind w:left="900"/>
      </w:pPr>
      <w:r>
        <w:t xml:space="preserve">The project will interact with the Hope Haven’s FAAST employees. More specifically, Edward Monagan is the main </w:t>
      </w:r>
      <w:r w:rsidR="009027F6">
        <w:t>internal</w:t>
      </w:r>
      <w:r>
        <w:t xml:space="preserve"> contact and he is the FAAST N.E. Regional Coordinator </w:t>
      </w:r>
      <w:r w:rsidR="009027F6">
        <w:t>at</w:t>
      </w:r>
      <w:r>
        <w:t xml:space="preserve"> Hope Haven.</w:t>
      </w:r>
      <w:r w:rsidR="009027F6">
        <w:t xml:space="preserve"> Operating out of Hope Haven, this FAAST Regional Demonstration center inte</w:t>
      </w:r>
      <w:r w:rsidR="004A71AF">
        <w:t>rfaces with the public and professional consumers.</w:t>
      </w:r>
      <w:r w:rsidR="00776FAB">
        <w:t xml:space="preserve"> All consumers of the AT will interact with Edward Monagan or Eric Witherspoon.</w:t>
      </w:r>
    </w:p>
    <w:p w14:paraId="38965740" w14:textId="7034D9D4" w:rsidR="00BB2DEB" w:rsidRDefault="00BB2DEB">
      <w:pPr>
        <w:pStyle w:val="Heading2"/>
      </w:pPr>
      <w:bookmarkStart w:id="32" w:name="_Toc447095890"/>
      <w:bookmarkStart w:id="33" w:name="_Toc492792478"/>
      <w:r>
        <w:lastRenderedPageBreak/>
        <w:t>Roles and Responsibilities</w:t>
      </w:r>
      <w:bookmarkEnd w:id="32"/>
      <w:bookmarkEnd w:id="33"/>
    </w:p>
    <w:p w14:paraId="36959C8B" w14:textId="70EA47E6" w:rsidR="0078162C" w:rsidRDefault="0078162C" w:rsidP="0078162C">
      <w:pPr>
        <w:ind w:left="900"/>
      </w:pPr>
      <w:r>
        <w:t>The table below depicts the different project organizational units that are needed to carry out this project.</w:t>
      </w:r>
    </w:p>
    <w:p w14:paraId="66D53FD5" w14:textId="77777777" w:rsidR="0078162C" w:rsidRPr="0078162C" w:rsidRDefault="0078162C" w:rsidP="0078162C">
      <w:pPr>
        <w:ind w:left="900"/>
      </w:pPr>
    </w:p>
    <w:tbl>
      <w:tblPr>
        <w:tblStyle w:val="TableGrid"/>
        <w:tblW w:w="0" w:type="auto"/>
        <w:tblInd w:w="900" w:type="dxa"/>
        <w:tblLook w:val="04A0" w:firstRow="1" w:lastRow="0" w:firstColumn="1" w:lastColumn="0" w:noHBand="0" w:noVBand="1"/>
      </w:tblPr>
      <w:tblGrid>
        <w:gridCol w:w="2515"/>
        <w:gridCol w:w="5935"/>
      </w:tblGrid>
      <w:tr w:rsidR="00553264" w:rsidRPr="005C08A8" w14:paraId="6DE5413D" w14:textId="77777777" w:rsidTr="00553264">
        <w:tc>
          <w:tcPr>
            <w:tcW w:w="2515" w:type="dxa"/>
          </w:tcPr>
          <w:p w14:paraId="09F148B0" w14:textId="5886A246" w:rsidR="00553264" w:rsidRPr="005C08A8" w:rsidRDefault="00553264" w:rsidP="0003691C">
            <w:pPr>
              <w:rPr>
                <w:b/>
              </w:rPr>
            </w:pPr>
            <w:r w:rsidRPr="005C08A8">
              <w:rPr>
                <w:b/>
              </w:rPr>
              <w:t>Role</w:t>
            </w:r>
          </w:p>
        </w:tc>
        <w:tc>
          <w:tcPr>
            <w:tcW w:w="5935" w:type="dxa"/>
          </w:tcPr>
          <w:p w14:paraId="087E3C8A" w14:textId="10858798" w:rsidR="00553264" w:rsidRPr="005C08A8" w:rsidRDefault="00553264" w:rsidP="0003691C">
            <w:pPr>
              <w:rPr>
                <w:b/>
              </w:rPr>
            </w:pPr>
            <w:r w:rsidRPr="005C08A8">
              <w:rPr>
                <w:b/>
              </w:rPr>
              <w:t>Responsibility</w:t>
            </w:r>
          </w:p>
        </w:tc>
      </w:tr>
      <w:tr w:rsidR="00553264" w14:paraId="4EF714C5" w14:textId="77777777" w:rsidTr="00553264">
        <w:tc>
          <w:tcPr>
            <w:tcW w:w="2515" w:type="dxa"/>
          </w:tcPr>
          <w:p w14:paraId="0F04A977" w14:textId="4B1B58B6" w:rsidR="00553264" w:rsidRDefault="00553264" w:rsidP="0003691C">
            <w:r>
              <w:t>Developer</w:t>
            </w:r>
          </w:p>
        </w:tc>
        <w:tc>
          <w:tcPr>
            <w:tcW w:w="5935" w:type="dxa"/>
          </w:tcPr>
          <w:p w14:paraId="086B1E28" w14:textId="77777777" w:rsidR="00553264" w:rsidRDefault="004E50FB" w:rsidP="0003691C">
            <w:r>
              <w:t xml:space="preserve">Without a dedicated project manager, the developers on the team are responsible for </w:t>
            </w:r>
            <w:r w:rsidR="005A02B6">
              <w:t>al</w:t>
            </w:r>
            <w:r w:rsidR="00FF352D">
              <w:t xml:space="preserve">l client interaction, </w:t>
            </w:r>
            <w:r w:rsidR="005A02B6">
              <w:t>all of the work that is required to complete a software project</w:t>
            </w:r>
            <w:r w:rsidR="00FF352D">
              <w:t>, and managing work distribution between team members. All the developers share equal responsibility for maintaining client interaction, completing their share of work, and learning any necessary skills needed for completing their work.</w:t>
            </w:r>
          </w:p>
          <w:p w14:paraId="523DF5C8" w14:textId="77777777" w:rsidR="00823F04" w:rsidRDefault="00823F04" w:rsidP="0003691C"/>
          <w:p w14:paraId="1620E388" w14:textId="77777777" w:rsidR="00823F04" w:rsidRDefault="00823F04" w:rsidP="0003691C">
            <w:r>
              <w:t>Possible work to be completed by the developers includes, but is not limited to:</w:t>
            </w:r>
          </w:p>
          <w:p w14:paraId="3AB03FA5" w14:textId="3E746E10" w:rsidR="00823F04" w:rsidRDefault="00823F04" w:rsidP="00823F04">
            <w:pPr>
              <w:pStyle w:val="ListParagraph"/>
              <w:numPr>
                <w:ilvl w:val="0"/>
                <w:numId w:val="35"/>
              </w:numPr>
            </w:pPr>
            <w:r>
              <w:t>Writing code</w:t>
            </w:r>
          </w:p>
          <w:p w14:paraId="2D78697B" w14:textId="3E127900" w:rsidR="00823F04" w:rsidRDefault="00D47BE6" w:rsidP="00823F04">
            <w:pPr>
              <w:pStyle w:val="ListParagraph"/>
              <w:numPr>
                <w:ilvl w:val="0"/>
                <w:numId w:val="35"/>
              </w:numPr>
            </w:pPr>
            <w:r>
              <w:t>Testing Code</w:t>
            </w:r>
          </w:p>
          <w:p w14:paraId="65B8DB93" w14:textId="6A39F60E" w:rsidR="00D47BE6" w:rsidRDefault="00D47BE6" w:rsidP="00823F04">
            <w:pPr>
              <w:pStyle w:val="ListParagraph"/>
              <w:numPr>
                <w:ilvl w:val="0"/>
                <w:numId w:val="35"/>
              </w:numPr>
            </w:pPr>
            <w:r>
              <w:t>Designing UI</w:t>
            </w:r>
          </w:p>
          <w:p w14:paraId="4CA167C7" w14:textId="1C263646" w:rsidR="00D47BE6" w:rsidRDefault="00D47BE6" w:rsidP="00823F04">
            <w:pPr>
              <w:pStyle w:val="ListParagraph"/>
              <w:numPr>
                <w:ilvl w:val="0"/>
                <w:numId w:val="35"/>
              </w:numPr>
            </w:pPr>
            <w:r>
              <w:t>Database design and creation</w:t>
            </w:r>
          </w:p>
          <w:p w14:paraId="40E5E7B6" w14:textId="19610B37" w:rsidR="00D47BE6" w:rsidRDefault="00D47BE6" w:rsidP="00D47BE6">
            <w:pPr>
              <w:pStyle w:val="ListParagraph"/>
              <w:numPr>
                <w:ilvl w:val="0"/>
                <w:numId w:val="35"/>
              </w:numPr>
            </w:pPr>
            <w:r>
              <w:t>Client Interaction</w:t>
            </w:r>
          </w:p>
        </w:tc>
      </w:tr>
      <w:tr w:rsidR="00553264" w14:paraId="158BE4F3" w14:textId="77777777" w:rsidTr="00553264">
        <w:tc>
          <w:tcPr>
            <w:tcW w:w="2515" w:type="dxa"/>
          </w:tcPr>
          <w:p w14:paraId="77E4B9BB" w14:textId="057AC2F8" w:rsidR="00553264" w:rsidRDefault="00553264" w:rsidP="0003691C">
            <w:r>
              <w:t>Mentor</w:t>
            </w:r>
          </w:p>
        </w:tc>
        <w:tc>
          <w:tcPr>
            <w:tcW w:w="5935" w:type="dxa"/>
          </w:tcPr>
          <w:p w14:paraId="1CB637EB" w14:textId="170BCEA9" w:rsidR="00553264" w:rsidRDefault="00FF352D" w:rsidP="0003691C">
            <w:r>
              <w:t>Responsible for keeping track of the student developers’ progress and conduct</w:t>
            </w:r>
            <w:r w:rsidR="00C9396F">
              <w:t>ing</w:t>
            </w:r>
            <w:r w:rsidR="007D433D">
              <w:t xml:space="preserve"> code reviews. B</w:t>
            </w:r>
            <w:r w:rsidR="00120FEE">
              <w:t xml:space="preserve">y </w:t>
            </w:r>
            <w:r w:rsidR="007D433D">
              <w:t xml:space="preserve">simulating </w:t>
            </w:r>
            <w:r w:rsidR="00DC0C08">
              <w:t>a real software team using the Software Development Life Cycle</w:t>
            </w:r>
            <w:r w:rsidR="006403F3">
              <w:t>, the mentor uses</w:t>
            </w:r>
            <w:r w:rsidR="007D433D">
              <w:t xml:space="preserve"> the opportunity to teach the students valuable skills for real-world application.</w:t>
            </w:r>
          </w:p>
        </w:tc>
      </w:tr>
    </w:tbl>
    <w:p w14:paraId="2672FFED" w14:textId="3C9EAA43" w:rsidR="0003691C" w:rsidRPr="0003691C" w:rsidRDefault="0003691C" w:rsidP="0003691C">
      <w:pPr>
        <w:ind w:left="900"/>
      </w:pPr>
    </w:p>
    <w:p w14:paraId="1D22D5F1" w14:textId="77777777" w:rsidR="00BB2DEB" w:rsidRDefault="00BB2DEB">
      <w:pPr>
        <w:pStyle w:val="Heading1"/>
      </w:pPr>
      <w:bookmarkStart w:id="34" w:name="_Toc447095891"/>
      <w:bookmarkStart w:id="35" w:name="_Toc492792479"/>
      <w:r>
        <w:t>Management Process</w:t>
      </w:r>
      <w:bookmarkEnd w:id="34"/>
      <w:bookmarkEnd w:id="35"/>
    </w:p>
    <w:p w14:paraId="5C764967" w14:textId="1EEB36A7" w:rsidR="00BB2DEB" w:rsidRDefault="00BB2DEB">
      <w:pPr>
        <w:pStyle w:val="Heading2"/>
      </w:pPr>
      <w:bookmarkStart w:id="36" w:name="_Toc447095892"/>
      <w:bookmarkStart w:id="37" w:name="_Toc492792480"/>
      <w:r>
        <w:t>Project Estimates</w:t>
      </w:r>
      <w:bookmarkEnd w:id="36"/>
      <w:bookmarkEnd w:id="37"/>
    </w:p>
    <w:p w14:paraId="409C6BA0" w14:textId="766FACB1" w:rsidR="00F65358" w:rsidRDefault="00583E7C" w:rsidP="00056539">
      <w:pPr>
        <w:ind w:left="900" w:firstLine="540"/>
      </w:pPr>
      <w:r>
        <w:t xml:space="preserve">Project initiation and </w:t>
      </w:r>
      <w:r w:rsidR="00454C95">
        <w:t xml:space="preserve">initial </w:t>
      </w:r>
      <w:r>
        <w:t>requirements phase will take one month and requirements for the project will be reformed or rewrote in following phases as needed.</w:t>
      </w:r>
      <w:r w:rsidR="00454C95">
        <w:t xml:space="preserve"> This is a zero cost project in which the client does not pay for the software they will receive nor will the team members be compensated for their time.</w:t>
      </w:r>
      <w:r w:rsidR="00056539">
        <w:t xml:space="preserve"> </w:t>
      </w:r>
    </w:p>
    <w:p w14:paraId="354104FA" w14:textId="5B8808E0" w:rsidR="00056539" w:rsidRPr="00F65358" w:rsidRDefault="00056539" w:rsidP="00056539">
      <w:pPr>
        <w:ind w:left="900" w:firstLine="540"/>
      </w:pPr>
      <w:r>
        <w:t>There are 7 deliverables within the lifetime of this project and each deliverable has a know</w:t>
      </w:r>
      <w:r w:rsidR="002C0D6D">
        <w:t>n</w:t>
      </w:r>
      <w:r>
        <w:t xml:space="preserve"> due date</w:t>
      </w:r>
      <w:r w:rsidR="002C0D6D">
        <w:t xml:space="preserve">. The final </w:t>
      </w:r>
      <w:r w:rsidR="00C165D1">
        <w:t>product will be delivered to the client on or before the last day of the Spring semester, April 28</w:t>
      </w:r>
      <w:r w:rsidR="00C165D1" w:rsidRPr="00C165D1">
        <w:rPr>
          <w:vertAlign w:val="superscript"/>
        </w:rPr>
        <w:t>th</w:t>
      </w:r>
      <w:r w:rsidR="00C165D1">
        <w:t>.</w:t>
      </w:r>
      <w:r w:rsidR="00257B92">
        <w:t xml:space="preserve"> Re-estimation for project scheduling will occur at the end of each deliverable sprint.</w:t>
      </w:r>
    </w:p>
    <w:p w14:paraId="0D9B0D43" w14:textId="13696F6C" w:rsidR="00BB2DEB" w:rsidRDefault="00BB2DEB">
      <w:pPr>
        <w:pStyle w:val="Heading2"/>
      </w:pPr>
      <w:bookmarkStart w:id="38" w:name="_Toc447095893"/>
      <w:bookmarkStart w:id="39" w:name="_Toc492792481"/>
      <w:r>
        <w:t>Project Plan</w:t>
      </w:r>
      <w:bookmarkEnd w:id="38"/>
      <w:bookmarkEnd w:id="39"/>
    </w:p>
    <w:p w14:paraId="10586D01" w14:textId="5DBDA6D9" w:rsidR="00BB2DEB" w:rsidRDefault="00BB2DEB">
      <w:pPr>
        <w:pStyle w:val="Heading3"/>
      </w:pPr>
      <w:bookmarkStart w:id="40" w:name="_Toc430447687"/>
      <w:bookmarkStart w:id="41" w:name="_Toc447095894"/>
      <w:bookmarkStart w:id="42" w:name="_Toc492792482"/>
      <w:r>
        <w:t>Phase Plan</w:t>
      </w:r>
      <w:bookmarkEnd w:id="40"/>
      <w:bookmarkEnd w:id="41"/>
      <w:bookmarkEnd w:id="42"/>
    </w:p>
    <w:p w14:paraId="0F4C3CE2" w14:textId="553DC14A" w:rsidR="006E618A" w:rsidRDefault="006E618A" w:rsidP="00CC33AD"/>
    <w:tbl>
      <w:tblPr>
        <w:tblStyle w:val="PlainTable1"/>
        <w:tblW w:w="0" w:type="auto"/>
        <w:jc w:val="center"/>
        <w:tblLook w:val="04A0" w:firstRow="1" w:lastRow="0" w:firstColumn="1" w:lastColumn="0" w:noHBand="0" w:noVBand="1"/>
      </w:tblPr>
      <w:tblGrid>
        <w:gridCol w:w="5395"/>
        <w:gridCol w:w="1615"/>
        <w:gridCol w:w="1615"/>
      </w:tblGrid>
      <w:tr w:rsidR="00F92CDC" w:rsidRPr="000B0722" w14:paraId="4969CB70" w14:textId="77777777" w:rsidTr="00DB2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vMerge w:val="restart"/>
            <w:vAlign w:val="center"/>
          </w:tcPr>
          <w:p w14:paraId="54A27FD5" w14:textId="5F6B597A" w:rsidR="00F92CDC" w:rsidRPr="000B0722" w:rsidRDefault="00F92CDC" w:rsidP="00DB20E5">
            <w:pPr>
              <w:jc w:val="center"/>
              <w:rPr>
                <w:b w:val="0"/>
              </w:rPr>
            </w:pPr>
            <w:r w:rsidRPr="00F92CDC">
              <w:rPr>
                <w:b w:val="0"/>
                <w:sz w:val="28"/>
              </w:rPr>
              <w:t>Milestones</w:t>
            </w:r>
          </w:p>
        </w:tc>
        <w:tc>
          <w:tcPr>
            <w:tcW w:w="3230" w:type="dxa"/>
            <w:gridSpan w:val="2"/>
          </w:tcPr>
          <w:p w14:paraId="4CE6B2E5" w14:textId="2252B713" w:rsidR="00F92CDC" w:rsidRPr="000B0722" w:rsidRDefault="00F92CDC" w:rsidP="008C7373">
            <w:pPr>
              <w:jc w:val="center"/>
              <w:cnfStyle w:val="100000000000" w:firstRow="1" w:lastRow="0" w:firstColumn="0" w:lastColumn="0" w:oddVBand="0" w:evenVBand="0" w:oddHBand="0" w:evenHBand="0" w:firstRowFirstColumn="0" w:firstRowLastColumn="0" w:lastRowFirstColumn="0" w:lastRowLastColumn="0"/>
              <w:rPr>
                <w:b w:val="0"/>
              </w:rPr>
            </w:pPr>
            <w:r>
              <w:rPr>
                <w:b w:val="0"/>
              </w:rPr>
              <w:t>Date</w:t>
            </w:r>
          </w:p>
        </w:tc>
      </w:tr>
      <w:tr w:rsidR="00F92CDC" w:rsidRPr="000B0722" w14:paraId="6AA17193" w14:textId="77777777" w:rsidTr="00CC3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vMerge/>
          </w:tcPr>
          <w:p w14:paraId="532E654A" w14:textId="77777777" w:rsidR="00F92CDC" w:rsidRDefault="00F92CDC" w:rsidP="008C7373">
            <w:pPr>
              <w:rPr>
                <w:b w:val="0"/>
              </w:rPr>
            </w:pPr>
          </w:p>
        </w:tc>
        <w:tc>
          <w:tcPr>
            <w:tcW w:w="1615" w:type="dxa"/>
          </w:tcPr>
          <w:p w14:paraId="31B1DB01" w14:textId="774E887C" w:rsidR="00F92CDC" w:rsidRDefault="00F92CDC" w:rsidP="008C7373">
            <w:pPr>
              <w:jc w:val="center"/>
              <w:cnfStyle w:val="000000100000" w:firstRow="0" w:lastRow="0" w:firstColumn="0" w:lastColumn="0" w:oddVBand="0" w:evenVBand="0" w:oddHBand="1" w:evenHBand="0" w:firstRowFirstColumn="0" w:firstRowLastColumn="0" w:lastRowFirstColumn="0" w:lastRowLastColumn="0"/>
              <w:rPr>
                <w:b/>
              </w:rPr>
            </w:pPr>
            <w:r>
              <w:rPr>
                <w:b/>
              </w:rPr>
              <w:t>Start</w:t>
            </w:r>
            <w:r w:rsidR="008B354E">
              <w:rPr>
                <w:b/>
              </w:rPr>
              <w:t>*</w:t>
            </w:r>
          </w:p>
        </w:tc>
        <w:tc>
          <w:tcPr>
            <w:tcW w:w="1615" w:type="dxa"/>
          </w:tcPr>
          <w:p w14:paraId="35F09C1A" w14:textId="4CB0C52D" w:rsidR="00F92CDC" w:rsidRDefault="00F92CDC" w:rsidP="008C7373">
            <w:pPr>
              <w:jc w:val="center"/>
              <w:cnfStyle w:val="000000100000" w:firstRow="0" w:lastRow="0" w:firstColumn="0" w:lastColumn="0" w:oddVBand="0" w:evenVBand="0" w:oddHBand="1" w:evenHBand="0" w:firstRowFirstColumn="0" w:firstRowLastColumn="0" w:lastRowFirstColumn="0" w:lastRowLastColumn="0"/>
              <w:rPr>
                <w:b/>
              </w:rPr>
            </w:pPr>
            <w:r>
              <w:rPr>
                <w:b/>
              </w:rPr>
              <w:t>End</w:t>
            </w:r>
            <w:r w:rsidR="002C1B1C">
              <w:rPr>
                <w:b/>
              </w:rPr>
              <w:t>/ Due Date</w:t>
            </w:r>
          </w:p>
        </w:tc>
      </w:tr>
      <w:tr w:rsidR="005325A9" w14:paraId="3908A2DE" w14:textId="77777777" w:rsidTr="00CC33AD">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7AAE7621" w14:textId="77777777" w:rsidR="005325A9" w:rsidRPr="00CC33AD" w:rsidRDefault="005325A9" w:rsidP="005325A9">
            <w:pPr>
              <w:rPr>
                <w:b w:val="0"/>
              </w:rPr>
            </w:pPr>
            <w:r w:rsidRPr="00CC33AD">
              <w:rPr>
                <w:b w:val="0"/>
              </w:rPr>
              <w:t>Deliverable 1</w:t>
            </w:r>
          </w:p>
        </w:tc>
        <w:tc>
          <w:tcPr>
            <w:tcW w:w="1615" w:type="dxa"/>
          </w:tcPr>
          <w:p w14:paraId="208E4D5E" w14:textId="2BF7FC1D" w:rsidR="005325A9" w:rsidRDefault="005325A9" w:rsidP="005325A9">
            <w:pPr>
              <w:cnfStyle w:val="000000000000" w:firstRow="0" w:lastRow="0" w:firstColumn="0" w:lastColumn="0" w:oddVBand="0" w:evenVBand="0" w:oddHBand="0" w:evenHBand="0" w:firstRowFirstColumn="0" w:firstRowLastColumn="0" w:lastRowFirstColumn="0" w:lastRowLastColumn="0"/>
            </w:pPr>
            <w:r>
              <w:t>30/08/16</w:t>
            </w:r>
          </w:p>
        </w:tc>
        <w:tc>
          <w:tcPr>
            <w:tcW w:w="1615" w:type="dxa"/>
          </w:tcPr>
          <w:p w14:paraId="431C8AE1" w14:textId="507B2D86" w:rsidR="005325A9" w:rsidRDefault="005325A9" w:rsidP="005325A9">
            <w:pPr>
              <w:cnfStyle w:val="000000000000" w:firstRow="0" w:lastRow="0" w:firstColumn="0" w:lastColumn="0" w:oddVBand="0" w:evenVBand="0" w:oddHBand="0" w:evenHBand="0" w:firstRowFirstColumn="0" w:firstRowLastColumn="0" w:lastRowFirstColumn="0" w:lastRowLastColumn="0"/>
            </w:pPr>
            <w:r>
              <w:t>29/09/16</w:t>
            </w:r>
          </w:p>
        </w:tc>
      </w:tr>
      <w:tr w:rsidR="005325A9" w14:paraId="446821B6" w14:textId="77777777" w:rsidTr="00CC3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09D995AC" w14:textId="24341872" w:rsidR="005325A9" w:rsidRPr="00CC33AD" w:rsidRDefault="005325A9" w:rsidP="005325A9">
            <w:pPr>
              <w:ind w:left="330"/>
              <w:rPr>
                <w:b w:val="0"/>
              </w:rPr>
            </w:pPr>
            <w:r w:rsidRPr="00CC33AD">
              <w:rPr>
                <w:b w:val="0"/>
              </w:rPr>
              <w:t>Product Release 1 Demo</w:t>
            </w:r>
          </w:p>
        </w:tc>
        <w:tc>
          <w:tcPr>
            <w:tcW w:w="1615" w:type="dxa"/>
          </w:tcPr>
          <w:p w14:paraId="7F0728C5" w14:textId="488BA9D4" w:rsidR="005325A9" w:rsidRDefault="005325A9" w:rsidP="008B354E">
            <w:pPr>
              <w:jc w:val="center"/>
              <w:cnfStyle w:val="000000100000" w:firstRow="0" w:lastRow="0" w:firstColumn="0" w:lastColumn="0" w:oddVBand="0" w:evenVBand="0" w:oddHBand="1" w:evenHBand="0" w:firstRowFirstColumn="0" w:firstRowLastColumn="0" w:lastRowFirstColumn="0" w:lastRowLastColumn="0"/>
            </w:pPr>
          </w:p>
        </w:tc>
        <w:tc>
          <w:tcPr>
            <w:tcW w:w="1615" w:type="dxa"/>
          </w:tcPr>
          <w:p w14:paraId="3909B4C1" w14:textId="0E3AC0E7" w:rsidR="005325A9" w:rsidRDefault="005325A9" w:rsidP="005325A9">
            <w:pPr>
              <w:cnfStyle w:val="000000100000" w:firstRow="0" w:lastRow="0" w:firstColumn="0" w:lastColumn="0" w:oddVBand="0" w:evenVBand="0" w:oddHBand="1" w:evenHBand="0" w:firstRowFirstColumn="0" w:firstRowLastColumn="0" w:lastRowFirstColumn="0" w:lastRowLastColumn="0"/>
            </w:pPr>
            <w:r>
              <w:t>04/09/16</w:t>
            </w:r>
          </w:p>
        </w:tc>
      </w:tr>
      <w:tr w:rsidR="005325A9" w14:paraId="0713DB3E" w14:textId="77777777" w:rsidTr="00CC33AD">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1B5D0348" w14:textId="77777777" w:rsidR="005325A9" w:rsidRPr="00CC33AD" w:rsidRDefault="005325A9" w:rsidP="005325A9">
            <w:pPr>
              <w:rPr>
                <w:b w:val="0"/>
              </w:rPr>
            </w:pPr>
            <w:r w:rsidRPr="00CC33AD">
              <w:rPr>
                <w:b w:val="0"/>
              </w:rPr>
              <w:t xml:space="preserve">Deliverable 2 </w:t>
            </w:r>
          </w:p>
        </w:tc>
        <w:tc>
          <w:tcPr>
            <w:tcW w:w="1615" w:type="dxa"/>
          </w:tcPr>
          <w:p w14:paraId="2364D437" w14:textId="1C347183" w:rsidR="005325A9" w:rsidRDefault="005325A9" w:rsidP="005325A9">
            <w:pPr>
              <w:cnfStyle w:val="000000000000" w:firstRow="0" w:lastRow="0" w:firstColumn="0" w:lastColumn="0" w:oddVBand="0" w:evenVBand="0" w:oddHBand="0" w:evenHBand="0" w:firstRowFirstColumn="0" w:firstRowLastColumn="0" w:lastRowFirstColumn="0" w:lastRowLastColumn="0"/>
            </w:pPr>
            <w:r>
              <w:t>01/10/16</w:t>
            </w:r>
          </w:p>
        </w:tc>
        <w:tc>
          <w:tcPr>
            <w:tcW w:w="1615" w:type="dxa"/>
          </w:tcPr>
          <w:p w14:paraId="53268046" w14:textId="50B3F903" w:rsidR="005325A9" w:rsidRDefault="005325A9" w:rsidP="005325A9">
            <w:pPr>
              <w:cnfStyle w:val="000000000000" w:firstRow="0" w:lastRow="0" w:firstColumn="0" w:lastColumn="0" w:oddVBand="0" w:evenVBand="0" w:oddHBand="0" w:evenHBand="0" w:firstRowFirstColumn="0" w:firstRowLastColumn="0" w:lastRowFirstColumn="0" w:lastRowLastColumn="0"/>
            </w:pPr>
            <w:r>
              <w:t>27/10/16</w:t>
            </w:r>
          </w:p>
        </w:tc>
      </w:tr>
      <w:tr w:rsidR="005325A9" w14:paraId="466CFD36" w14:textId="77777777" w:rsidTr="00CC3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00592043" w14:textId="33DE5967" w:rsidR="005325A9" w:rsidRPr="00CC33AD" w:rsidRDefault="005325A9" w:rsidP="005325A9">
            <w:pPr>
              <w:ind w:left="330"/>
              <w:rPr>
                <w:b w:val="0"/>
              </w:rPr>
            </w:pPr>
            <w:r w:rsidRPr="00CC33AD">
              <w:rPr>
                <w:b w:val="0"/>
              </w:rPr>
              <w:t>Product Release 2 Demo</w:t>
            </w:r>
          </w:p>
        </w:tc>
        <w:tc>
          <w:tcPr>
            <w:tcW w:w="1615" w:type="dxa"/>
          </w:tcPr>
          <w:p w14:paraId="74CC740F" w14:textId="77777777" w:rsidR="005325A9" w:rsidRDefault="005325A9" w:rsidP="005325A9">
            <w:pPr>
              <w:cnfStyle w:val="000000100000" w:firstRow="0" w:lastRow="0" w:firstColumn="0" w:lastColumn="0" w:oddVBand="0" w:evenVBand="0" w:oddHBand="1" w:evenHBand="0" w:firstRowFirstColumn="0" w:firstRowLastColumn="0" w:lastRowFirstColumn="0" w:lastRowLastColumn="0"/>
            </w:pPr>
          </w:p>
        </w:tc>
        <w:tc>
          <w:tcPr>
            <w:tcW w:w="1615" w:type="dxa"/>
          </w:tcPr>
          <w:p w14:paraId="763766BB" w14:textId="6E2DF993" w:rsidR="005325A9" w:rsidRDefault="005325A9" w:rsidP="005325A9">
            <w:pPr>
              <w:cnfStyle w:val="000000100000" w:firstRow="0" w:lastRow="0" w:firstColumn="0" w:lastColumn="0" w:oddVBand="0" w:evenVBand="0" w:oddHBand="1" w:evenHBand="0" w:firstRowFirstColumn="0" w:firstRowLastColumn="0" w:lastRowFirstColumn="0" w:lastRowLastColumn="0"/>
            </w:pPr>
            <w:r>
              <w:t>01/11/16</w:t>
            </w:r>
          </w:p>
        </w:tc>
      </w:tr>
      <w:tr w:rsidR="005325A9" w14:paraId="45906796" w14:textId="77777777" w:rsidTr="00CC33AD">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1FCE9CE3" w14:textId="77777777" w:rsidR="005325A9" w:rsidRPr="00CC33AD" w:rsidRDefault="005325A9" w:rsidP="005325A9">
            <w:pPr>
              <w:rPr>
                <w:b w:val="0"/>
              </w:rPr>
            </w:pPr>
            <w:r w:rsidRPr="00CC33AD">
              <w:rPr>
                <w:b w:val="0"/>
              </w:rPr>
              <w:t>Deliverable 3</w:t>
            </w:r>
          </w:p>
        </w:tc>
        <w:tc>
          <w:tcPr>
            <w:tcW w:w="1615" w:type="dxa"/>
          </w:tcPr>
          <w:p w14:paraId="65AD89FB" w14:textId="0CBB90F5" w:rsidR="005325A9" w:rsidRDefault="005325A9" w:rsidP="005325A9">
            <w:pPr>
              <w:cnfStyle w:val="000000000000" w:firstRow="0" w:lastRow="0" w:firstColumn="0" w:lastColumn="0" w:oddVBand="0" w:evenVBand="0" w:oddHBand="0" w:evenHBand="0" w:firstRowFirstColumn="0" w:firstRowLastColumn="0" w:lastRowFirstColumn="0" w:lastRowLastColumn="0"/>
            </w:pPr>
            <w:r>
              <w:t>02/11/16</w:t>
            </w:r>
          </w:p>
        </w:tc>
        <w:tc>
          <w:tcPr>
            <w:tcW w:w="1615" w:type="dxa"/>
          </w:tcPr>
          <w:p w14:paraId="5269F2B2" w14:textId="628D66CC" w:rsidR="005325A9" w:rsidRDefault="005325A9" w:rsidP="005325A9">
            <w:pPr>
              <w:cnfStyle w:val="000000000000" w:firstRow="0" w:lastRow="0" w:firstColumn="0" w:lastColumn="0" w:oddVBand="0" w:evenVBand="0" w:oddHBand="0" w:evenHBand="0" w:firstRowFirstColumn="0" w:firstRowLastColumn="0" w:lastRowFirstColumn="0" w:lastRowLastColumn="0"/>
            </w:pPr>
            <w:r>
              <w:t>01/12/16</w:t>
            </w:r>
          </w:p>
        </w:tc>
      </w:tr>
      <w:tr w:rsidR="005325A9" w14:paraId="69158CB5" w14:textId="77777777" w:rsidTr="00CC3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29DCAE6E" w14:textId="5C8FE9A9" w:rsidR="005325A9" w:rsidRPr="00CC33AD" w:rsidRDefault="005325A9" w:rsidP="005325A9">
            <w:r w:rsidRPr="00CC33AD">
              <w:t>SOC Symposium</w:t>
            </w:r>
          </w:p>
        </w:tc>
        <w:tc>
          <w:tcPr>
            <w:tcW w:w="1615" w:type="dxa"/>
          </w:tcPr>
          <w:p w14:paraId="283B3845" w14:textId="77777777" w:rsidR="005325A9" w:rsidRDefault="005325A9" w:rsidP="005325A9">
            <w:pPr>
              <w:cnfStyle w:val="000000100000" w:firstRow="0" w:lastRow="0" w:firstColumn="0" w:lastColumn="0" w:oddVBand="0" w:evenVBand="0" w:oddHBand="1" w:evenHBand="0" w:firstRowFirstColumn="0" w:firstRowLastColumn="0" w:lastRowFirstColumn="0" w:lastRowLastColumn="0"/>
            </w:pPr>
          </w:p>
        </w:tc>
        <w:tc>
          <w:tcPr>
            <w:tcW w:w="1615" w:type="dxa"/>
          </w:tcPr>
          <w:p w14:paraId="121C7733" w14:textId="4D935546" w:rsidR="005325A9" w:rsidRDefault="005325A9" w:rsidP="005325A9">
            <w:pPr>
              <w:cnfStyle w:val="000000100000" w:firstRow="0" w:lastRow="0" w:firstColumn="0" w:lastColumn="0" w:oddVBand="0" w:evenVBand="0" w:oddHBand="1" w:evenHBand="0" w:firstRowFirstColumn="0" w:firstRowLastColumn="0" w:lastRowFirstColumn="0" w:lastRowLastColumn="0"/>
            </w:pPr>
            <w:r>
              <w:t>02/12/16</w:t>
            </w:r>
          </w:p>
        </w:tc>
      </w:tr>
      <w:tr w:rsidR="005325A9" w14:paraId="71883260" w14:textId="77777777" w:rsidTr="00CC33AD">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064F7F63" w14:textId="71A53F24" w:rsidR="005325A9" w:rsidRPr="00CC33AD" w:rsidRDefault="005325A9" w:rsidP="005325A9">
            <w:pPr>
              <w:ind w:left="330"/>
              <w:rPr>
                <w:b w:val="0"/>
              </w:rPr>
            </w:pPr>
            <w:r w:rsidRPr="00CC33AD">
              <w:rPr>
                <w:b w:val="0"/>
              </w:rPr>
              <w:t>Product Release 3 Demo (Viable Product)</w:t>
            </w:r>
          </w:p>
        </w:tc>
        <w:tc>
          <w:tcPr>
            <w:tcW w:w="1615" w:type="dxa"/>
          </w:tcPr>
          <w:p w14:paraId="7959AC0C" w14:textId="77777777" w:rsidR="005325A9" w:rsidRDefault="005325A9" w:rsidP="005325A9">
            <w:pPr>
              <w:cnfStyle w:val="000000000000" w:firstRow="0" w:lastRow="0" w:firstColumn="0" w:lastColumn="0" w:oddVBand="0" w:evenVBand="0" w:oddHBand="0" w:evenHBand="0" w:firstRowFirstColumn="0" w:firstRowLastColumn="0" w:lastRowFirstColumn="0" w:lastRowLastColumn="0"/>
            </w:pPr>
          </w:p>
        </w:tc>
        <w:tc>
          <w:tcPr>
            <w:tcW w:w="1615" w:type="dxa"/>
          </w:tcPr>
          <w:p w14:paraId="32D6B270" w14:textId="02EA80BE" w:rsidR="005325A9" w:rsidRDefault="005325A9" w:rsidP="005325A9">
            <w:pPr>
              <w:cnfStyle w:val="000000000000" w:firstRow="0" w:lastRow="0" w:firstColumn="0" w:lastColumn="0" w:oddVBand="0" w:evenVBand="0" w:oddHBand="0" w:evenHBand="0" w:firstRowFirstColumn="0" w:firstRowLastColumn="0" w:lastRowFirstColumn="0" w:lastRowLastColumn="0"/>
            </w:pPr>
            <w:r>
              <w:t>06/12/16</w:t>
            </w:r>
          </w:p>
        </w:tc>
      </w:tr>
      <w:tr w:rsidR="005325A9" w14:paraId="5C5FF21A" w14:textId="77777777" w:rsidTr="00CC3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4FE2C5ED" w14:textId="77777777" w:rsidR="005325A9" w:rsidRPr="00CC33AD" w:rsidRDefault="005325A9" w:rsidP="005325A9">
            <w:pPr>
              <w:rPr>
                <w:b w:val="0"/>
              </w:rPr>
            </w:pPr>
            <w:r w:rsidRPr="00CC33AD">
              <w:rPr>
                <w:b w:val="0"/>
              </w:rPr>
              <w:t>Deliverable 4</w:t>
            </w:r>
          </w:p>
        </w:tc>
        <w:tc>
          <w:tcPr>
            <w:tcW w:w="1615" w:type="dxa"/>
          </w:tcPr>
          <w:p w14:paraId="6F71191B" w14:textId="4358FAC9" w:rsidR="005325A9" w:rsidRDefault="00CC33AD" w:rsidP="005325A9">
            <w:pPr>
              <w:cnfStyle w:val="000000100000" w:firstRow="0" w:lastRow="0" w:firstColumn="0" w:lastColumn="0" w:oddVBand="0" w:evenVBand="0" w:oddHBand="1" w:evenHBand="0" w:firstRowFirstColumn="0" w:firstRowLastColumn="0" w:lastRowFirstColumn="0" w:lastRowLastColumn="0"/>
            </w:pPr>
            <w:r>
              <w:t>TBD</w:t>
            </w:r>
          </w:p>
        </w:tc>
        <w:tc>
          <w:tcPr>
            <w:tcW w:w="1615" w:type="dxa"/>
          </w:tcPr>
          <w:p w14:paraId="47BDEDFE" w14:textId="002A3CF4" w:rsidR="005325A9" w:rsidRDefault="005325A9" w:rsidP="005325A9">
            <w:pPr>
              <w:cnfStyle w:val="000000100000" w:firstRow="0" w:lastRow="0" w:firstColumn="0" w:lastColumn="0" w:oddVBand="0" w:evenVBand="0" w:oddHBand="1" w:evenHBand="0" w:firstRowFirstColumn="0" w:firstRowLastColumn="0" w:lastRowFirstColumn="0" w:lastRowLastColumn="0"/>
            </w:pPr>
            <w:r>
              <w:t>TBD</w:t>
            </w:r>
          </w:p>
        </w:tc>
      </w:tr>
      <w:tr w:rsidR="005325A9" w14:paraId="584864B4" w14:textId="77777777" w:rsidTr="00CC33AD">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096A178C" w14:textId="5286E1A5" w:rsidR="005325A9" w:rsidRPr="00CC33AD" w:rsidRDefault="005325A9" w:rsidP="005325A9">
            <w:pPr>
              <w:ind w:left="330"/>
              <w:rPr>
                <w:b w:val="0"/>
              </w:rPr>
            </w:pPr>
            <w:r w:rsidRPr="00CC33AD">
              <w:rPr>
                <w:b w:val="0"/>
              </w:rPr>
              <w:t>Product Release 4 Demo</w:t>
            </w:r>
          </w:p>
        </w:tc>
        <w:tc>
          <w:tcPr>
            <w:tcW w:w="1615" w:type="dxa"/>
          </w:tcPr>
          <w:p w14:paraId="1BE40BB2" w14:textId="77777777" w:rsidR="005325A9" w:rsidRDefault="005325A9" w:rsidP="005325A9">
            <w:pPr>
              <w:cnfStyle w:val="000000000000" w:firstRow="0" w:lastRow="0" w:firstColumn="0" w:lastColumn="0" w:oddVBand="0" w:evenVBand="0" w:oddHBand="0" w:evenHBand="0" w:firstRowFirstColumn="0" w:firstRowLastColumn="0" w:lastRowFirstColumn="0" w:lastRowLastColumn="0"/>
            </w:pPr>
          </w:p>
        </w:tc>
        <w:tc>
          <w:tcPr>
            <w:tcW w:w="1615" w:type="dxa"/>
          </w:tcPr>
          <w:p w14:paraId="461615A0" w14:textId="60DD110D" w:rsidR="005325A9" w:rsidRDefault="005325A9" w:rsidP="005325A9">
            <w:pPr>
              <w:cnfStyle w:val="000000000000" w:firstRow="0" w:lastRow="0" w:firstColumn="0" w:lastColumn="0" w:oddVBand="0" w:evenVBand="0" w:oddHBand="0" w:evenHBand="0" w:firstRowFirstColumn="0" w:firstRowLastColumn="0" w:lastRowFirstColumn="0" w:lastRowLastColumn="0"/>
            </w:pPr>
            <w:r>
              <w:t>TBD</w:t>
            </w:r>
          </w:p>
        </w:tc>
      </w:tr>
      <w:tr w:rsidR="005325A9" w14:paraId="75788B9C" w14:textId="77777777" w:rsidTr="00CC3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67D7BE90" w14:textId="77777777" w:rsidR="005325A9" w:rsidRPr="00CC33AD" w:rsidRDefault="005325A9" w:rsidP="005325A9">
            <w:pPr>
              <w:rPr>
                <w:b w:val="0"/>
              </w:rPr>
            </w:pPr>
            <w:r w:rsidRPr="00CC33AD">
              <w:rPr>
                <w:b w:val="0"/>
              </w:rPr>
              <w:t>Deliverable 5</w:t>
            </w:r>
          </w:p>
        </w:tc>
        <w:tc>
          <w:tcPr>
            <w:tcW w:w="1615" w:type="dxa"/>
          </w:tcPr>
          <w:p w14:paraId="4C12E87A" w14:textId="185073C6" w:rsidR="005325A9" w:rsidRDefault="00CC33AD" w:rsidP="005325A9">
            <w:pPr>
              <w:cnfStyle w:val="000000100000" w:firstRow="0" w:lastRow="0" w:firstColumn="0" w:lastColumn="0" w:oddVBand="0" w:evenVBand="0" w:oddHBand="1" w:evenHBand="0" w:firstRowFirstColumn="0" w:firstRowLastColumn="0" w:lastRowFirstColumn="0" w:lastRowLastColumn="0"/>
            </w:pPr>
            <w:r>
              <w:t>TBD</w:t>
            </w:r>
          </w:p>
        </w:tc>
        <w:tc>
          <w:tcPr>
            <w:tcW w:w="1615" w:type="dxa"/>
          </w:tcPr>
          <w:p w14:paraId="26B7D524" w14:textId="16A17BB1" w:rsidR="005325A9" w:rsidRDefault="005325A9" w:rsidP="005325A9">
            <w:pPr>
              <w:cnfStyle w:val="000000100000" w:firstRow="0" w:lastRow="0" w:firstColumn="0" w:lastColumn="0" w:oddVBand="0" w:evenVBand="0" w:oddHBand="1" w:evenHBand="0" w:firstRowFirstColumn="0" w:firstRowLastColumn="0" w:lastRowFirstColumn="0" w:lastRowLastColumn="0"/>
            </w:pPr>
            <w:r>
              <w:t>TBD</w:t>
            </w:r>
          </w:p>
        </w:tc>
      </w:tr>
      <w:tr w:rsidR="005325A9" w14:paraId="1000EE33" w14:textId="77777777" w:rsidTr="00CC33AD">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7276AFFB" w14:textId="2BB44D31" w:rsidR="005325A9" w:rsidRPr="00CC33AD" w:rsidRDefault="005325A9" w:rsidP="005325A9">
            <w:pPr>
              <w:ind w:left="330"/>
              <w:rPr>
                <w:b w:val="0"/>
              </w:rPr>
            </w:pPr>
            <w:r w:rsidRPr="00CC33AD">
              <w:rPr>
                <w:b w:val="0"/>
              </w:rPr>
              <w:t>Product Release 5 Demo</w:t>
            </w:r>
          </w:p>
        </w:tc>
        <w:tc>
          <w:tcPr>
            <w:tcW w:w="1615" w:type="dxa"/>
          </w:tcPr>
          <w:p w14:paraId="5CE7948E" w14:textId="77777777" w:rsidR="005325A9" w:rsidRDefault="005325A9" w:rsidP="005325A9">
            <w:pPr>
              <w:cnfStyle w:val="000000000000" w:firstRow="0" w:lastRow="0" w:firstColumn="0" w:lastColumn="0" w:oddVBand="0" w:evenVBand="0" w:oddHBand="0" w:evenHBand="0" w:firstRowFirstColumn="0" w:firstRowLastColumn="0" w:lastRowFirstColumn="0" w:lastRowLastColumn="0"/>
            </w:pPr>
          </w:p>
        </w:tc>
        <w:tc>
          <w:tcPr>
            <w:tcW w:w="1615" w:type="dxa"/>
          </w:tcPr>
          <w:p w14:paraId="4E4A35DB" w14:textId="0C6D6C7C" w:rsidR="005325A9" w:rsidRDefault="005325A9" w:rsidP="005325A9">
            <w:pPr>
              <w:cnfStyle w:val="000000000000" w:firstRow="0" w:lastRow="0" w:firstColumn="0" w:lastColumn="0" w:oddVBand="0" w:evenVBand="0" w:oddHBand="0" w:evenHBand="0" w:firstRowFirstColumn="0" w:firstRowLastColumn="0" w:lastRowFirstColumn="0" w:lastRowLastColumn="0"/>
            </w:pPr>
            <w:r>
              <w:t>TBD</w:t>
            </w:r>
          </w:p>
        </w:tc>
      </w:tr>
      <w:tr w:rsidR="005325A9" w14:paraId="7508D771" w14:textId="77777777" w:rsidTr="00CC3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2C90CF17" w14:textId="77777777" w:rsidR="005325A9" w:rsidRPr="00CC33AD" w:rsidRDefault="005325A9" w:rsidP="005325A9">
            <w:pPr>
              <w:rPr>
                <w:b w:val="0"/>
              </w:rPr>
            </w:pPr>
            <w:r w:rsidRPr="00CC33AD">
              <w:rPr>
                <w:b w:val="0"/>
              </w:rPr>
              <w:lastRenderedPageBreak/>
              <w:t>Deliverable 6</w:t>
            </w:r>
          </w:p>
        </w:tc>
        <w:tc>
          <w:tcPr>
            <w:tcW w:w="1615" w:type="dxa"/>
          </w:tcPr>
          <w:p w14:paraId="61490CAF" w14:textId="3A23CE14" w:rsidR="005325A9" w:rsidRDefault="00CC33AD" w:rsidP="005325A9">
            <w:pPr>
              <w:cnfStyle w:val="000000100000" w:firstRow="0" w:lastRow="0" w:firstColumn="0" w:lastColumn="0" w:oddVBand="0" w:evenVBand="0" w:oddHBand="1" w:evenHBand="0" w:firstRowFirstColumn="0" w:firstRowLastColumn="0" w:lastRowFirstColumn="0" w:lastRowLastColumn="0"/>
            </w:pPr>
            <w:r>
              <w:t>TBD</w:t>
            </w:r>
          </w:p>
        </w:tc>
        <w:tc>
          <w:tcPr>
            <w:tcW w:w="1615" w:type="dxa"/>
          </w:tcPr>
          <w:p w14:paraId="3362EC1D" w14:textId="3B3AFEAD" w:rsidR="005325A9" w:rsidRDefault="005325A9" w:rsidP="005325A9">
            <w:pPr>
              <w:cnfStyle w:val="000000100000" w:firstRow="0" w:lastRow="0" w:firstColumn="0" w:lastColumn="0" w:oddVBand="0" w:evenVBand="0" w:oddHBand="1" w:evenHBand="0" w:firstRowFirstColumn="0" w:firstRowLastColumn="0" w:lastRowFirstColumn="0" w:lastRowLastColumn="0"/>
            </w:pPr>
            <w:r>
              <w:t>TBD</w:t>
            </w:r>
          </w:p>
        </w:tc>
      </w:tr>
      <w:tr w:rsidR="005325A9" w14:paraId="3C266225" w14:textId="77777777" w:rsidTr="00CC33AD">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26124DCB" w14:textId="604F8EAB" w:rsidR="005325A9" w:rsidRPr="00CC33AD" w:rsidRDefault="005325A9" w:rsidP="005325A9">
            <w:pPr>
              <w:ind w:left="330"/>
              <w:rPr>
                <w:b w:val="0"/>
              </w:rPr>
            </w:pPr>
            <w:r w:rsidRPr="00CC33AD">
              <w:rPr>
                <w:b w:val="0"/>
              </w:rPr>
              <w:t>Product Release 6 Demo</w:t>
            </w:r>
          </w:p>
        </w:tc>
        <w:tc>
          <w:tcPr>
            <w:tcW w:w="1615" w:type="dxa"/>
          </w:tcPr>
          <w:p w14:paraId="0DDD7311" w14:textId="77777777" w:rsidR="005325A9" w:rsidRDefault="005325A9" w:rsidP="005325A9">
            <w:pPr>
              <w:cnfStyle w:val="000000000000" w:firstRow="0" w:lastRow="0" w:firstColumn="0" w:lastColumn="0" w:oddVBand="0" w:evenVBand="0" w:oddHBand="0" w:evenHBand="0" w:firstRowFirstColumn="0" w:firstRowLastColumn="0" w:lastRowFirstColumn="0" w:lastRowLastColumn="0"/>
            </w:pPr>
          </w:p>
        </w:tc>
        <w:tc>
          <w:tcPr>
            <w:tcW w:w="1615" w:type="dxa"/>
          </w:tcPr>
          <w:p w14:paraId="273F22CA" w14:textId="4A788D9C" w:rsidR="005325A9" w:rsidRDefault="005325A9" w:rsidP="005325A9">
            <w:pPr>
              <w:cnfStyle w:val="000000000000" w:firstRow="0" w:lastRow="0" w:firstColumn="0" w:lastColumn="0" w:oddVBand="0" w:evenVBand="0" w:oddHBand="0" w:evenHBand="0" w:firstRowFirstColumn="0" w:firstRowLastColumn="0" w:lastRowFirstColumn="0" w:lastRowLastColumn="0"/>
            </w:pPr>
            <w:r>
              <w:t>TBD</w:t>
            </w:r>
          </w:p>
        </w:tc>
      </w:tr>
      <w:tr w:rsidR="005325A9" w14:paraId="5448FC08" w14:textId="77777777" w:rsidTr="00CC3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6F3E121E" w14:textId="77777777" w:rsidR="005325A9" w:rsidRPr="00CC33AD" w:rsidRDefault="005325A9" w:rsidP="005325A9">
            <w:pPr>
              <w:rPr>
                <w:b w:val="0"/>
              </w:rPr>
            </w:pPr>
            <w:r w:rsidRPr="00CC33AD">
              <w:rPr>
                <w:b w:val="0"/>
              </w:rPr>
              <w:t>Deliverable 7</w:t>
            </w:r>
          </w:p>
        </w:tc>
        <w:tc>
          <w:tcPr>
            <w:tcW w:w="1615" w:type="dxa"/>
          </w:tcPr>
          <w:p w14:paraId="5F127A62" w14:textId="3E379387" w:rsidR="005325A9" w:rsidRDefault="00CC33AD" w:rsidP="005325A9">
            <w:pPr>
              <w:cnfStyle w:val="000000100000" w:firstRow="0" w:lastRow="0" w:firstColumn="0" w:lastColumn="0" w:oddVBand="0" w:evenVBand="0" w:oddHBand="1" w:evenHBand="0" w:firstRowFirstColumn="0" w:firstRowLastColumn="0" w:lastRowFirstColumn="0" w:lastRowLastColumn="0"/>
            </w:pPr>
            <w:r>
              <w:t>TBD</w:t>
            </w:r>
          </w:p>
        </w:tc>
        <w:tc>
          <w:tcPr>
            <w:tcW w:w="1615" w:type="dxa"/>
          </w:tcPr>
          <w:p w14:paraId="217D0581" w14:textId="0393FB0B" w:rsidR="005325A9" w:rsidRDefault="005325A9" w:rsidP="005325A9">
            <w:pPr>
              <w:cnfStyle w:val="000000100000" w:firstRow="0" w:lastRow="0" w:firstColumn="0" w:lastColumn="0" w:oddVBand="0" w:evenVBand="0" w:oddHBand="1" w:evenHBand="0" w:firstRowFirstColumn="0" w:firstRowLastColumn="0" w:lastRowFirstColumn="0" w:lastRowLastColumn="0"/>
            </w:pPr>
            <w:r>
              <w:t>TBD</w:t>
            </w:r>
          </w:p>
        </w:tc>
      </w:tr>
      <w:tr w:rsidR="005325A9" w14:paraId="356B8FCA" w14:textId="77777777" w:rsidTr="00CC33AD">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3C2924F1" w14:textId="261838EA" w:rsidR="005325A9" w:rsidRPr="00CC33AD" w:rsidRDefault="005325A9" w:rsidP="005325A9">
            <w:r w:rsidRPr="00CC33AD">
              <w:t>SOC Symposium</w:t>
            </w:r>
          </w:p>
        </w:tc>
        <w:tc>
          <w:tcPr>
            <w:tcW w:w="1615" w:type="dxa"/>
          </w:tcPr>
          <w:p w14:paraId="5DB4456E" w14:textId="77777777" w:rsidR="005325A9" w:rsidRDefault="005325A9" w:rsidP="005325A9">
            <w:pPr>
              <w:cnfStyle w:val="000000000000" w:firstRow="0" w:lastRow="0" w:firstColumn="0" w:lastColumn="0" w:oddVBand="0" w:evenVBand="0" w:oddHBand="0" w:evenHBand="0" w:firstRowFirstColumn="0" w:firstRowLastColumn="0" w:lastRowFirstColumn="0" w:lastRowLastColumn="0"/>
            </w:pPr>
          </w:p>
        </w:tc>
        <w:tc>
          <w:tcPr>
            <w:tcW w:w="1615" w:type="dxa"/>
          </w:tcPr>
          <w:p w14:paraId="117AF73D" w14:textId="62EDF3F1" w:rsidR="005325A9" w:rsidRDefault="005325A9" w:rsidP="005325A9">
            <w:pPr>
              <w:cnfStyle w:val="000000000000" w:firstRow="0" w:lastRow="0" w:firstColumn="0" w:lastColumn="0" w:oddVBand="0" w:evenVBand="0" w:oddHBand="0" w:evenHBand="0" w:firstRowFirstColumn="0" w:firstRowLastColumn="0" w:lastRowFirstColumn="0" w:lastRowLastColumn="0"/>
            </w:pPr>
            <w:r>
              <w:t>TBD</w:t>
            </w:r>
          </w:p>
        </w:tc>
      </w:tr>
      <w:tr w:rsidR="005325A9" w14:paraId="3EA68CC0" w14:textId="77777777" w:rsidTr="00CC33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6663B81B" w14:textId="67F220C3" w:rsidR="005325A9" w:rsidRPr="00CC33AD" w:rsidRDefault="005325A9" w:rsidP="005325A9">
            <w:pPr>
              <w:ind w:left="330"/>
              <w:rPr>
                <w:b w:val="0"/>
              </w:rPr>
            </w:pPr>
            <w:r w:rsidRPr="00CC33AD">
              <w:rPr>
                <w:b w:val="0"/>
              </w:rPr>
              <w:t>Final Product Delivery</w:t>
            </w:r>
          </w:p>
        </w:tc>
        <w:tc>
          <w:tcPr>
            <w:tcW w:w="1615" w:type="dxa"/>
          </w:tcPr>
          <w:p w14:paraId="78E03F1C" w14:textId="77777777" w:rsidR="005325A9" w:rsidRDefault="005325A9" w:rsidP="005325A9">
            <w:pPr>
              <w:cnfStyle w:val="000000100000" w:firstRow="0" w:lastRow="0" w:firstColumn="0" w:lastColumn="0" w:oddVBand="0" w:evenVBand="0" w:oddHBand="1" w:evenHBand="0" w:firstRowFirstColumn="0" w:firstRowLastColumn="0" w:lastRowFirstColumn="0" w:lastRowLastColumn="0"/>
            </w:pPr>
          </w:p>
        </w:tc>
        <w:tc>
          <w:tcPr>
            <w:tcW w:w="1615" w:type="dxa"/>
          </w:tcPr>
          <w:p w14:paraId="1A9AC5E4" w14:textId="67D887D7" w:rsidR="005325A9" w:rsidRDefault="005325A9" w:rsidP="005325A9">
            <w:pPr>
              <w:cnfStyle w:val="000000100000" w:firstRow="0" w:lastRow="0" w:firstColumn="0" w:lastColumn="0" w:oddVBand="0" w:evenVBand="0" w:oddHBand="1" w:evenHBand="0" w:firstRowFirstColumn="0" w:firstRowLastColumn="0" w:lastRowFirstColumn="0" w:lastRowLastColumn="0"/>
            </w:pPr>
            <w:r>
              <w:t>TBD</w:t>
            </w:r>
          </w:p>
        </w:tc>
      </w:tr>
    </w:tbl>
    <w:p w14:paraId="115B2D38" w14:textId="35349E08" w:rsidR="006E618A" w:rsidRDefault="00CC33AD" w:rsidP="00DB482B">
      <w:pPr>
        <w:ind w:left="720"/>
        <w:jc w:val="right"/>
      </w:pPr>
      <w:r>
        <w:rPr>
          <w:noProof/>
        </w:rPr>
        <w:drawing>
          <wp:anchor distT="0" distB="0" distL="114300" distR="114300" simplePos="0" relativeHeight="251658240" behindDoc="0" locked="0" layoutInCell="1" allowOverlap="1" wp14:anchorId="448E3B83" wp14:editId="3D7C3428">
            <wp:simplePos x="0" y="0"/>
            <wp:positionH relativeFrom="page">
              <wp:align>center</wp:align>
            </wp:positionH>
            <wp:positionV relativeFrom="paragraph">
              <wp:posOffset>269875</wp:posOffset>
            </wp:positionV>
            <wp:extent cx="6181344" cy="419709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BreakdownChart.jpg"/>
                    <pic:cNvPicPr/>
                  </pic:nvPicPr>
                  <pic:blipFill>
                    <a:blip r:embed="rId19">
                      <a:extLst>
                        <a:ext uri="{28A0092B-C50C-407E-A947-70E740481C1C}">
                          <a14:useLocalDpi xmlns:a14="http://schemas.microsoft.com/office/drawing/2010/main" val="0"/>
                        </a:ext>
                      </a:extLst>
                    </a:blip>
                    <a:stretch>
                      <a:fillRect/>
                    </a:stretch>
                  </pic:blipFill>
                  <pic:spPr>
                    <a:xfrm>
                      <a:off x="0" y="0"/>
                      <a:ext cx="6181344" cy="419709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8B354E">
        <w:t>*Not applicable to all fields</w:t>
      </w:r>
    </w:p>
    <w:p w14:paraId="4FB6C4B9" w14:textId="588659EC" w:rsidR="00B72616" w:rsidRPr="00B72616" w:rsidRDefault="00B72616" w:rsidP="00B72616">
      <w:pPr>
        <w:ind w:left="720"/>
      </w:pPr>
    </w:p>
    <w:p w14:paraId="19AF327C" w14:textId="00774597" w:rsidR="009E510E" w:rsidRDefault="00BB2DEB" w:rsidP="007C3601">
      <w:pPr>
        <w:pStyle w:val="Heading3"/>
      </w:pPr>
      <w:bookmarkStart w:id="43" w:name="_Toc430447689"/>
      <w:bookmarkStart w:id="44" w:name="_Toc447095895"/>
      <w:bookmarkStart w:id="45" w:name="_Toc492792483"/>
      <w:bookmarkStart w:id="46" w:name="_Toc430447688"/>
      <w:r>
        <w:t>Iteration Objectives</w:t>
      </w:r>
      <w:bookmarkEnd w:id="43"/>
      <w:bookmarkEnd w:id="44"/>
      <w:bookmarkEnd w:id="45"/>
    </w:p>
    <w:tbl>
      <w:tblPr>
        <w:tblStyle w:val="PlainTable1"/>
        <w:tblW w:w="0" w:type="auto"/>
        <w:jc w:val="center"/>
        <w:tblLook w:val="04A0" w:firstRow="1" w:lastRow="0" w:firstColumn="1" w:lastColumn="0" w:noHBand="0" w:noVBand="1"/>
      </w:tblPr>
      <w:tblGrid>
        <w:gridCol w:w="1260"/>
        <w:gridCol w:w="7380"/>
      </w:tblGrid>
      <w:tr w:rsidR="00D02992" w:rsidRPr="00D02992" w14:paraId="0B37E0C6" w14:textId="77777777" w:rsidTr="00DC2939">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DA805E0" w14:textId="1A962C4B" w:rsidR="00D02992" w:rsidRPr="00D02992" w:rsidRDefault="00D02992" w:rsidP="00D02992">
            <w:pPr>
              <w:jc w:val="center"/>
              <w:rPr>
                <w:sz w:val="22"/>
              </w:rPr>
            </w:pPr>
            <w:r w:rsidRPr="00D02992">
              <w:rPr>
                <w:sz w:val="22"/>
              </w:rPr>
              <w:t>Iteration</w:t>
            </w:r>
          </w:p>
        </w:tc>
        <w:tc>
          <w:tcPr>
            <w:tcW w:w="7380" w:type="dxa"/>
            <w:vAlign w:val="center"/>
          </w:tcPr>
          <w:p w14:paraId="71F626B5" w14:textId="3555C77B" w:rsidR="00D02992" w:rsidRPr="00D02992" w:rsidRDefault="00D02992" w:rsidP="00D02992">
            <w:pPr>
              <w:jc w:val="center"/>
              <w:cnfStyle w:val="100000000000" w:firstRow="1" w:lastRow="0" w:firstColumn="0" w:lastColumn="0" w:oddVBand="0" w:evenVBand="0" w:oddHBand="0" w:evenHBand="0" w:firstRowFirstColumn="0" w:firstRowLastColumn="0" w:lastRowFirstColumn="0" w:lastRowLastColumn="0"/>
              <w:rPr>
                <w:sz w:val="22"/>
              </w:rPr>
            </w:pPr>
            <w:r w:rsidRPr="00D02992">
              <w:rPr>
                <w:sz w:val="22"/>
              </w:rPr>
              <w:t>Objective</w:t>
            </w:r>
          </w:p>
        </w:tc>
      </w:tr>
      <w:tr w:rsidR="004B7D7B" w14:paraId="115704FA" w14:textId="77777777" w:rsidTr="00DC29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614BB84F" w14:textId="77777777" w:rsidR="004B7D7B" w:rsidRPr="00CC33AD" w:rsidRDefault="004B7D7B" w:rsidP="004B7D7B">
            <w:pPr>
              <w:jc w:val="center"/>
              <w:rPr>
                <w:b w:val="0"/>
              </w:rPr>
            </w:pPr>
            <w:r>
              <w:rPr>
                <w:b w:val="0"/>
              </w:rPr>
              <w:t>Sprint 1</w:t>
            </w:r>
          </w:p>
        </w:tc>
        <w:tc>
          <w:tcPr>
            <w:tcW w:w="7380" w:type="dxa"/>
          </w:tcPr>
          <w:p w14:paraId="3056E9E0" w14:textId="01625063" w:rsidR="004B7D7B" w:rsidRDefault="00080E60" w:rsidP="008C7373">
            <w:pPr>
              <w:cnfStyle w:val="000000100000" w:firstRow="0" w:lastRow="0" w:firstColumn="0" w:lastColumn="0" w:oddVBand="0" w:evenVBand="0" w:oddHBand="1" w:evenHBand="0" w:firstRowFirstColumn="0" w:firstRowLastColumn="0" w:lastRowFirstColumn="0" w:lastRowLastColumn="0"/>
            </w:pPr>
            <w:r>
              <w:t>Project Vision, Software Dev. Plan, Product/Sprint Backlog, User Stories, First Iteration</w:t>
            </w:r>
          </w:p>
        </w:tc>
      </w:tr>
      <w:tr w:rsidR="004B7D7B" w14:paraId="512D9936" w14:textId="77777777" w:rsidTr="00DC2939">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6B5527F4" w14:textId="23C4299F" w:rsidR="004B7D7B" w:rsidRPr="00CC33AD" w:rsidRDefault="004B7D7B" w:rsidP="004B7D7B">
            <w:pPr>
              <w:jc w:val="center"/>
              <w:rPr>
                <w:b w:val="0"/>
              </w:rPr>
            </w:pPr>
            <w:r>
              <w:rPr>
                <w:b w:val="0"/>
              </w:rPr>
              <w:t>Sprint</w:t>
            </w:r>
            <w:r w:rsidRPr="00CC33AD">
              <w:rPr>
                <w:b w:val="0"/>
              </w:rPr>
              <w:t xml:space="preserve"> 2</w:t>
            </w:r>
          </w:p>
        </w:tc>
        <w:tc>
          <w:tcPr>
            <w:tcW w:w="7380" w:type="dxa"/>
          </w:tcPr>
          <w:p w14:paraId="13662888" w14:textId="7CE33A21" w:rsidR="00080E60" w:rsidRDefault="00080E60" w:rsidP="008C7373">
            <w:pPr>
              <w:cnfStyle w:val="000000000000" w:firstRow="0" w:lastRow="0" w:firstColumn="0" w:lastColumn="0" w:oddVBand="0" w:evenVBand="0" w:oddHBand="0" w:evenHBand="0" w:firstRowFirstColumn="0" w:firstRowLastColumn="0" w:lastRowFirstColumn="0" w:lastRowLastColumn="0"/>
            </w:pPr>
            <w:r>
              <w:t>Outline &amp; Detail Use Cases, UI Mockups, Second Iteration Product Release</w:t>
            </w:r>
          </w:p>
        </w:tc>
      </w:tr>
      <w:tr w:rsidR="004B7D7B" w14:paraId="36E32277" w14:textId="77777777" w:rsidTr="00DC29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2BD55BD1" w14:textId="77777777" w:rsidR="004B7D7B" w:rsidRPr="00CC33AD" w:rsidRDefault="004B7D7B" w:rsidP="004B7D7B">
            <w:pPr>
              <w:jc w:val="center"/>
              <w:rPr>
                <w:b w:val="0"/>
              </w:rPr>
            </w:pPr>
            <w:r>
              <w:rPr>
                <w:b w:val="0"/>
              </w:rPr>
              <w:t>Sprint</w:t>
            </w:r>
            <w:r w:rsidRPr="00CC33AD">
              <w:rPr>
                <w:b w:val="0"/>
              </w:rPr>
              <w:t xml:space="preserve"> 3</w:t>
            </w:r>
          </w:p>
        </w:tc>
        <w:tc>
          <w:tcPr>
            <w:tcW w:w="7380" w:type="dxa"/>
          </w:tcPr>
          <w:p w14:paraId="5B17B0B6" w14:textId="38BEB31A" w:rsidR="004B7D7B" w:rsidRDefault="00080E60" w:rsidP="008C7373">
            <w:pPr>
              <w:cnfStyle w:val="000000100000" w:firstRow="0" w:lastRow="0" w:firstColumn="0" w:lastColumn="0" w:oddVBand="0" w:evenVBand="0" w:oddHBand="1" w:evenHBand="0" w:firstRowFirstColumn="0" w:firstRowLastColumn="0" w:lastRowFirstColumn="0" w:lastRowLastColumn="0"/>
            </w:pPr>
            <w:r>
              <w:t>Activity/Analysis/Sequence/ERD diagrams, 3</w:t>
            </w:r>
            <w:r w:rsidRPr="00080E60">
              <w:rPr>
                <w:vertAlign w:val="superscript"/>
              </w:rPr>
              <w:t>rd</w:t>
            </w:r>
            <w:r>
              <w:t xml:space="preserve"> Product Release</w:t>
            </w:r>
          </w:p>
        </w:tc>
      </w:tr>
      <w:tr w:rsidR="004B7D7B" w14:paraId="411D3D92" w14:textId="77777777" w:rsidTr="00DC2939">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557A34B6" w14:textId="77777777" w:rsidR="004B7D7B" w:rsidRPr="00CC33AD" w:rsidRDefault="004B7D7B" w:rsidP="004B7D7B">
            <w:pPr>
              <w:jc w:val="center"/>
              <w:rPr>
                <w:b w:val="0"/>
              </w:rPr>
            </w:pPr>
            <w:r>
              <w:rPr>
                <w:b w:val="0"/>
              </w:rPr>
              <w:t>Sprint</w:t>
            </w:r>
            <w:r w:rsidRPr="00CC33AD">
              <w:rPr>
                <w:b w:val="0"/>
              </w:rPr>
              <w:t xml:space="preserve"> 4</w:t>
            </w:r>
          </w:p>
        </w:tc>
        <w:tc>
          <w:tcPr>
            <w:tcW w:w="7380" w:type="dxa"/>
          </w:tcPr>
          <w:p w14:paraId="101CEF83" w14:textId="3C379F5B" w:rsidR="004B7D7B" w:rsidRDefault="008B45FA" w:rsidP="008C7373">
            <w:pPr>
              <w:cnfStyle w:val="000000000000" w:firstRow="0" w:lastRow="0" w:firstColumn="0" w:lastColumn="0" w:oddVBand="0" w:evenVBand="0" w:oddHBand="0" w:evenHBand="0" w:firstRowFirstColumn="0" w:firstRowLastColumn="0" w:lastRowFirstColumn="0" w:lastRowLastColumn="0"/>
            </w:pPr>
            <w:r>
              <w:t>n/a</w:t>
            </w:r>
          </w:p>
        </w:tc>
      </w:tr>
      <w:tr w:rsidR="004B7D7B" w14:paraId="483DEF18" w14:textId="77777777" w:rsidTr="00DC29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45F98AE4" w14:textId="77777777" w:rsidR="004B7D7B" w:rsidRPr="00CC33AD" w:rsidRDefault="004B7D7B" w:rsidP="004B7D7B">
            <w:pPr>
              <w:jc w:val="center"/>
              <w:rPr>
                <w:b w:val="0"/>
              </w:rPr>
            </w:pPr>
            <w:r>
              <w:rPr>
                <w:b w:val="0"/>
              </w:rPr>
              <w:t>Sprint</w:t>
            </w:r>
            <w:r w:rsidRPr="00CC33AD">
              <w:rPr>
                <w:b w:val="0"/>
              </w:rPr>
              <w:t xml:space="preserve"> 5</w:t>
            </w:r>
          </w:p>
        </w:tc>
        <w:tc>
          <w:tcPr>
            <w:tcW w:w="7380" w:type="dxa"/>
          </w:tcPr>
          <w:p w14:paraId="18C492BC" w14:textId="3FB5E190" w:rsidR="004B7D7B" w:rsidRDefault="008B45FA" w:rsidP="008C7373">
            <w:pPr>
              <w:cnfStyle w:val="000000100000" w:firstRow="0" w:lastRow="0" w:firstColumn="0" w:lastColumn="0" w:oddVBand="0" w:evenVBand="0" w:oddHBand="1" w:evenHBand="0" w:firstRowFirstColumn="0" w:firstRowLastColumn="0" w:lastRowFirstColumn="0" w:lastRowLastColumn="0"/>
            </w:pPr>
            <w:r>
              <w:t>n/a</w:t>
            </w:r>
          </w:p>
        </w:tc>
      </w:tr>
      <w:tr w:rsidR="004B7D7B" w14:paraId="2271F5BE" w14:textId="77777777" w:rsidTr="00DC2939">
        <w:trPr>
          <w:jc w:val="center"/>
        </w:trPr>
        <w:tc>
          <w:tcPr>
            <w:cnfStyle w:val="001000000000" w:firstRow="0" w:lastRow="0" w:firstColumn="1" w:lastColumn="0" w:oddVBand="0" w:evenVBand="0" w:oddHBand="0" w:evenHBand="0" w:firstRowFirstColumn="0" w:firstRowLastColumn="0" w:lastRowFirstColumn="0" w:lastRowLastColumn="0"/>
            <w:tcW w:w="1260" w:type="dxa"/>
          </w:tcPr>
          <w:p w14:paraId="754B57D0" w14:textId="77777777" w:rsidR="004B7D7B" w:rsidRPr="00CC33AD" w:rsidRDefault="004B7D7B" w:rsidP="004B7D7B">
            <w:pPr>
              <w:jc w:val="center"/>
              <w:rPr>
                <w:b w:val="0"/>
              </w:rPr>
            </w:pPr>
            <w:r>
              <w:rPr>
                <w:b w:val="0"/>
              </w:rPr>
              <w:t>Sprint</w:t>
            </w:r>
            <w:r w:rsidRPr="00CC33AD">
              <w:rPr>
                <w:b w:val="0"/>
              </w:rPr>
              <w:t xml:space="preserve"> 6</w:t>
            </w:r>
          </w:p>
        </w:tc>
        <w:tc>
          <w:tcPr>
            <w:tcW w:w="7380" w:type="dxa"/>
          </w:tcPr>
          <w:p w14:paraId="290E3E1F" w14:textId="7D904B06" w:rsidR="004B7D7B" w:rsidRDefault="008B45FA" w:rsidP="008C7373">
            <w:pPr>
              <w:cnfStyle w:val="000000000000" w:firstRow="0" w:lastRow="0" w:firstColumn="0" w:lastColumn="0" w:oddVBand="0" w:evenVBand="0" w:oddHBand="0" w:evenHBand="0" w:firstRowFirstColumn="0" w:firstRowLastColumn="0" w:lastRowFirstColumn="0" w:lastRowLastColumn="0"/>
            </w:pPr>
            <w:r>
              <w:t>n/a</w:t>
            </w:r>
          </w:p>
        </w:tc>
      </w:tr>
      <w:tr w:rsidR="004B7D7B" w14:paraId="23FA4F1D" w14:textId="77777777" w:rsidTr="00DC29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0" w:type="dxa"/>
          </w:tcPr>
          <w:p w14:paraId="14723242" w14:textId="77777777" w:rsidR="004B7D7B" w:rsidRPr="00CC33AD" w:rsidRDefault="004B7D7B" w:rsidP="004B7D7B">
            <w:pPr>
              <w:jc w:val="center"/>
              <w:rPr>
                <w:b w:val="0"/>
              </w:rPr>
            </w:pPr>
            <w:r>
              <w:rPr>
                <w:b w:val="0"/>
              </w:rPr>
              <w:t>Sprint</w:t>
            </w:r>
            <w:r w:rsidRPr="00CC33AD">
              <w:rPr>
                <w:b w:val="0"/>
              </w:rPr>
              <w:t xml:space="preserve"> 7</w:t>
            </w:r>
          </w:p>
        </w:tc>
        <w:tc>
          <w:tcPr>
            <w:tcW w:w="7380" w:type="dxa"/>
          </w:tcPr>
          <w:p w14:paraId="7853052C" w14:textId="7F99B4B2" w:rsidR="004B7D7B" w:rsidRDefault="008B45FA" w:rsidP="008C7373">
            <w:pPr>
              <w:cnfStyle w:val="000000100000" w:firstRow="0" w:lastRow="0" w:firstColumn="0" w:lastColumn="0" w:oddVBand="0" w:evenVBand="0" w:oddHBand="1" w:evenHBand="0" w:firstRowFirstColumn="0" w:firstRowLastColumn="0" w:lastRowFirstColumn="0" w:lastRowLastColumn="0"/>
            </w:pPr>
            <w:r>
              <w:t>n/a</w:t>
            </w:r>
          </w:p>
        </w:tc>
      </w:tr>
    </w:tbl>
    <w:p w14:paraId="7AB55824" w14:textId="77777777" w:rsidR="007C3601" w:rsidRPr="007C3601" w:rsidRDefault="007C3601" w:rsidP="007C3601">
      <w:pPr>
        <w:ind w:left="720"/>
      </w:pPr>
    </w:p>
    <w:p w14:paraId="000D3E6E" w14:textId="70D7C75F" w:rsidR="00BB2DEB" w:rsidRDefault="00BB2DEB">
      <w:pPr>
        <w:pStyle w:val="Heading3"/>
      </w:pPr>
      <w:bookmarkStart w:id="47" w:name="_Toc430447690"/>
      <w:bookmarkStart w:id="48" w:name="_Toc447095896"/>
      <w:bookmarkStart w:id="49" w:name="_Toc492792484"/>
      <w:r>
        <w:t>Releases</w:t>
      </w:r>
      <w:bookmarkEnd w:id="47"/>
      <w:bookmarkEnd w:id="48"/>
      <w:bookmarkEnd w:id="49"/>
    </w:p>
    <w:tbl>
      <w:tblPr>
        <w:tblStyle w:val="PlainTable1"/>
        <w:tblW w:w="0" w:type="auto"/>
        <w:jc w:val="center"/>
        <w:tblLook w:val="04A0" w:firstRow="1" w:lastRow="0" w:firstColumn="1" w:lastColumn="0" w:noHBand="0" w:noVBand="1"/>
      </w:tblPr>
      <w:tblGrid>
        <w:gridCol w:w="1705"/>
        <w:gridCol w:w="1440"/>
        <w:gridCol w:w="6205"/>
      </w:tblGrid>
      <w:tr w:rsidR="000A6084" w:rsidRPr="00D02992" w14:paraId="2B6C79C9" w14:textId="77777777" w:rsidTr="000A608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AD1E93F" w14:textId="0F22D5C6" w:rsidR="000A6084" w:rsidRPr="00D02992" w:rsidRDefault="000A6084" w:rsidP="008C7373">
            <w:pPr>
              <w:jc w:val="center"/>
              <w:rPr>
                <w:sz w:val="22"/>
              </w:rPr>
            </w:pPr>
            <w:r>
              <w:rPr>
                <w:sz w:val="22"/>
              </w:rPr>
              <w:t>Release</w:t>
            </w:r>
          </w:p>
        </w:tc>
        <w:tc>
          <w:tcPr>
            <w:tcW w:w="1440" w:type="dxa"/>
          </w:tcPr>
          <w:p w14:paraId="3527EB2A" w14:textId="62069D29" w:rsidR="000A6084" w:rsidRPr="00D02992" w:rsidRDefault="000A6084" w:rsidP="008C7373">
            <w:pPr>
              <w:jc w:val="center"/>
              <w:cnfStyle w:val="100000000000" w:firstRow="1" w:lastRow="0" w:firstColumn="0" w:lastColumn="0" w:oddVBand="0" w:evenVBand="0" w:oddHBand="0" w:evenHBand="0" w:firstRowFirstColumn="0" w:firstRowLastColumn="0" w:lastRowFirstColumn="0" w:lastRowLastColumn="0"/>
              <w:rPr>
                <w:sz w:val="22"/>
              </w:rPr>
            </w:pPr>
            <w:r>
              <w:rPr>
                <w:sz w:val="22"/>
              </w:rPr>
              <w:t>Status</w:t>
            </w:r>
          </w:p>
        </w:tc>
        <w:tc>
          <w:tcPr>
            <w:tcW w:w="6205" w:type="dxa"/>
            <w:vAlign w:val="center"/>
          </w:tcPr>
          <w:p w14:paraId="51EDD0B4" w14:textId="2B74A698" w:rsidR="000A6084" w:rsidRPr="00D02992" w:rsidRDefault="000A6084" w:rsidP="008C7373">
            <w:pPr>
              <w:jc w:val="center"/>
              <w:cnfStyle w:val="100000000000" w:firstRow="1" w:lastRow="0" w:firstColumn="0" w:lastColumn="0" w:oddVBand="0" w:evenVBand="0" w:oddHBand="0" w:evenHBand="0" w:firstRowFirstColumn="0" w:firstRowLastColumn="0" w:lastRowFirstColumn="0" w:lastRowLastColumn="0"/>
              <w:rPr>
                <w:sz w:val="22"/>
              </w:rPr>
            </w:pPr>
            <w:r w:rsidRPr="00D02992">
              <w:rPr>
                <w:sz w:val="22"/>
              </w:rPr>
              <w:t>Objective</w:t>
            </w:r>
          </w:p>
        </w:tc>
      </w:tr>
      <w:tr w:rsidR="000A6084" w14:paraId="4B2C90EF" w14:textId="77777777" w:rsidTr="000A6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7B88D92D" w14:textId="12401E17" w:rsidR="000A6084" w:rsidRPr="00CC33AD" w:rsidRDefault="000A6084" w:rsidP="008C7373">
            <w:pPr>
              <w:jc w:val="center"/>
              <w:rPr>
                <w:b w:val="0"/>
              </w:rPr>
            </w:pPr>
            <w:r>
              <w:rPr>
                <w:b w:val="0"/>
              </w:rPr>
              <w:t>Product Release 1</w:t>
            </w:r>
          </w:p>
        </w:tc>
        <w:tc>
          <w:tcPr>
            <w:tcW w:w="1440" w:type="dxa"/>
          </w:tcPr>
          <w:p w14:paraId="4E90D056" w14:textId="4101F8E2" w:rsidR="000A6084" w:rsidRDefault="000A6084" w:rsidP="008C7373">
            <w:pPr>
              <w:cnfStyle w:val="000000100000" w:firstRow="0" w:lastRow="0" w:firstColumn="0" w:lastColumn="0" w:oddVBand="0" w:evenVBand="0" w:oddHBand="1" w:evenHBand="0" w:firstRowFirstColumn="0" w:firstRowLastColumn="0" w:lastRowFirstColumn="0" w:lastRowLastColumn="0"/>
            </w:pPr>
            <w:r>
              <w:t>Demo</w:t>
            </w:r>
          </w:p>
        </w:tc>
        <w:tc>
          <w:tcPr>
            <w:tcW w:w="6205" w:type="dxa"/>
          </w:tcPr>
          <w:p w14:paraId="4C00864A" w14:textId="57756AD8" w:rsidR="000A6084" w:rsidRDefault="000A6084" w:rsidP="008C7373">
            <w:pPr>
              <w:cnfStyle w:val="000000100000" w:firstRow="0" w:lastRow="0" w:firstColumn="0" w:lastColumn="0" w:oddVBand="0" w:evenVBand="0" w:oddHBand="1" w:evenHBand="0" w:firstRowFirstColumn="0" w:firstRowLastColumn="0" w:lastRowFirstColumn="0" w:lastRowLastColumn="0"/>
            </w:pPr>
            <w:r>
              <w:t>Initial project setup and program layout</w:t>
            </w:r>
          </w:p>
        </w:tc>
      </w:tr>
      <w:tr w:rsidR="000A6084" w14:paraId="49AE37E7" w14:textId="77777777" w:rsidTr="000A6084">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07C108AE" w14:textId="6DF5C7A4" w:rsidR="000A6084" w:rsidRPr="00CC33AD" w:rsidRDefault="000A6084" w:rsidP="00CC3607">
            <w:pPr>
              <w:jc w:val="center"/>
              <w:rPr>
                <w:b w:val="0"/>
              </w:rPr>
            </w:pPr>
            <w:r>
              <w:rPr>
                <w:b w:val="0"/>
              </w:rPr>
              <w:t>Product Release 2</w:t>
            </w:r>
          </w:p>
        </w:tc>
        <w:tc>
          <w:tcPr>
            <w:tcW w:w="1440" w:type="dxa"/>
          </w:tcPr>
          <w:p w14:paraId="0FD1C3C2" w14:textId="33F33B91" w:rsidR="000A6084" w:rsidRDefault="000A6084" w:rsidP="00CC3607">
            <w:pPr>
              <w:cnfStyle w:val="000000000000" w:firstRow="0" w:lastRow="0" w:firstColumn="0" w:lastColumn="0" w:oddVBand="0" w:evenVBand="0" w:oddHBand="0" w:evenHBand="0" w:firstRowFirstColumn="0" w:firstRowLastColumn="0" w:lastRowFirstColumn="0" w:lastRowLastColumn="0"/>
            </w:pPr>
            <w:r>
              <w:t>Demo</w:t>
            </w:r>
          </w:p>
        </w:tc>
        <w:tc>
          <w:tcPr>
            <w:tcW w:w="6205" w:type="dxa"/>
          </w:tcPr>
          <w:p w14:paraId="1376A540" w14:textId="2495545A" w:rsidR="000A6084" w:rsidRDefault="000A6084" w:rsidP="00CC3607">
            <w:pPr>
              <w:cnfStyle w:val="000000000000" w:firstRow="0" w:lastRow="0" w:firstColumn="0" w:lastColumn="0" w:oddVBand="0" w:evenVBand="0" w:oddHBand="0" w:evenHBand="0" w:firstRowFirstColumn="0" w:firstRowLastColumn="0" w:lastRowFirstColumn="0" w:lastRowLastColumn="0"/>
            </w:pPr>
            <w:r>
              <w:t>Data modeling, database setup, and second semi-functioning web app</w:t>
            </w:r>
          </w:p>
        </w:tc>
      </w:tr>
      <w:tr w:rsidR="000A6084" w14:paraId="2F57BBE5" w14:textId="77777777" w:rsidTr="000A6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3BA386D7" w14:textId="334D9E07" w:rsidR="000A6084" w:rsidRPr="00CC33AD" w:rsidRDefault="000A6084" w:rsidP="00CC3607">
            <w:pPr>
              <w:jc w:val="center"/>
              <w:rPr>
                <w:b w:val="0"/>
              </w:rPr>
            </w:pPr>
            <w:r>
              <w:rPr>
                <w:b w:val="0"/>
              </w:rPr>
              <w:lastRenderedPageBreak/>
              <w:t>Product Release 3</w:t>
            </w:r>
          </w:p>
        </w:tc>
        <w:tc>
          <w:tcPr>
            <w:tcW w:w="1440" w:type="dxa"/>
          </w:tcPr>
          <w:p w14:paraId="758988AD" w14:textId="5350F265" w:rsidR="000A6084" w:rsidRDefault="001E6174" w:rsidP="00CC3607">
            <w:pPr>
              <w:cnfStyle w:val="000000100000" w:firstRow="0" w:lastRow="0" w:firstColumn="0" w:lastColumn="0" w:oddVBand="0" w:evenVBand="0" w:oddHBand="1" w:evenHBand="0" w:firstRowFirstColumn="0" w:firstRowLastColumn="0" w:lastRowFirstColumn="0" w:lastRowLastColumn="0"/>
            </w:pPr>
            <w:r>
              <w:t>Demo</w:t>
            </w:r>
          </w:p>
        </w:tc>
        <w:tc>
          <w:tcPr>
            <w:tcW w:w="6205" w:type="dxa"/>
          </w:tcPr>
          <w:p w14:paraId="0B78AB7E" w14:textId="7D4FB2C1" w:rsidR="000A6084" w:rsidRDefault="000A6084" w:rsidP="00CC3607">
            <w:pPr>
              <w:cnfStyle w:val="000000100000" w:firstRow="0" w:lastRow="0" w:firstColumn="0" w:lastColumn="0" w:oddVBand="0" w:evenVBand="0" w:oddHBand="1" w:evenHBand="0" w:firstRowFirstColumn="0" w:firstRowLastColumn="0" w:lastRowFirstColumn="0" w:lastRowLastColumn="0"/>
            </w:pPr>
            <w:r>
              <w:t>Final Database design/build along with a working prototype</w:t>
            </w:r>
          </w:p>
        </w:tc>
      </w:tr>
      <w:tr w:rsidR="000A6084" w14:paraId="28DDB589" w14:textId="77777777" w:rsidTr="000A6084">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53CFFFBB" w14:textId="0BA4CE88" w:rsidR="000A6084" w:rsidRPr="00CC33AD" w:rsidRDefault="000A6084" w:rsidP="00CC3607">
            <w:pPr>
              <w:jc w:val="center"/>
              <w:rPr>
                <w:b w:val="0"/>
              </w:rPr>
            </w:pPr>
            <w:r>
              <w:rPr>
                <w:b w:val="0"/>
              </w:rPr>
              <w:t>Product Release 4</w:t>
            </w:r>
          </w:p>
        </w:tc>
        <w:tc>
          <w:tcPr>
            <w:tcW w:w="1440" w:type="dxa"/>
          </w:tcPr>
          <w:p w14:paraId="0837F752" w14:textId="7AB7909D" w:rsidR="000A6084" w:rsidRDefault="001E6174" w:rsidP="00CC3607">
            <w:pPr>
              <w:cnfStyle w:val="000000000000" w:firstRow="0" w:lastRow="0" w:firstColumn="0" w:lastColumn="0" w:oddVBand="0" w:evenVBand="0" w:oddHBand="0" w:evenHBand="0" w:firstRowFirstColumn="0" w:firstRowLastColumn="0" w:lastRowFirstColumn="0" w:lastRowLastColumn="0"/>
            </w:pPr>
            <w:r>
              <w:t>Demo</w:t>
            </w:r>
          </w:p>
        </w:tc>
        <w:tc>
          <w:tcPr>
            <w:tcW w:w="6205" w:type="dxa"/>
          </w:tcPr>
          <w:p w14:paraId="6D9283F8" w14:textId="384D4AB6" w:rsidR="000A6084" w:rsidRDefault="000A6084" w:rsidP="00CC3607">
            <w:pPr>
              <w:cnfStyle w:val="000000000000" w:firstRow="0" w:lastRow="0" w:firstColumn="0" w:lastColumn="0" w:oddVBand="0" w:evenVBand="0" w:oddHBand="0" w:evenHBand="0" w:firstRowFirstColumn="0" w:firstRowLastColumn="0" w:lastRowFirstColumn="0" w:lastRowLastColumn="0"/>
            </w:pPr>
            <w:r>
              <w:t>TBD</w:t>
            </w:r>
          </w:p>
        </w:tc>
      </w:tr>
      <w:tr w:rsidR="000A6084" w14:paraId="19E90609" w14:textId="77777777" w:rsidTr="000A6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5C8A06BC" w14:textId="3EAF7708" w:rsidR="000A6084" w:rsidRPr="00CC33AD" w:rsidRDefault="000A6084" w:rsidP="00CC3607">
            <w:pPr>
              <w:jc w:val="center"/>
              <w:rPr>
                <w:b w:val="0"/>
              </w:rPr>
            </w:pPr>
            <w:r>
              <w:rPr>
                <w:b w:val="0"/>
              </w:rPr>
              <w:t>Product Release 5</w:t>
            </w:r>
          </w:p>
        </w:tc>
        <w:tc>
          <w:tcPr>
            <w:tcW w:w="1440" w:type="dxa"/>
          </w:tcPr>
          <w:p w14:paraId="36FC3AC4" w14:textId="56DD3D79" w:rsidR="000A6084" w:rsidRDefault="001E6174" w:rsidP="00CC3607">
            <w:pPr>
              <w:cnfStyle w:val="000000100000" w:firstRow="0" w:lastRow="0" w:firstColumn="0" w:lastColumn="0" w:oddVBand="0" w:evenVBand="0" w:oddHBand="1" w:evenHBand="0" w:firstRowFirstColumn="0" w:firstRowLastColumn="0" w:lastRowFirstColumn="0" w:lastRowLastColumn="0"/>
            </w:pPr>
            <w:r>
              <w:t>Demo</w:t>
            </w:r>
          </w:p>
        </w:tc>
        <w:tc>
          <w:tcPr>
            <w:tcW w:w="6205" w:type="dxa"/>
          </w:tcPr>
          <w:p w14:paraId="36313C74" w14:textId="6617B80A" w:rsidR="000A6084" w:rsidRDefault="000A6084" w:rsidP="00CC3607">
            <w:pPr>
              <w:cnfStyle w:val="000000100000" w:firstRow="0" w:lastRow="0" w:firstColumn="0" w:lastColumn="0" w:oddVBand="0" w:evenVBand="0" w:oddHBand="1" w:evenHBand="0" w:firstRowFirstColumn="0" w:firstRowLastColumn="0" w:lastRowFirstColumn="0" w:lastRowLastColumn="0"/>
            </w:pPr>
            <w:r>
              <w:t>TBD</w:t>
            </w:r>
          </w:p>
        </w:tc>
      </w:tr>
      <w:tr w:rsidR="000A6084" w14:paraId="6817563A" w14:textId="77777777" w:rsidTr="000A6084">
        <w:trPr>
          <w:jc w:val="center"/>
        </w:trPr>
        <w:tc>
          <w:tcPr>
            <w:cnfStyle w:val="001000000000" w:firstRow="0" w:lastRow="0" w:firstColumn="1" w:lastColumn="0" w:oddVBand="0" w:evenVBand="0" w:oddHBand="0" w:evenHBand="0" w:firstRowFirstColumn="0" w:firstRowLastColumn="0" w:lastRowFirstColumn="0" w:lastRowLastColumn="0"/>
            <w:tcW w:w="1705" w:type="dxa"/>
          </w:tcPr>
          <w:p w14:paraId="1B993D38" w14:textId="15908228" w:rsidR="000A6084" w:rsidRPr="00CC33AD" w:rsidRDefault="000A6084" w:rsidP="00CC3607">
            <w:pPr>
              <w:jc w:val="center"/>
              <w:rPr>
                <w:b w:val="0"/>
              </w:rPr>
            </w:pPr>
            <w:r>
              <w:rPr>
                <w:b w:val="0"/>
              </w:rPr>
              <w:t>Product Release 6</w:t>
            </w:r>
          </w:p>
        </w:tc>
        <w:tc>
          <w:tcPr>
            <w:tcW w:w="1440" w:type="dxa"/>
          </w:tcPr>
          <w:p w14:paraId="62C00451" w14:textId="24029884" w:rsidR="000A6084" w:rsidRDefault="002E16BF" w:rsidP="00CC3607">
            <w:pPr>
              <w:cnfStyle w:val="000000000000" w:firstRow="0" w:lastRow="0" w:firstColumn="0" w:lastColumn="0" w:oddVBand="0" w:evenVBand="0" w:oddHBand="0" w:evenHBand="0" w:firstRowFirstColumn="0" w:firstRowLastColumn="0" w:lastRowFirstColumn="0" w:lastRowLastColumn="0"/>
            </w:pPr>
            <w:r>
              <w:t>Beta</w:t>
            </w:r>
          </w:p>
        </w:tc>
        <w:tc>
          <w:tcPr>
            <w:tcW w:w="6205" w:type="dxa"/>
          </w:tcPr>
          <w:p w14:paraId="60CE5ECA" w14:textId="05673099" w:rsidR="000A6084" w:rsidRDefault="000A6084" w:rsidP="00CC3607">
            <w:pPr>
              <w:cnfStyle w:val="000000000000" w:firstRow="0" w:lastRow="0" w:firstColumn="0" w:lastColumn="0" w:oddVBand="0" w:evenVBand="0" w:oddHBand="0" w:evenHBand="0" w:firstRowFirstColumn="0" w:firstRowLastColumn="0" w:lastRowFirstColumn="0" w:lastRowLastColumn="0"/>
            </w:pPr>
            <w:r>
              <w:t>TBD</w:t>
            </w:r>
          </w:p>
        </w:tc>
      </w:tr>
      <w:tr w:rsidR="000A6084" w14:paraId="335C3BBE" w14:textId="77777777" w:rsidTr="000A60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tcPr>
          <w:p w14:paraId="6253F005" w14:textId="36CC1CEE" w:rsidR="000A6084" w:rsidRPr="00CC33AD" w:rsidRDefault="000A6084" w:rsidP="00CC3607">
            <w:pPr>
              <w:jc w:val="center"/>
              <w:rPr>
                <w:b w:val="0"/>
              </w:rPr>
            </w:pPr>
            <w:r>
              <w:rPr>
                <w:b w:val="0"/>
              </w:rPr>
              <w:t>Product Release 7</w:t>
            </w:r>
          </w:p>
        </w:tc>
        <w:tc>
          <w:tcPr>
            <w:tcW w:w="1440" w:type="dxa"/>
          </w:tcPr>
          <w:p w14:paraId="75A8B33C" w14:textId="127DDCB1" w:rsidR="000A6084" w:rsidRDefault="002E16BF" w:rsidP="00CC3607">
            <w:pPr>
              <w:cnfStyle w:val="000000100000" w:firstRow="0" w:lastRow="0" w:firstColumn="0" w:lastColumn="0" w:oddVBand="0" w:evenVBand="0" w:oddHBand="1" w:evenHBand="0" w:firstRowFirstColumn="0" w:firstRowLastColumn="0" w:lastRowFirstColumn="0" w:lastRowLastColumn="0"/>
            </w:pPr>
            <w:r>
              <w:t>Production</w:t>
            </w:r>
          </w:p>
        </w:tc>
        <w:tc>
          <w:tcPr>
            <w:tcW w:w="6205" w:type="dxa"/>
          </w:tcPr>
          <w:p w14:paraId="492BE0CF" w14:textId="7B72941A" w:rsidR="000A6084" w:rsidRDefault="000A6084" w:rsidP="00CC3607">
            <w:pPr>
              <w:cnfStyle w:val="000000100000" w:firstRow="0" w:lastRow="0" w:firstColumn="0" w:lastColumn="0" w:oddVBand="0" w:evenVBand="0" w:oddHBand="1" w:evenHBand="0" w:firstRowFirstColumn="0" w:firstRowLastColumn="0" w:lastRowFirstColumn="0" w:lastRowLastColumn="0"/>
            </w:pPr>
            <w:r>
              <w:t>TBD</w:t>
            </w:r>
          </w:p>
        </w:tc>
      </w:tr>
    </w:tbl>
    <w:p w14:paraId="21087476" w14:textId="77777777" w:rsidR="007C3601" w:rsidRPr="007C3601" w:rsidRDefault="007C3601" w:rsidP="007C3601">
      <w:pPr>
        <w:ind w:left="720"/>
      </w:pPr>
    </w:p>
    <w:p w14:paraId="5BCF2784" w14:textId="5A543767" w:rsidR="00BB2DEB" w:rsidRDefault="00BB2DEB">
      <w:pPr>
        <w:pStyle w:val="Heading3"/>
      </w:pPr>
      <w:bookmarkStart w:id="50" w:name="_Toc447095897"/>
      <w:bookmarkStart w:id="51" w:name="_Toc492792485"/>
      <w:r>
        <w:t>Project Schedule</w:t>
      </w:r>
      <w:bookmarkEnd w:id="46"/>
      <w:bookmarkEnd w:id="50"/>
      <w:bookmarkEnd w:id="51"/>
    </w:p>
    <w:tbl>
      <w:tblPr>
        <w:tblStyle w:val="PlainTable1"/>
        <w:tblW w:w="0" w:type="auto"/>
        <w:jc w:val="center"/>
        <w:tblLook w:val="04A0" w:firstRow="1" w:lastRow="0" w:firstColumn="1" w:lastColumn="0" w:noHBand="0" w:noVBand="1"/>
      </w:tblPr>
      <w:tblGrid>
        <w:gridCol w:w="5395"/>
        <w:gridCol w:w="1615"/>
        <w:gridCol w:w="1615"/>
      </w:tblGrid>
      <w:tr w:rsidR="00496D99" w:rsidRPr="000B0722" w14:paraId="4027A48E" w14:textId="77777777" w:rsidTr="007C36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vMerge w:val="restart"/>
            <w:vAlign w:val="center"/>
          </w:tcPr>
          <w:p w14:paraId="2A1BA595" w14:textId="71C434D2" w:rsidR="00496D99" w:rsidRPr="000B0722" w:rsidRDefault="00496D99" w:rsidP="008C7373">
            <w:pPr>
              <w:jc w:val="center"/>
              <w:rPr>
                <w:b w:val="0"/>
              </w:rPr>
            </w:pPr>
            <w:r>
              <w:rPr>
                <w:b w:val="0"/>
                <w:sz w:val="28"/>
              </w:rPr>
              <w:t>Project Schedule</w:t>
            </w:r>
          </w:p>
        </w:tc>
        <w:tc>
          <w:tcPr>
            <w:tcW w:w="3230" w:type="dxa"/>
            <w:gridSpan w:val="2"/>
          </w:tcPr>
          <w:p w14:paraId="01AC0AD1" w14:textId="25391493" w:rsidR="00496D99" w:rsidRPr="000B0722" w:rsidRDefault="00926B9E" w:rsidP="008C7373">
            <w:pPr>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Target </w:t>
            </w:r>
            <w:r w:rsidR="00496D99">
              <w:rPr>
                <w:b w:val="0"/>
              </w:rPr>
              <w:t>Date</w:t>
            </w:r>
            <w:r>
              <w:rPr>
                <w:b w:val="0"/>
              </w:rPr>
              <w:t>s</w:t>
            </w:r>
          </w:p>
        </w:tc>
      </w:tr>
      <w:tr w:rsidR="00496D99" w:rsidRPr="000B0722" w14:paraId="7FFF6F32" w14:textId="77777777" w:rsidTr="007C36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vMerge/>
          </w:tcPr>
          <w:p w14:paraId="4BE0B102" w14:textId="77777777" w:rsidR="00496D99" w:rsidRDefault="00496D99" w:rsidP="008C7373">
            <w:pPr>
              <w:rPr>
                <w:b w:val="0"/>
              </w:rPr>
            </w:pPr>
          </w:p>
        </w:tc>
        <w:tc>
          <w:tcPr>
            <w:tcW w:w="1615" w:type="dxa"/>
          </w:tcPr>
          <w:p w14:paraId="05F366E8" w14:textId="4DF0D634" w:rsidR="00496D99" w:rsidRDefault="00496D99" w:rsidP="008C7373">
            <w:pPr>
              <w:jc w:val="center"/>
              <w:cnfStyle w:val="000000100000" w:firstRow="0" w:lastRow="0" w:firstColumn="0" w:lastColumn="0" w:oddVBand="0" w:evenVBand="0" w:oddHBand="1" w:evenHBand="0" w:firstRowFirstColumn="0" w:firstRowLastColumn="0" w:lastRowFirstColumn="0" w:lastRowLastColumn="0"/>
              <w:rPr>
                <w:b/>
              </w:rPr>
            </w:pPr>
            <w:r>
              <w:rPr>
                <w:b/>
              </w:rPr>
              <w:t>Start</w:t>
            </w:r>
          </w:p>
        </w:tc>
        <w:tc>
          <w:tcPr>
            <w:tcW w:w="1615" w:type="dxa"/>
          </w:tcPr>
          <w:p w14:paraId="65BF8934" w14:textId="13970687" w:rsidR="00496D99" w:rsidRDefault="00496D99" w:rsidP="008C7373">
            <w:pPr>
              <w:jc w:val="center"/>
              <w:cnfStyle w:val="000000100000" w:firstRow="0" w:lastRow="0" w:firstColumn="0" w:lastColumn="0" w:oddVBand="0" w:evenVBand="0" w:oddHBand="1" w:evenHBand="0" w:firstRowFirstColumn="0" w:firstRowLastColumn="0" w:lastRowFirstColumn="0" w:lastRowLastColumn="0"/>
              <w:rPr>
                <w:b/>
              </w:rPr>
            </w:pPr>
            <w:r>
              <w:rPr>
                <w:b/>
              </w:rPr>
              <w:t>End</w:t>
            </w:r>
          </w:p>
        </w:tc>
      </w:tr>
      <w:tr w:rsidR="00496D99" w14:paraId="5267B131" w14:textId="77777777" w:rsidTr="007C3601">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0559D32B" w14:textId="4D1800AB" w:rsidR="00496D99" w:rsidRPr="00CC33AD" w:rsidRDefault="00496D99" w:rsidP="008C7373">
            <w:pPr>
              <w:rPr>
                <w:b w:val="0"/>
              </w:rPr>
            </w:pPr>
            <w:r>
              <w:rPr>
                <w:b w:val="0"/>
              </w:rPr>
              <w:t>Sprint 1</w:t>
            </w:r>
          </w:p>
        </w:tc>
        <w:tc>
          <w:tcPr>
            <w:tcW w:w="1615" w:type="dxa"/>
          </w:tcPr>
          <w:p w14:paraId="6206D1CA"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30/08/16</w:t>
            </w:r>
          </w:p>
        </w:tc>
        <w:tc>
          <w:tcPr>
            <w:tcW w:w="1615" w:type="dxa"/>
          </w:tcPr>
          <w:p w14:paraId="3AAB22ED"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29/09/16</w:t>
            </w:r>
          </w:p>
        </w:tc>
      </w:tr>
      <w:tr w:rsidR="00496D99" w14:paraId="437A324C" w14:textId="77777777" w:rsidTr="007C36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6F058F7F" w14:textId="77777777" w:rsidR="00496D99" w:rsidRPr="00CC33AD" w:rsidRDefault="00496D99" w:rsidP="008C7373">
            <w:pPr>
              <w:ind w:left="330"/>
              <w:rPr>
                <w:b w:val="0"/>
              </w:rPr>
            </w:pPr>
            <w:r w:rsidRPr="00CC33AD">
              <w:rPr>
                <w:b w:val="0"/>
              </w:rPr>
              <w:t>Product Release 1 Demo</w:t>
            </w:r>
          </w:p>
        </w:tc>
        <w:tc>
          <w:tcPr>
            <w:tcW w:w="1615" w:type="dxa"/>
          </w:tcPr>
          <w:p w14:paraId="435EEE27" w14:textId="77777777" w:rsidR="00496D99" w:rsidRDefault="00496D99" w:rsidP="008C7373">
            <w:pPr>
              <w:jc w:val="center"/>
              <w:cnfStyle w:val="000000100000" w:firstRow="0" w:lastRow="0" w:firstColumn="0" w:lastColumn="0" w:oddVBand="0" w:evenVBand="0" w:oddHBand="1" w:evenHBand="0" w:firstRowFirstColumn="0" w:firstRowLastColumn="0" w:lastRowFirstColumn="0" w:lastRowLastColumn="0"/>
            </w:pPr>
          </w:p>
        </w:tc>
        <w:tc>
          <w:tcPr>
            <w:tcW w:w="1615" w:type="dxa"/>
          </w:tcPr>
          <w:p w14:paraId="2BE3211D"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r>
              <w:t>04/09/16</w:t>
            </w:r>
          </w:p>
        </w:tc>
      </w:tr>
      <w:tr w:rsidR="00496D99" w14:paraId="7EA56B76" w14:textId="77777777" w:rsidTr="007C3601">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41E86281" w14:textId="730BF35D" w:rsidR="00496D99" w:rsidRPr="00CC33AD" w:rsidRDefault="00496D99" w:rsidP="008C7373">
            <w:pPr>
              <w:rPr>
                <w:b w:val="0"/>
              </w:rPr>
            </w:pPr>
            <w:r>
              <w:rPr>
                <w:b w:val="0"/>
              </w:rPr>
              <w:t>Sprint</w:t>
            </w:r>
            <w:r w:rsidRPr="00CC33AD">
              <w:rPr>
                <w:b w:val="0"/>
              </w:rPr>
              <w:t xml:space="preserve"> 2 </w:t>
            </w:r>
          </w:p>
        </w:tc>
        <w:tc>
          <w:tcPr>
            <w:tcW w:w="1615" w:type="dxa"/>
          </w:tcPr>
          <w:p w14:paraId="0B17C0FD"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01/10/16</w:t>
            </w:r>
          </w:p>
        </w:tc>
        <w:tc>
          <w:tcPr>
            <w:tcW w:w="1615" w:type="dxa"/>
          </w:tcPr>
          <w:p w14:paraId="29536062"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27/10/16</w:t>
            </w:r>
          </w:p>
        </w:tc>
      </w:tr>
      <w:tr w:rsidR="00496D99" w14:paraId="32A8FBCE" w14:textId="77777777" w:rsidTr="007C36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2B18823C" w14:textId="77777777" w:rsidR="00496D99" w:rsidRPr="00CC33AD" w:rsidRDefault="00496D99" w:rsidP="008C7373">
            <w:pPr>
              <w:ind w:left="330"/>
              <w:rPr>
                <w:b w:val="0"/>
              </w:rPr>
            </w:pPr>
            <w:r w:rsidRPr="00CC33AD">
              <w:rPr>
                <w:b w:val="0"/>
              </w:rPr>
              <w:t>Product Release 2 Demo</w:t>
            </w:r>
          </w:p>
        </w:tc>
        <w:tc>
          <w:tcPr>
            <w:tcW w:w="1615" w:type="dxa"/>
          </w:tcPr>
          <w:p w14:paraId="6648EEB8"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p>
        </w:tc>
        <w:tc>
          <w:tcPr>
            <w:tcW w:w="1615" w:type="dxa"/>
          </w:tcPr>
          <w:p w14:paraId="16FAE828"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r>
              <w:t>01/11/16</w:t>
            </w:r>
          </w:p>
        </w:tc>
      </w:tr>
      <w:tr w:rsidR="00496D99" w14:paraId="09336931" w14:textId="77777777" w:rsidTr="007C3601">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17D0ED4C" w14:textId="0D81CA36" w:rsidR="00496D99" w:rsidRPr="00CC33AD" w:rsidRDefault="00496D99" w:rsidP="008C7373">
            <w:pPr>
              <w:rPr>
                <w:b w:val="0"/>
              </w:rPr>
            </w:pPr>
            <w:r>
              <w:rPr>
                <w:b w:val="0"/>
              </w:rPr>
              <w:t>Sprint</w:t>
            </w:r>
            <w:r w:rsidRPr="00CC33AD">
              <w:rPr>
                <w:b w:val="0"/>
              </w:rPr>
              <w:t xml:space="preserve"> 3</w:t>
            </w:r>
          </w:p>
        </w:tc>
        <w:tc>
          <w:tcPr>
            <w:tcW w:w="1615" w:type="dxa"/>
          </w:tcPr>
          <w:p w14:paraId="452C3FD2"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02/11/16</w:t>
            </w:r>
          </w:p>
        </w:tc>
        <w:tc>
          <w:tcPr>
            <w:tcW w:w="1615" w:type="dxa"/>
          </w:tcPr>
          <w:p w14:paraId="4D993281"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01/12/16</w:t>
            </w:r>
          </w:p>
        </w:tc>
      </w:tr>
      <w:tr w:rsidR="00496D99" w14:paraId="1C96E927" w14:textId="77777777" w:rsidTr="007C36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4D42C310" w14:textId="77777777" w:rsidR="00496D99" w:rsidRPr="00CC33AD" w:rsidRDefault="00496D99" w:rsidP="008C7373">
            <w:pPr>
              <w:ind w:left="330"/>
              <w:rPr>
                <w:b w:val="0"/>
              </w:rPr>
            </w:pPr>
            <w:r w:rsidRPr="00CC33AD">
              <w:rPr>
                <w:b w:val="0"/>
              </w:rPr>
              <w:t>Product Release 3 Demo (Viable Product)</w:t>
            </w:r>
          </w:p>
        </w:tc>
        <w:tc>
          <w:tcPr>
            <w:tcW w:w="1615" w:type="dxa"/>
          </w:tcPr>
          <w:p w14:paraId="154213CF"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p>
        </w:tc>
        <w:tc>
          <w:tcPr>
            <w:tcW w:w="1615" w:type="dxa"/>
          </w:tcPr>
          <w:p w14:paraId="22FE9B42"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r>
              <w:t>06/12/16</w:t>
            </w:r>
          </w:p>
        </w:tc>
      </w:tr>
      <w:tr w:rsidR="00496D99" w14:paraId="055D68B0" w14:textId="77777777" w:rsidTr="007C3601">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647B3D28" w14:textId="2BCC3CE6" w:rsidR="00496D99" w:rsidRPr="00CC33AD" w:rsidRDefault="00496D99" w:rsidP="008C7373">
            <w:pPr>
              <w:rPr>
                <w:b w:val="0"/>
              </w:rPr>
            </w:pPr>
            <w:r>
              <w:rPr>
                <w:b w:val="0"/>
              </w:rPr>
              <w:t>Sprint</w:t>
            </w:r>
            <w:r w:rsidRPr="00CC33AD">
              <w:rPr>
                <w:b w:val="0"/>
              </w:rPr>
              <w:t xml:space="preserve"> 4</w:t>
            </w:r>
          </w:p>
        </w:tc>
        <w:tc>
          <w:tcPr>
            <w:tcW w:w="1615" w:type="dxa"/>
          </w:tcPr>
          <w:p w14:paraId="66E60604"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TBD</w:t>
            </w:r>
          </w:p>
        </w:tc>
        <w:tc>
          <w:tcPr>
            <w:tcW w:w="1615" w:type="dxa"/>
          </w:tcPr>
          <w:p w14:paraId="2181A32B"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TBD</w:t>
            </w:r>
          </w:p>
        </w:tc>
      </w:tr>
      <w:tr w:rsidR="00496D99" w14:paraId="52CAC3F8" w14:textId="77777777" w:rsidTr="007C36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6B85E706" w14:textId="77777777" w:rsidR="00496D99" w:rsidRPr="00CC33AD" w:rsidRDefault="00496D99" w:rsidP="008C7373">
            <w:pPr>
              <w:ind w:left="330"/>
              <w:rPr>
                <w:b w:val="0"/>
              </w:rPr>
            </w:pPr>
            <w:r w:rsidRPr="00CC33AD">
              <w:rPr>
                <w:b w:val="0"/>
              </w:rPr>
              <w:t>Product Release 4 Demo</w:t>
            </w:r>
          </w:p>
        </w:tc>
        <w:tc>
          <w:tcPr>
            <w:tcW w:w="1615" w:type="dxa"/>
          </w:tcPr>
          <w:p w14:paraId="0AFCCF23"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p>
        </w:tc>
        <w:tc>
          <w:tcPr>
            <w:tcW w:w="1615" w:type="dxa"/>
          </w:tcPr>
          <w:p w14:paraId="1FA3323B"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r>
              <w:t>TBD</w:t>
            </w:r>
          </w:p>
        </w:tc>
      </w:tr>
      <w:tr w:rsidR="00496D99" w14:paraId="6484D916" w14:textId="77777777" w:rsidTr="007C3601">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47CCE652" w14:textId="6D112D45" w:rsidR="00496D99" w:rsidRPr="00CC33AD" w:rsidRDefault="00496D99" w:rsidP="008C7373">
            <w:pPr>
              <w:rPr>
                <w:b w:val="0"/>
              </w:rPr>
            </w:pPr>
            <w:r>
              <w:rPr>
                <w:b w:val="0"/>
              </w:rPr>
              <w:t>Sprint</w:t>
            </w:r>
            <w:r w:rsidRPr="00CC33AD">
              <w:rPr>
                <w:b w:val="0"/>
              </w:rPr>
              <w:t xml:space="preserve"> 5</w:t>
            </w:r>
          </w:p>
        </w:tc>
        <w:tc>
          <w:tcPr>
            <w:tcW w:w="1615" w:type="dxa"/>
          </w:tcPr>
          <w:p w14:paraId="1AACC0D7"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TBD</w:t>
            </w:r>
          </w:p>
        </w:tc>
        <w:tc>
          <w:tcPr>
            <w:tcW w:w="1615" w:type="dxa"/>
          </w:tcPr>
          <w:p w14:paraId="706EC4E8"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TBD</w:t>
            </w:r>
          </w:p>
        </w:tc>
      </w:tr>
      <w:tr w:rsidR="00496D99" w14:paraId="451C9053" w14:textId="77777777" w:rsidTr="007C36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578914E8" w14:textId="77777777" w:rsidR="00496D99" w:rsidRPr="00CC33AD" w:rsidRDefault="00496D99" w:rsidP="008C7373">
            <w:pPr>
              <w:ind w:left="330"/>
              <w:rPr>
                <w:b w:val="0"/>
              </w:rPr>
            </w:pPr>
            <w:r w:rsidRPr="00CC33AD">
              <w:rPr>
                <w:b w:val="0"/>
              </w:rPr>
              <w:t>Product Release 5 Demo</w:t>
            </w:r>
          </w:p>
        </w:tc>
        <w:tc>
          <w:tcPr>
            <w:tcW w:w="1615" w:type="dxa"/>
          </w:tcPr>
          <w:p w14:paraId="40F3E20C"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p>
        </w:tc>
        <w:tc>
          <w:tcPr>
            <w:tcW w:w="1615" w:type="dxa"/>
          </w:tcPr>
          <w:p w14:paraId="6733B110"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r>
              <w:t>TBD</w:t>
            </w:r>
          </w:p>
        </w:tc>
      </w:tr>
      <w:tr w:rsidR="00496D99" w14:paraId="5E694CEF" w14:textId="77777777" w:rsidTr="007C3601">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73D98E00" w14:textId="7EE1685B" w:rsidR="00496D99" w:rsidRPr="00CC33AD" w:rsidRDefault="00496D99" w:rsidP="008C7373">
            <w:pPr>
              <w:rPr>
                <w:b w:val="0"/>
              </w:rPr>
            </w:pPr>
            <w:r>
              <w:rPr>
                <w:b w:val="0"/>
              </w:rPr>
              <w:t>Sprint</w:t>
            </w:r>
            <w:r w:rsidRPr="00CC33AD">
              <w:rPr>
                <w:b w:val="0"/>
              </w:rPr>
              <w:t xml:space="preserve"> 6</w:t>
            </w:r>
          </w:p>
        </w:tc>
        <w:tc>
          <w:tcPr>
            <w:tcW w:w="1615" w:type="dxa"/>
          </w:tcPr>
          <w:p w14:paraId="7C298BA2"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TBD</w:t>
            </w:r>
          </w:p>
        </w:tc>
        <w:tc>
          <w:tcPr>
            <w:tcW w:w="1615" w:type="dxa"/>
          </w:tcPr>
          <w:p w14:paraId="60DECCF2"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TBD</w:t>
            </w:r>
          </w:p>
        </w:tc>
      </w:tr>
      <w:tr w:rsidR="00496D99" w14:paraId="5BF07ABA" w14:textId="77777777" w:rsidTr="007C36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08B951AE" w14:textId="77777777" w:rsidR="00496D99" w:rsidRPr="00CC33AD" w:rsidRDefault="00496D99" w:rsidP="008C7373">
            <w:pPr>
              <w:ind w:left="330"/>
              <w:rPr>
                <w:b w:val="0"/>
              </w:rPr>
            </w:pPr>
            <w:r w:rsidRPr="00CC33AD">
              <w:rPr>
                <w:b w:val="0"/>
              </w:rPr>
              <w:t>Product Release 6 Demo</w:t>
            </w:r>
          </w:p>
        </w:tc>
        <w:tc>
          <w:tcPr>
            <w:tcW w:w="1615" w:type="dxa"/>
          </w:tcPr>
          <w:p w14:paraId="487F466B"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p>
        </w:tc>
        <w:tc>
          <w:tcPr>
            <w:tcW w:w="1615" w:type="dxa"/>
          </w:tcPr>
          <w:p w14:paraId="55BD5847"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r>
              <w:t>TBD</w:t>
            </w:r>
          </w:p>
        </w:tc>
      </w:tr>
      <w:tr w:rsidR="00496D99" w14:paraId="66F1BB0C" w14:textId="77777777" w:rsidTr="007C3601">
        <w:trPr>
          <w:jc w:val="center"/>
        </w:trPr>
        <w:tc>
          <w:tcPr>
            <w:cnfStyle w:val="001000000000" w:firstRow="0" w:lastRow="0" w:firstColumn="1" w:lastColumn="0" w:oddVBand="0" w:evenVBand="0" w:oddHBand="0" w:evenHBand="0" w:firstRowFirstColumn="0" w:firstRowLastColumn="0" w:lastRowFirstColumn="0" w:lastRowLastColumn="0"/>
            <w:tcW w:w="5395" w:type="dxa"/>
          </w:tcPr>
          <w:p w14:paraId="33A110BB" w14:textId="2732A1AC" w:rsidR="00496D99" w:rsidRPr="00CC33AD" w:rsidRDefault="00496D99" w:rsidP="008C7373">
            <w:pPr>
              <w:rPr>
                <w:b w:val="0"/>
              </w:rPr>
            </w:pPr>
            <w:r>
              <w:rPr>
                <w:b w:val="0"/>
              </w:rPr>
              <w:t>Sprint</w:t>
            </w:r>
            <w:r w:rsidRPr="00CC33AD">
              <w:rPr>
                <w:b w:val="0"/>
              </w:rPr>
              <w:t xml:space="preserve"> 7</w:t>
            </w:r>
          </w:p>
        </w:tc>
        <w:tc>
          <w:tcPr>
            <w:tcW w:w="1615" w:type="dxa"/>
          </w:tcPr>
          <w:p w14:paraId="450BA3A2"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TBD</w:t>
            </w:r>
          </w:p>
        </w:tc>
        <w:tc>
          <w:tcPr>
            <w:tcW w:w="1615" w:type="dxa"/>
          </w:tcPr>
          <w:p w14:paraId="6A91658D" w14:textId="77777777" w:rsidR="00496D99" w:rsidRDefault="00496D99" w:rsidP="008C7373">
            <w:pPr>
              <w:cnfStyle w:val="000000000000" w:firstRow="0" w:lastRow="0" w:firstColumn="0" w:lastColumn="0" w:oddVBand="0" w:evenVBand="0" w:oddHBand="0" w:evenHBand="0" w:firstRowFirstColumn="0" w:firstRowLastColumn="0" w:lastRowFirstColumn="0" w:lastRowLastColumn="0"/>
            </w:pPr>
            <w:r>
              <w:t>TBD</w:t>
            </w:r>
          </w:p>
        </w:tc>
      </w:tr>
      <w:tr w:rsidR="00496D99" w14:paraId="5F59020D" w14:textId="77777777" w:rsidTr="007C36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tcPr>
          <w:p w14:paraId="3838451B" w14:textId="77777777" w:rsidR="00496D99" w:rsidRPr="00CC33AD" w:rsidRDefault="00496D99" w:rsidP="008C7373">
            <w:pPr>
              <w:ind w:left="330"/>
              <w:rPr>
                <w:b w:val="0"/>
              </w:rPr>
            </w:pPr>
            <w:r w:rsidRPr="00CC33AD">
              <w:rPr>
                <w:b w:val="0"/>
              </w:rPr>
              <w:t>Final Product Delivery</w:t>
            </w:r>
          </w:p>
        </w:tc>
        <w:tc>
          <w:tcPr>
            <w:tcW w:w="1615" w:type="dxa"/>
          </w:tcPr>
          <w:p w14:paraId="61BFF4B3"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p>
        </w:tc>
        <w:tc>
          <w:tcPr>
            <w:tcW w:w="1615" w:type="dxa"/>
          </w:tcPr>
          <w:p w14:paraId="1C1B5357" w14:textId="77777777" w:rsidR="00496D99" w:rsidRDefault="00496D99" w:rsidP="008C7373">
            <w:pPr>
              <w:cnfStyle w:val="000000100000" w:firstRow="0" w:lastRow="0" w:firstColumn="0" w:lastColumn="0" w:oddVBand="0" w:evenVBand="0" w:oddHBand="1" w:evenHBand="0" w:firstRowFirstColumn="0" w:firstRowLastColumn="0" w:lastRowFirstColumn="0" w:lastRowLastColumn="0"/>
            </w:pPr>
            <w:r>
              <w:t>TBD</w:t>
            </w:r>
          </w:p>
        </w:tc>
      </w:tr>
    </w:tbl>
    <w:p w14:paraId="6BDE4035" w14:textId="77777777" w:rsidR="00496D99" w:rsidRPr="00496D99" w:rsidRDefault="00496D99" w:rsidP="00496D99">
      <w:pPr>
        <w:ind w:left="720"/>
      </w:pPr>
    </w:p>
    <w:p w14:paraId="6EE6B423" w14:textId="77777777" w:rsidR="00BB2DEB" w:rsidRDefault="00BB2DEB">
      <w:pPr>
        <w:pStyle w:val="Heading3"/>
      </w:pPr>
      <w:bookmarkStart w:id="52" w:name="_Toc430447691"/>
      <w:bookmarkStart w:id="53" w:name="_Toc447095898"/>
      <w:bookmarkStart w:id="54" w:name="_Toc492792486"/>
      <w:r>
        <w:t>Project Resourcing</w:t>
      </w:r>
      <w:bookmarkStart w:id="55" w:name="_Toc430447692"/>
      <w:bookmarkEnd w:id="52"/>
      <w:bookmarkEnd w:id="53"/>
      <w:bookmarkEnd w:id="54"/>
    </w:p>
    <w:p w14:paraId="2399950F" w14:textId="5C896C17" w:rsidR="00BB2DEB" w:rsidRDefault="00BB2DEB">
      <w:pPr>
        <w:pStyle w:val="Heading4"/>
      </w:pPr>
      <w:r>
        <w:t>Staffing Plan</w:t>
      </w:r>
    </w:p>
    <w:p w14:paraId="1F048DBE" w14:textId="557C880C" w:rsidR="009E510E" w:rsidRPr="009E510E" w:rsidRDefault="009E510E" w:rsidP="009E510E">
      <w:pPr>
        <w:ind w:left="900"/>
      </w:pPr>
      <w:r>
        <w:t>N/A</w:t>
      </w:r>
    </w:p>
    <w:p w14:paraId="2A35305B" w14:textId="0936AE4C" w:rsidR="00BB2DEB" w:rsidRDefault="00BB2DEB">
      <w:pPr>
        <w:pStyle w:val="Heading4"/>
      </w:pPr>
      <w:r>
        <w:t>Resource Acquisition Plan</w:t>
      </w:r>
    </w:p>
    <w:p w14:paraId="558CE075" w14:textId="30BAC44C" w:rsidR="00BB2DEB" w:rsidRDefault="009E510E" w:rsidP="00DB161A">
      <w:pPr>
        <w:ind w:left="900"/>
      </w:pPr>
      <w:r>
        <w:t>N/A</w:t>
      </w:r>
    </w:p>
    <w:p w14:paraId="188BDAB3" w14:textId="60961F9F" w:rsidR="00BB2DEB" w:rsidRDefault="00BB2DEB">
      <w:pPr>
        <w:pStyle w:val="Heading4"/>
      </w:pPr>
      <w:r>
        <w:t>Training Plan</w:t>
      </w:r>
    </w:p>
    <w:p w14:paraId="7A47F6D1" w14:textId="79FF2244" w:rsidR="00D61C74" w:rsidRPr="00D61C74" w:rsidRDefault="005B2533" w:rsidP="009E510E">
      <w:pPr>
        <w:ind w:left="900"/>
      </w:pPr>
      <w:r>
        <w:t>The Singularity team members</w:t>
      </w:r>
      <w:r w:rsidR="00875F3D">
        <w:t xml:space="preserve"> will learn the skills needed in order to take on certain project criteria that need to be completed. Learning will be done in anticipation of, and during, assigned work in order to successfully and correctly execute the job.</w:t>
      </w:r>
    </w:p>
    <w:p w14:paraId="01178A70" w14:textId="35A782D4" w:rsidR="00BB2DEB" w:rsidRDefault="00BB2DEB">
      <w:pPr>
        <w:pStyle w:val="Heading3"/>
      </w:pPr>
      <w:bookmarkStart w:id="56" w:name="_Toc447095899"/>
      <w:bookmarkStart w:id="57" w:name="_Toc492792487"/>
      <w:bookmarkEnd w:id="55"/>
      <w:r>
        <w:t>Budget</w:t>
      </w:r>
      <w:bookmarkEnd w:id="56"/>
      <w:bookmarkEnd w:id="57"/>
    </w:p>
    <w:p w14:paraId="7F269937" w14:textId="3A1A05EF" w:rsidR="00BB2DEB" w:rsidRDefault="009E510E" w:rsidP="00B8055C">
      <w:pPr>
        <w:ind w:left="900"/>
      </w:pPr>
      <w:r>
        <w:t>There are</w:t>
      </w:r>
      <w:r w:rsidR="000F7A02">
        <w:t xml:space="preserve"> zero budget costs associated with this project, therefore no costs need to be allocated for </w:t>
      </w:r>
      <w:r>
        <w:t>the different</w:t>
      </w:r>
      <w:r w:rsidR="000F7A02">
        <w:t xml:space="preserve"> areas of work being done on this project.</w:t>
      </w:r>
      <w:r>
        <w:t xml:space="preserve"> Team members will track hours for</w:t>
      </w:r>
      <w:r w:rsidR="00A60EF4">
        <w:t xml:space="preserve"> the</w:t>
      </w:r>
      <w:r>
        <w:t xml:space="preserve"> work they complete.</w:t>
      </w:r>
    </w:p>
    <w:p w14:paraId="2C4F2FA6" w14:textId="697909E1" w:rsidR="00C44DEB" w:rsidRDefault="00BB2DEB" w:rsidP="00667761">
      <w:pPr>
        <w:pStyle w:val="Heading2"/>
      </w:pPr>
      <w:bookmarkStart w:id="58" w:name="_Toc447095900"/>
      <w:bookmarkStart w:id="59" w:name="_Toc492792488"/>
      <w:r>
        <w:t>Iteration Plans</w:t>
      </w:r>
      <w:bookmarkEnd w:id="58"/>
      <w:bookmarkEnd w:id="59"/>
    </w:p>
    <w:p w14:paraId="131A7C9C" w14:textId="73CE2D9B" w:rsidR="00BB2DEB" w:rsidRDefault="00EA2E25" w:rsidP="002D2D70">
      <w:pPr>
        <w:ind w:left="900"/>
      </w:pPr>
      <w:r>
        <w:t>See Sprint Backlog</w:t>
      </w:r>
      <w:r w:rsidR="00CB6249">
        <w:t>s</w:t>
      </w:r>
      <w:bookmarkStart w:id="60" w:name="_Toc447095908"/>
    </w:p>
    <w:p w14:paraId="7A2B211E" w14:textId="571219C7" w:rsidR="00BB2DEB" w:rsidRDefault="00BB2DEB">
      <w:pPr>
        <w:pStyle w:val="Heading2"/>
      </w:pPr>
      <w:bookmarkStart w:id="61" w:name="_Toc492792489"/>
      <w:r>
        <w:t>Project Monitoring and Control</w:t>
      </w:r>
      <w:bookmarkEnd w:id="60"/>
      <w:bookmarkEnd w:id="61"/>
    </w:p>
    <w:p w14:paraId="63A281CB" w14:textId="7F8A7328" w:rsidR="00BB2DEB" w:rsidRDefault="00BB2DEB">
      <w:pPr>
        <w:pStyle w:val="Heading3"/>
      </w:pPr>
      <w:bookmarkStart w:id="62" w:name="_Toc447095909"/>
      <w:bookmarkStart w:id="63" w:name="_Toc492792490"/>
      <w:r>
        <w:t>Requirements Management Plan</w:t>
      </w:r>
      <w:bookmarkEnd w:id="62"/>
      <w:bookmarkEnd w:id="63"/>
    </w:p>
    <w:p w14:paraId="7D70C488" w14:textId="23C00718" w:rsidR="00A02CC5" w:rsidRPr="00A02CC5" w:rsidRDefault="00A02CC5" w:rsidP="00A02CC5">
      <w:pPr>
        <w:ind w:left="720"/>
      </w:pPr>
      <w:r>
        <w:t xml:space="preserve">The team members will be assigned </w:t>
      </w:r>
      <w:r w:rsidR="00E50FAC">
        <w:t>a section to gather requirements for based on the user stories they covered in Deliverable 1.  If a team member needs additional help, then additional members of the team will help out.</w:t>
      </w:r>
    </w:p>
    <w:p w14:paraId="5C577ED9" w14:textId="5782C304" w:rsidR="00BB2DEB" w:rsidRDefault="00BB2DEB">
      <w:pPr>
        <w:pStyle w:val="Heading3"/>
      </w:pPr>
      <w:bookmarkStart w:id="64" w:name="_Toc447095910"/>
      <w:bookmarkStart w:id="65" w:name="_Toc492792491"/>
      <w:r>
        <w:lastRenderedPageBreak/>
        <w:t>Schedule Control Plan</w:t>
      </w:r>
      <w:bookmarkEnd w:id="64"/>
      <w:bookmarkEnd w:id="65"/>
    </w:p>
    <w:p w14:paraId="30E48906" w14:textId="681EC448" w:rsidR="00E50FAC" w:rsidRPr="00E50FAC" w:rsidRDefault="00E50FAC" w:rsidP="00E50FAC">
      <w:pPr>
        <w:pStyle w:val="BodyText"/>
      </w:pPr>
      <w:r>
        <w:t>We will monitor our progress using the Scrum and Kanban boards found in Jira.</w:t>
      </w:r>
      <w:r w:rsidR="003531EE">
        <w:t xml:space="preserve">  If a team member is not adhering to the schedule, then we will bring it up via Slack or during our weekly scrum meetings to see if there are any obstacles blocking the team member from finishing their assigned work.  This will prevent our team from derailing from our scheduled tasks.</w:t>
      </w:r>
    </w:p>
    <w:p w14:paraId="533C15E9" w14:textId="2D31BD7A" w:rsidR="00BB2DEB" w:rsidRDefault="00BB2DEB">
      <w:pPr>
        <w:pStyle w:val="Heading3"/>
      </w:pPr>
      <w:bookmarkStart w:id="66" w:name="_Toc447095911"/>
      <w:bookmarkStart w:id="67" w:name="_Toc492792492"/>
      <w:r>
        <w:t>Budget Control Plan</w:t>
      </w:r>
      <w:bookmarkEnd w:id="66"/>
      <w:bookmarkEnd w:id="67"/>
    </w:p>
    <w:p w14:paraId="44D68EB9" w14:textId="0B33BD9D" w:rsidR="00C961CF" w:rsidRPr="00C961CF" w:rsidRDefault="00E50FAC" w:rsidP="00C961CF">
      <w:pPr>
        <w:ind w:left="720"/>
      </w:pPr>
      <w:r>
        <w:t>N/A</w:t>
      </w:r>
    </w:p>
    <w:p w14:paraId="763035D5" w14:textId="0E894B77" w:rsidR="00BB2DEB" w:rsidRDefault="00BB2DEB">
      <w:pPr>
        <w:pStyle w:val="Heading3"/>
      </w:pPr>
      <w:bookmarkStart w:id="68" w:name="_Toc447095912"/>
      <w:bookmarkStart w:id="69" w:name="_Toc492792493"/>
      <w:r>
        <w:t>Quality Control Plan</w:t>
      </w:r>
      <w:bookmarkEnd w:id="68"/>
      <w:bookmarkEnd w:id="69"/>
      <w:r>
        <w:t xml:space="preserve"> </w:t>
      </w:r>
    </w:p>
    <w:p w14:paraId="61584A82" w14:textId="0754645D" w:rsidR="003531EE" w:rsidRPr="003531EE" w:rsidRDefault="003531EE" w:rsidP="003531EE">
      <w:pPr>
        <w:pStyle w:val="BodyText"/>
      </w:pPr>
      <w:r>
        <w:t>The team will conduct quality assurance by having weekly reviews where team members may present the work that they have been focused on.  During this the team will discuss any changes or adjustments that will increase the quality of our work.</w:t>
      </w:r>
    </w:p>
    <w:p w14:paraId="126B2C3A" w14:textId="5BE95A52" w:rsidR="00BB2DEB" w:rsidRDefault="00BB2DEB">
      <w:pPr>
        <w:pStyle w:val="Heading3"/>
      </w:pPr>
      <w:bookmarkStart w:id="70" w:name="_Toc447095913"/>
      <w:bookmarkStart w:id="71" w:name="_Toc492792494"/>
      <w:r>
        <w:t>Reporting Plan</w:t>
      </w:r>
      <w:bookmarkEnd w:id="70"/>
      <w:bookmarkEnd w:id="71"/>
    </w:p>
    <w:p w14:paraId="662D0C0D" w14:textId="42F82155" w:rsidR="00737D81" w:rsidRPr="00737D81" w:rsidRDefault="00737D81" w:rsidP="00737D81">
      <w:pPr>
        <w:pStyle w:val="BodyText"/>
      </w:pPr>
      <w:r>
        <w:t>The team submits reports on a bi-weekly basis to our client, mentor and professor.  Also, verbal reports are given during class on Thursdays.</w:t>
      </w:r>
    </w:p>
    <w:p w14:paraId="0704DC2F" w14:textId="6482F04D" w:rsidR="00BB2DEB" w:rsidRDefault="00BB2DEB">
      <w:pPr>
        <w:pStyle w:val="Heading3"/>
      </w:pPr>
      <w:bookmarkStart w:id="72" w:name="_Toc447095914"/>
      <w:bookmarkStart w:id="73" w:name="_Toc492792495"/>
      <w:r>
        <w:t>Measurement Plan</w:t>
      </w:r>
      <w:bookmarkEnd w:id="72"/>
      <w:bookmarkEnd w:id="73"/>
    </w:p>
    <w:p w14:paraId="607FAA06" w14:textId="62DD4FBB" w:rsidR="00BB2DEB" w:rsidRDefault="00BB2DEB">
      <w:pPr>
        <w:pStyle w:val="InfoBlue"/>
      </w:pPr>
      <w:r>
        <w:t>[Enclosed by reference.]</w:t>
      </w:r>
    </w:p>
    <w:p w14:paraId="5F489A44" w14:textId="2D2A0264" w:rsidR="00737D81" w:rsidRPr="00737D81" w:rsidRDefault="00737D81" w:rsidP="00737D81">
      <w:pPr>
        <w:pStyle w:val="BodyText"/>
      </w:pPr>
      <w:r>
        <w:t>N/A</w:t>
      </w:r>
    </w:p>
    <w:p w14:paraId="1CAA95CD" w14:textId="4D7F82E1" w:rsidR="00BB2DEB" w:rsidRDefault="00BB2DEB">
      <w:pPr>
        <w:pStyle w:val="Heading2"/>
      </w:pPr>
      <w:bookmarkStart w:id="74" w:name="_Toc447095915"/>
      <w:bookmarkStart w:id="75" w:name="_Toc492792496"/>
      <w:r>
        <w:t>Risk Management Plan</w:t>
      </w:r>
      <w:bookmarkEnd w:id="74"/>
      <w:bookmarkEnd w:id="75"/>
    </w:p>
    <w:p w14:paraId="7BFA3A5E" w14:textId="77B4F2FE" w:rsidR="00E36ED6" w:rsidRPr="00E76576" w:rsidRDefault="00E36ED6" w:rsidP="00E36ED6">
      <w:pPr>
        <w:pStyle w:val="BodyText"/>
        <w:rPr>
          <w:b/>
        </w:rPr>
      </w:pPr>
      <w:r w:rsidRPr="00E76576">
        <w:rPr>
          <w:b/>
        </w:rPr>
        <w:t>Client Risk</w:t>
      </w:r>
      <w:r w:rsidR="009F4070">
        <w:rPr>
          <w:b/>
        </w:rPr>
        <w:t>s</w:t>
      </w:r>
      <w:r w:rsidRPr="00E76576">
        <w:rPr>
          <w:b/>
        </w:rPr>
        <w:t>:</w:t>
      </w:r>
    </w:p>
    <w:p w14:paraId="343F3A79" w14:textId="2AF1DCCF" w:rsidR="00E36ED6" w:rsidRDefault="00E36ED6" w:rsidP="00E36ED6">
      <w:pPr>
        <w:pStyle w:val="BodyText"/>
        <w:numPr>
          <w:ilvl w:val="0"/>
          <w:numId w:val="39"/>
        </w:numPr>
      </w:pPr>
      <w:r>
        <w:t>Miscommunication</w:t>
      </w:r>
      <w:r w:rsidR="007B655F">
        <w:t xml:space="preserve">  </w:t>
      </w:r>
    </w:p>
    <w:p w14:paraId="7AC6DE7C" w14:textId="49A71F43" w:rsidR="00E36ED6" w:rsidRDefault="00E36ED6" w:rsidP="00E36ED6">
      <w:pPr>
        <w:pStyle w:val="BodyText"/>
        <w:numPr>
          <w:ilvl w:val="0"/>
          <w:numId w:val="39"/>
        </w:numPr>
      </w:pPr>
      <w:r>
        <w:t>Lack of communication</w:t>
      </w:r>
      <w:r w:rsidR="007B655F">
        <w:t xml:space="preserve"> </w:t>
      </w:r>
    </w:p>
    <w:p w14:paraId="2D60EFED" w14:textId="1BDAD6DB" w:rsidR="00E36ED6" w:rsidRDefault="00E36ED6" w:rsidP="00E36ED6">
      <w:pPr>
        <w:pStyle w:val="BodyText"/>
        <w:numPr>
          <w:ilvl w:val="0"/>
          <w:numId w:val="39"/>
        </w:numPr>
      </w:pPr>
      <w:r>
        <w:t>Change in expectations regarding the original scope of the project</w:t>
      </w:r>
    </w:p>
    <w:p w14:paraId="7881F5DA" w14:textId="062A184E" w:rsidR="007B655F" w:rsidRDefault="007B655F" w:rsidP="007B655F">
      <w:pPr>
        <w:pStyle w:val="BodyText"/>
      </w:pPr>
      <w:r>
        <w:t>Solution:  In order to mitigate client risk, we will continue sending a bi-weekly report to the client to ensure that we are on the same page.  Also, when we have client meet-ups we will have at least two team members present.  In a lapse of communication, the team will take any necessary actions to regain contact with the client.</w:t>
      </w:r>
    </w:p>
    <w:p w14:paraId="1199CCFD" w14:textId="45A9B0ED" w:rsidR="00E76576" w:rsidRDefault="007B655F" w:rsidP="007B655F">
      <w:pPr>
        <w:pStyle w:val="BodyText"/>
        <w:ind w:left="0"/>
        <w:rPr>
          <w:b/>
        </w:rPr>
      </w:pPr>
      <w:r>
        <w:tab/>
      </w:r>
      <w:r w:rsidRPr="00E76576">
        <w:rPr>
          <w:b/>
        </w:rPr>
        <w:t>Team Risk</w:t>
      </w:r>
      <w:r w:rsidR="009F4070">
        <w:rPr>
          <w:b/>
        </w:rPr>
        <w:t>s</w:t>
      </w:r>
      <w:r w:rsidR="00E76576">
        <w:rPr>
          <w:b/>
        </w:rPr>
        <w:t>:</w:t>
      </w:r>
    </w:p>
    <w:p w14:paraId="35714BF4" w14:textId="4822CF5D" w:rsidR="00E36ED6" w:rsidRPr="00E76576" w:rsidRDefault="00E76576" w:rsidP="00E76576">
      <w:pPr>
        <w:pStyle w:val="BodyText"/>
        <w:numPr>
          <w:ilvl w:val="0"/>
          <w:numId w:val="40"/>
        </w:numPr>
        <w:rPr>
          <w:b/>
        </w:rPr>
      </w:pPr>
      <w:r>
        <w:t>Mishandling of deliverable submissions</w:t>
      </w:r>
    </w:p>
    <w:p w14:paraId="7A79F13B" w14:textId="4F633CB8" w:rsidR="00E76576" w:rsidRPr="00E76576" w:rsidRDefault="00E76576" w:rsidP="00E76576">
      <w:pPr>
        <w:pStyle w:val="BodyText"/>
        <w:numPr>
          <w:ilvl w:val="0"/>
          <w:numId w:val="40"/>
        </w:numPr>
        <w:rPr>
          <w:b/>
        </w:rPr>
      </w:pPr>
      <w:r>
        <w:t>Underestimating deliverable work</w:t>
      </w:r>
    </w:p>
    <w:p w14:paraId="2D1D4A38" w14:textId="4ED1C53D" w:rsidR="00E76576" w:rsidRPr="00D4582A" w:rsidRDefault="00E76576" w:rsidP="00E76576">
      <w:pPr>
        <w:pStyle w:val="BodyText"/>
        <w:numPr>
          <w:ilvl w:val="0"/>
          <w:numId w:val="40"/>
        </w:numPr>
        <w:rPr>
          <w:b/>
        </w:rPr>
      </w:pPr>
      <w:r>
        <w:t>Inability to produce quality / lack of knowledge</w:t>
      </w:r>
    </w:p>
    <w:p w14:paraId="60888C9A" w14:textId="59D2714D" w:rsidR="00D4582A" w:rsidRPr="00E76576" w:rsidRDefault="00D4582A" w:rsidP="00E76576">
      <w:pPr>
        <w:pStyle w:val="BodyText"/>
        <w:numPr>
          <w:ilvl w:val="0"/>
          <w:numId w:val="40"/>
        </w:numPr>
        <w:rPr>
          <w:b/>
        </w:rPr>
      </w:pPr>
      <w:r>
        <w:t xml:space="preserve">Unexpected loss of team members (not necessarily </w:t>
      </w:r>
      <w:r w:rsidR="00E6052B">
        <w:t>by death</w:t>
      </w:r>
      <w:r>
        <w:t xml:space="preserve">) </w:t>
      </w:r>
    </w:p>
    <w:p w14:paraId="7F9BD3FE" w14:textId="25E82210" w:rsidR="00E76576" w:rsidRPr="00E76576" w:rsidRDefault="00E76576" w:rsidP="00E76576">
      <w:pPr>
        <w:pStyle w:val="BodyText"/>
        <w:rPr>
          <w:b/>
        </w:rPr>
      </w:pPr>
      <w:r>
        <w:t>Soluti</w:t>
      </w:r>
      <w:r w:rsidR="0098768C">
        <w:t>o</w:t>
      </w:r>
      <w:r>
        <w:t>n:</w:t>
      </w:r>
      <w:r w:rsidR="007B465D">
        <w:t xml:space="preserve"> </w:t>
      </w:r>
      <w:r w:rsidR="00815CC7">
        <w:t>(See Group Contract)</w:t>
      </w:r>
    </w:p>
    <w:p w14:paraId="0D0A86F0" w14:textId="019ACDB8" w:rsidR="00BB2DEB" w:rsidRDefault="00BB2DEB">
      <w:pPr>
        <w:pStyle w:val="Heading2"/>
      </w:pPr>
      <w:bookmarkStart w:id="76" w:name="_Toc447095916"/>
      <w:bookmarkStart w:id="77" w:name="_Toc492792497"/>
      <w:r>
        <w:t>Close-out Plan</w:t>
      </w:r>
      <w:bookmarkEnd w:id="76"/>
      <w:bookmarkEnd w:id="77"/>
    </w:p>
    <w:p w14:paraId="67E7633A" w14:textId="77777777" w:rsidR="00BB2DEB" w:rsidRDefault="00BB2DEB">
      <w:pPr>
        <w:pStyle w:val="InfoBlue"/>
      </w:pPr>
      <w:r>
        <w:t>[Describe the activities for the orderly completion of the project, including staff reassignment, archiving of project materials, post-mortem debriefings and reports, and so forth.]</w:t>
      </w:r>
    </w:p>
    <w:p w14:paraId="32D69132" w14:textId="683912D0" w:rsidR="00BB2DEB" w:rsidRDefault="00BB2DEB">
      <w:pPr>
        <w:pStyle w:val="Heading1"/>
      </w:pPr>
      <w:bookmarkStart w:id="78" w:name="_Toc447095917"/>
      <w:bookmarkStart w:id="79" w:name="_Toc492792498"/>
      <w:r>
        <w:t>Technical Process Plans</w:t>
      </w:r>
      <w:bookmarkEnd w:id="78"/>
      <w:bookmarkEnd w:id="79"/>
    </w:p>
    <w:p w14:paraId="6C8CFEEE" w14:textId="77777777" w:rsidR="00BB2DEB" w:rsidRDefault="00BB2DEB">
      <w:pPr>
        <w:pStyle w:val="Heading2"/>
      </w:pPr>
      <w:bookmarkStart w:id="80" w:name="_Toc447095918"/>
      <w:bookmarkStart w:id="81" w:name="_Toc492792499"/>
      <w:r>
        <w:t>Development Case</w:t>
      </w:r>
      <w:bookmarkEnd w:id="80"/>
      <w:bookmarkEnd w:id="81"/>
    </w:p>
    <w:p w14:paraId="781CF382" w14:textId="77777777" w:rsidR="00BB2DEB" w:rsidRDefault="00BB2DEB">
      <w:pPr>
        <w:pStyle w:val="InfoBlue"/>
      </w:pPr>
      <w:r>
        <w:t>[Enclosed by reference.]</w:t>
      </w:r>
    </w:p>
    <w:p w14:paraId="09B6B698" w14:textId="3AF85F0B" w:rsidR="00BB2DEB" w:rsidRDefault="00BB2DEB">
      <w:pPr>
        <w:pStyle w:val="Heading2"/>
      </w:pPr>
      <w:bookmarkStart w:id="82" w:name="_Toc447095919"/>
      <w:bookmarkStart w:id="83" w:name="_Toc492792500"/>
      <w:r>
        <w:t>Methods, Tools, and Techniques</w:t>
      </w:r>
      <w:bookmarkEnd w:id="82"/>
      <w:bookmarkEnd w:id="83"/>
    </w:p>
    <w:p w14:paraId="41879C24" w14:textId="77777777" w:rsidR="00BB2DEB" w:rsidRDefault="00BB2DEB">
      <w:pPr>
        <w:pStyle w:val="InfoBlue"/>
      </w:pPr>
      <w:r>
        <w:t>[List the documented project technical standards, etc., by reference:</w:t>
      </w:r>
    </w:p>
    <w:p w14:paraId="0A7DF064" w14:textId="77777777" w:rsidR="00BB2DEB" w:rsidRDefault="00BB2DEB">
      <w:pPr>
        <w:pStyle w:val="InfoBlue"/>
        <w:numPr>
          <w:ilvl w:val="0"/>
          <w:numId w:val="33"/>
        </w:numPr>
        <w:tabs>
          <w:tab w:val="clear" w:pos="360"/>
          <w:tab w:val="num" w:pos="1080"/>
        </w:tabs>
        <w:ind w:left="1080"/>
      </w:pPr>
      <w:r>
        <w:lastRenderedPageBreak/>
        <w:t>Business Modeling Guidelines</w:t>
      </w:r>
    </w:p>
    <w:p w14:paraId="1C7BE19B" w14:textId="77777777" w:rsidR="00BB2DEB" w:rsidRDefault="00BB2DEB">
      <w:pPr>
        <w:pStyle w:val="InfoBlue"/>
        <w:numPr>
          <w:ilvl w:val="0"/>
          <w:numId w:val="33"/>
        </w:numPr>
        <w:tabs>
          <w:tab w:val="clear" w:pos="360"/>
          <w:tab w:val="num" w:pos="1080"/>
        </w:tabs>
        <w:ind w:left="1080"/>
      </w:pPr>
      <w:r>
        <w:t>User Interfaces Guidelines</w:t>
      </w:r>
    </w:p>
    <w:p w14:paraId="578AB067" w14:textId="77777777" w:rsidR="00BB2DEB" w:rsidRDefault="00BB2DEB">
      <w:pPr>
        <w:pStyle w:val="InfoBlue"/>
        <w:numPr>
          <w:ilvl w:val="0"/>
          <w:numId w:val="33"/>
        </w:numPr>
        <w:tabs>
          <w:tab w:val="clear" w:pos="360"/>
          <w:tab w:val="num" w:pos="1080"/>
        </w:tabs>
        <w:ind w:left="1080"/>
      </w:pPr>
      <w:r>
        <w:t>Use-Case-Modeling Guidelines</w:t>
      </w:r>
    </w:p>
    <w:p w14:paraId="7E9E48FD" w14:textId="77777777" w:rsidR="00BB2DEB" w:rsidRDefault="00BB2DEB">
      <w:pPr>
        <w:pStyle w:val="InfoBlue"/>
        <w:numPr>
          <w:ilvl w:val="0"/>
          <w:numId w:val="33"/>
        </w:numPr>
        <w:tabs>
          <w:tab w:val="clear" w:pos="360"/>
          <w:tab w:val="num" w:pos="1080"/>
        </w:tabs>
        <w:ind w:left="1080"/>
      </w:pPr>
      <w:r>
        <w:t>Design Guidelines</w:t>
      </w:r>
    </w:p>
    <w:p w14:paraId="19630F7E" w14:textId="77777777" w:rsidR="00BB2DEB" w:rsidRDefault="00BB2DEB">
      <w:pPr>
        <w:pStyle w:val="InfoBlue"/>
        <w:numPr>
          <w:ilvl w:val="0"/>
          <w:numId w:val="33"/>
        </w:numPr>
        <w:tabs>
          <w:tab w:val="clear" w:pos="360"/>
          <w:tab w:val="num" w:pos="1080"/>
        </w:tabs>
        <w:ind w:left="1080"/>
      </w:pPr>
      <w:r>
        <w:t>Programming Guidelines</w:t>
      </w:r>
    </w:p>
    <w:p w14:paraId="085618BD" w14:textId="77777777" w:rsidR="00BB2DEB" w:rsidRDefault="00BB2DEB">
      <w:pPr>
        <w:pStyle w:val="InfoBlue"/>
        <w:numPr>
          <w:ilvl w:val="0"/>
          <w:numId w:val="33"/>
        </w:numPr>
        <w:tabs>
          <w:tab w:val="clear" w:pos="360"/>
          <w:tab w:val="num" w:pos="1080"/>
        </w:tabs>
        <w:ind w:left="1080"/>
      </w:pPr>
      <w:r>
        <w:t>Test Guidelines</w:t>
      </w:r>
    </w:p>
    <w:p w14:paraId="69FFB478" w14:textId="77777777" w:rsidR="00BB2DEB" w:rsidRDefault="00BB2DEB">
      <w:pPr>
        <w:pStyle w:val="InfoBlue"/>
        <w:numPr>
          <w:ilvl w:val="0"/>
          <w:numId w:val="33"/>
        </w:numPr>
        <w:tabs>
          <w:tab w:val="clear" w:pos="360"/>
          <w:tab w:val="num" w:pos="1080"/>
        </w:tabs>
        <w:ind w:left="1080"/>
      </w:pPr>
      <w:r>
        <w:t>Manual Style guide]</w:t>
      </w:r>
    </w:p>
    <w:p w14:paraId="11BB4713" w14:textId="3D820233" w:rsidR="00BB2DEB" w:rsidRDefault="00BB2DEB">
      <w:pPr>
        <w:pStyle w:val="Heading2"/>
      </w:pPr>
      <w:bookmarkStart w:id="84" w:name="_Toc447095920"/>
      <w:bookmarkStart w:id="85" w:name="_Toc492792501"/>
      <w:r>
        <w:t>Infrastructure Plan</w:t>
      </w:r>
      <w:bookmarkEnd w:id="84"/>
      <w:bookmarkEnd w:id="85"/>
    </w:p>
    <w:p w14:paraId="58A25175" w14:textId="77777777" w:rsidR="00BB2DEB" w:rsidRDefault="00BB2DEB">
      <w:pPr>
        <w:pStyle w:val="InfoBlue"/>
      </w:pPr>
      <w:r>
        <w:t>[Enclosed by reference]</w:t>
      </w:r>
    </w:p>
    <w:p w14:paraId="661BE020" w14:textId="4391E462" w:rsidR="00BB2DEB" w:rsidRDefault="00BB2DEB">
      <w:pPr>
        <w:pStyle w:val="Heading2"/>
      </w:pPr>
      <w:bookmarkStart w:id="86" w:name="_Toc447095921"/>
      <w:bookmarkStart w:id="87" w:name="_Toc492792502"/>
      <w:r>
        <w:t>Product Acceptance Plan</w:t>
      </w:r>
      <w:bookmarkEnd w:id="86"/>
      <w:bookmarkEnd w:id="87"/>
    </w:p>
    <w:p w14:paraId="567217AC" w14:textId="77777777" w:rsidR="00BB2DEB" w:rsidRDefault="00BB2DEB">
      <w:pPr>
        <w:pStyle w:val="InfoBlue"/>
      </w:pPr>
      <w:r>
        <w:t>[Enclosed by reference]</w:t>
      </w:r>
    </w:p>
    <w:p w14:paraId="7202F879" w14:textId="7C78E157" w:rsidR="00BB2DEB" w:rsidRDefault="00BB2DEB">
      <w:pPr>
        <w:pStyle w:val="Heading1"/>
      </w:pPr>
      <w:bookmarkStart w:id="88" w:name="_Toc447095922"/>
      <w:bookmarkStart w:id="89" w:name="_Toc492792503"/>
      <w:r>
        <w:t>Supporting Process Plans</w:t>
      </w:r>
      <w:bookmarkEnd w:id="88"/>
      <w:bookmarkEnd w:id="89"/>
    </w:p>
    <w:p w14:paraId="770335BC" w14:textId="77777777" w:rsidR="00BB2DEB" w:rsidRDefault="00BB2DEB">
      <w:pPr>
        <w:pStyle w:val="Heading2"/>
      </w:pPr>
      <w:bookmarkStart w:id="90" w:name="_Toc447095923"/>
      <w:bookmarkStart w:id="91" w:name="_Toc492792504"/>
      <w:r>
        <w:t>Configuration Management Plan</w:t>
      </w:r>
      <w:bookmarkEnd w:id="90"/>
      <w:bookmarkEnd w:id="91"/>
    </w:p>
    <w:p w14:paraId="51317032" w14:textId="77777777" w:rsidR="00BB2DEB" w:rsidRDefault="00BB2DEB">
      <w:pPr>
        <w:pStyle w:val="InfoBlue"/>
      </w:pPr>
      <w:r>
        <w:t>[Enclosed by reference]</w:t>
      </w:r>
    </w:p>
    <w:p w14:paraId="70AA1497" w14:textId="03705EF7" w:rsidR="00BB2DEB" w:rsidRDefault="00BB2DEB">
      <w:pPr>
        <w:pStyle w:val="Heading2"/>
      </w:pPr>
      <w:bookmarkStart w:id="92" w:name="_Toc447095924"/>
      <w:bookmarkStart w:id="93" w:name="_Toc492792505"/>
      <w:r>
        <w:t>Evaluation Plan</w:t>
      </w:r>
      <w:bookmarkEnd w:id="92"/>
      <w:bookmarkEnd w:id="93"/>
    </w:p>
    <w:p w14:paraId="47E4CA4F" w14:textId="77777777" w:rsidR="00BB2DEB" w:rsidRDefault="00BB2DEB">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14:paraId="2F321071" w14:textId="1BB88BBA" w:rsidR="00BB2DEB" w:rsidRDefault="00BB2DEB">
      <w:pPr>
        <w:pStyle w:val="Heading2"/>
      </w:pPr>
      <w:bookmarkStart w:id="94" w:name="_Toc447095925"/>
      <w:bookmarkStart w:id="95" w:name="_Toc492792506"/>
      <w:r>
        <w:t>Documentation Plan</w:t>
      </w:r>
      <w:bookmarkEnd w:id="94"/>
      <w:bookmarkEnd w:id="95"/>
    </w:p>
    <w:p w14:paraId="2EAD8D6D" w14:textId="77777777" w:rsidR="00BB2DEB" w:rsidRDefault="00BB2DEB">
      <w:pPr>
        <w:pStyle w:val="InfoBlue"/>
      </w:pPr>
      <w:r>
        <w:t>[Enclosed by reference.]</w:t>
      </w:r>
    </w:p>
    <w:p w14:paraId="53176849" w14:textId="4EFADA81" w:rsidR="00BB2DEB" w:rsidRDefault="00BB2DEB">
      <w:pPr>
        <w:pStyle w:val="Heading2"/>
      </w:pPr>
      <w:bookmarkStart w:id="96" w:name="_Toc447095926"/>
      <w:bookmarkStart w:id="97" w:name="_Toc492792507"/>
      <w:r>
        <w:t>Quality Assurance Plan</w:t>
      </w:r>
      <w:bookmarkEnd w:id="96"/>
      <w:bookmarkEnd w:id="97"/>
    </w:p>
    <w:p w14:paraId="4408A29E" w14:textId="77777777" w:rsidR="00BB2DEB" w:rsidRDefault="00BB2DEB">
      <w:pPr>
        <w:pStyle w:val="InfoBlue"/>
      </w:pPr>
      <w:r>
        <w:t>[Enclosed by reference.]</w:t>
      </w:r>
    </w:p>
    <w:p w14:paraId="1A536908" w14:textId="0AB37192" w:rsidR="00BB2DEB" w:rsidRDefault="00BB2DEB">
      <w:pPr>
        <w:pStyle w:val="Heading2"/>
      </w:pPr>
      <w:bookmarkStart w:id="98" w:name="_Toc447095928"/>
      <w:bookmarkStart w:id="99" w:name="_Toc492792508"/>
      <w:r>
        <w:t>Problem Resolution Plan</w:t>
      </w:r>
      <w:bookmarkEnd w:id="98"/>
      <w:bookmarkEnd w:id="99"/>
    </w:p>
    <w:p w14:paraId="0CF12563" w14:textId="77777777" w:rsidR="00BB2DEB" w:rsidRDefault="00BB2DEB">
      <w:pPr>
        <w:pStyle w:val="InfoBlue"/>
      </w:pPr>
      <w:r>
        <w:t>[Enclosed by reference.]</w:t>
      </w:r>
    </w:p>
    <w:p w14:paraId="1A33F366" w14:textId="3659957A" w:rsidR="00BB2DEB" w:rsidRDefault="00BB2DEB">
      <w:pPr>
        <w:pStyle w:val="Heading2"/>
      </w:pPr>
      <w:bookmarkStart w:id="100" w:name="_Toc447095929"/>
      <w:bookmarkStart w:id="101" w:name="_Toc492792509"/>
      <w:r>
        <w:t>Subcontractor Management Plan</w:t>
      </w:r>
      <w:bookmarkEnd w:id="100"/>
      <w:bookmarkEnd w:id="101"/>
    </w:p>
    <w:p w14:paraId="560D5EE1" w14:textId="77777777" w:rsidR="00BB2DEB" w:rsidRDefault="00BB2DEB">
      <w:pPr>
        <w:pStyle w:val="InfoBlue"/>
      </w:pPr>
      <w:r>
        <w:t>[Enclosed by reference.]</w:t>
      </w:r>
    </w:p>
    <w:p w14:paraId="59FDBADF" w14:textId="49961C23" w:rsidR="00BB2DEB" w:rsidRDefault="00BB2DEB">
      <w:pPr>
        <w:pStyle w:val="Heading2"/>
      </w:pPr>
      <w:bookmarkStart w:id="102" w:name="_Toc447095930"/>
      <w:bookmarkStart w:id="103" w:name="_Toc492792510"/>
      <w:r>
        <w:t>Process Improvement Plan</w:t>
      </w:r>
      <w:bookmarkEnd w:id="102"/>
      <w:bookmarkEnd w:id="103"/>
    </w:p>
    <w:p w14:paraId="75F6F4BF" w14:textId="77777777" w:rsidR="00BB2DEB" w:rsidRDefault="00BB2DEB">
      <w:pPr>
        <w:pStyle w:val="InfoBlue"/>
      </w:pPr>
      <w:r>
        <w:t>[Enclosed by reference.]</w:t>
      </w:r>
    </w:p>
    <w:p w14:paraId="1E182745" w14:textId="481D552D" w:rsidR="00BB2DEB" w:rsidRDefault="00BB2DEB">
      <w:pPr>
        <w:pStyle w:val="Heading1"/>
      </w:pPr>
      <w:bookmarkStart w:id="104" w:name="_Toc447095931"/>
      <w:bookmarkStart w:id="105" w:name="_Toc492792511"/>
      <w:r>
        <w:t>Additional Plans</w:t>
      </w:r>
      <w:bookmarkEnd w:id="104"/>
      <w:bookmarkEnd w:id="105"/>
    </w:p>
    <w:p w14:paraId="1FA73A7D" w14:textId="7AA838C7" w:rsidR="00BB2DEB" w:rsidRDefault="00BB2DEB">
      <w:pPr>
        <w:pStyle w:val="InfoBlue"/>
      </w:pPr>
      <w:r>
        <w:t>[Additional plans if</w:t>
      </w:r>
      <w:r w:rsidR="00737D81">
        <w:t xml:space="preserve"> </w:t>
      </w:r>
      <w:r>
        <w:t>required by contract or regulations.]</w:t>
      </w:r>
    </w:p>
    <w:p w14:paraId="6D7B9EA1" w14:textId="7B07A313" w:rsidR="00BB2DEB" w:rsidRDefault="00BB2DEB">
      <w:pPr>
        <w:pStyle w:val="Heading1"/>
      </w:pPr>
      <w:bookmarkStart w:id="106" w:name="_Toc447095932"/>
      <w:bookmarkStart w:id="107" w:name="_Toc492792512"/>
      <w:r>
        <w:t>Annexes</w:t>
      </w:r>
      <w:bookmarkEnd w:id="106"/>
      <w:bookmarkEnd w:id="107"/>
    </w:p>
    <w:p w14:paraId="3A8182CC" w14:textId="77777777" w:rsidR="00BB2DEB" w:rsidRDefault="00BB2DEB">
      <w:pPr>
        <w:pStyle w:val="InfoBlue"/>
      </w:pPr>
      <w:r>
        <w:t xml:space="preserve">[Additional material of use to the reader of the </w:t>
      </w:r>
      <w:r>
        <w:rPr>
          <w:b/>
          <w:bCs/>
        </w:rPr>
        <w:t>Software Development Plan</w:t>
      </w:r>
      <w:r>
        <w:t>.]</w:t>
      </w:r>
    </w:p>
    <w:p w14:paraId="15838CC7" w14:textId="77777777" w:rsidR="00BB2DEB" w:rsidRDefault="00BB2DEB">
      <w:pPr>
        <w:pStyle w:val="Heading1"/>
      </w:pPr>
      <w:bookmarkStart w:id="108" w:name="_Toc447095933"/>
      <w:bookmarkStart w:id="109" w:name="_Toc492792513"/>
      <w:r>
        <w:t>Inde</w:t>
      </w:r>
      <w:bookmarkEnd w:id="108"/>
      <w:r>
        <w:t>x</w:t>
      </w:r>
      <w:bookmarkEnd w:id="109"/>
    </w:p>
    <w:p w14:paraId="72BC5866" w14:textId="77777777" w:rsidR="00675963" w:rsidRDefault="00675963"/>
    <w:sectPr w:rsidR="00675963">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8E181" w14:textId="77777777" w:rsidR="00343CA7" w:rsidRDefault="00343CA7">
      <w:r>
        <w:separator/>
      </w:r>
    </w:p>
  </w:endnote>
  <w:endnote w:type="continuationSeparator" w:id="0">
    <w:p w14:paraId="23B2D1F4" w14:textId="77777777" w:rsidR="00343CA7" w:rsidRDefault="00343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4034A" w14:textId="77777777" w:rsidR="007B465D" w:rsidRDefault="007B46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FF14E9" w14:textId="77777777" w:rsidR="007B465D" w:rsidRDefault="007B46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04363" w14:textId="77777777" w:rsidR="001F34CC" w:rsidRDefault="001F34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B3B4E" w14:textId="77777777" w:rsidR="001F34CC" w:rsidRDefault="001F34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465D" w14:paraId="1581C795" w14:textId="77777777">
      <w:tc>
        <w:tcPr>
          <w:tcW w:w="3162" w:type="dxa"/>
          <w:tcBorders>
            <w:top w:val="nil"/>
            <w:left w:val="nil"/>
            <w:bottom w:val="nil"/>
            <w:right w:val="nil"/>
          </w:tcBorders>
        </w:tcPr>
        <w:p w14:paraId="0B3FEBD0" w14:textId="77777777" w:rsidR="007B465D" w:rsidRDefault="007B465D">
          <w:pPr>
            <w:ind w:right="360"/>
          </w:pPr>
          <w:r>
            <w:t>Confidential</w:t>
          </w:r>
        </w:p>
      </w:tc>
      <w:tc>
        <w:tcPr>
          <w:tcW w:w="3162" w:type="dxa"/>
          <w:tcBorders>
            <w:top w:val="nil"/>
            <w:left w:val="nil"/>
            <w:bottom w:val="nil"/>
            <w:right w:val="nil"/>
          </w:tcBorders>
        </w:tcPr>
        <w:p w14:paraId="2E464F46" w14:textId="48238261" w:rsidR="007B465D" w:rsidRDefault="007B465D">
          <w:pPr>
            <w:jc w:val="center"/>
          </w:pPr>
          <w:r>
            <w:sym w:font="Symbol" w:char="F0D3"/>
          </w:r>
          <w:r>
            <w:t xml:space="preserve"> </w:t>
          </w:r>
          <w:fldSimple w:instr=" DOCPROPERTY &quot;Company&quot;  \* MERGEFORMAT ">
            <w:r>
              <w:t>Hope Haven</w:t>
            </w:r>
          </w:fldSimple>
          <w:r>
            <w:t xml:space="preserve">, </w:t>
          </w:r>
          <w:r>
            <w:fldChar w:fldCharType="begin"/>
          </w:r>
          <w:r>
            <w:instrText xml:space="preserve"> DATE \@ "yyyy" </w:instrText>
          </w:r>
          <w:r>
            <w:fldChar w:fldCharType="separate"/>
          </w:r>
          <w:r w:rsidR="0043668D">
            <w:rPr>
              <w:noProof/>
            </w:rPr>
            <w:t>2016</w:t>
          </w:r>
          <w:r>
            <w:fldChar w:fldCharType="end"/>
          </w:r>
        </w:p>
      </w:tc>
      <w:tc>
        <w:tcPr>
          <w:tcW w:w="3162" w:type="dxa"/>
          <w:tcBorders>
            <w:top w:val="nil"/>
            <w:left w:val="nil"/>
            <w:bottom w:val="nil"/>
            <w:right w:val="nil"/>
          </w:tcBorders>
        </w:tcPr>
        <w:p w14:paraId="5A5BF98F" w14:textId="504E7BBD" w:rsidR="007B465D" w:rsidRDefault="007B465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68D">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68D">
            <w:rPr>
              <w:rStyle w:val="PageNumber"/>
              <w:noProof/>
            </w:rPr>
            <w:t>11</w:t>
          </w:r>
          <w:r>
            <w:rPr>
              <w:rStyle w:val="PageNumber"/>
            </w:rPr>
            <w:fldChar w:fldCharType="end"/>
          </w:r>
        </w:p>
      </w:tc>
    </w:tr>
  </w:tbl>
  <w:p w14:paraId="2ED2506F" w14:textId="77777777" w:rsidR="007B465D" w:rsidRDefault="007B465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DB68A" w14:textId="77777777" w:rsidR="007B465D" w:rsidRDefault="007B4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C1519" w14:textId="77777777" w:rsidR="00343CA7" w:rsidRDefault="00343CA7">
      <w:r>
        <w:separator/>
      </w:r>
    </w:p>
  </w:footnote>
  <w:footnote w:type="continuationSeparator" w:id="0">
    <w:p w14:paraId="26485D83" w14:textId="77777777" w:rsidR="00343CA7" w:rsidRDefault="00343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8E967" w14:textId="77777777" w:rsidR="001F34CC" w:rsidRDefault="001F3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BBFB" w14:textId="77777777" w:rsidR="007B465D" w:rsidRDefault="007B465D">
    <w:pPr>
      <w:rPr>
        <w:sz w:val="24"/>
      </w:rPr>
    </w:pPr>
  </w:p>
  <w:p w14:paraId="7DA97382" w14:textId="77777777" w:rsidR="007B465D" w:rsidRDefault="007B465D">
    <w:pPr>
      <w:pBdr>
        <w:top w:val="single" w:sz="6" w:space="1" w:color="auto"/>
      </w:pBdr>
      <w:rPr>
        <w:sz w:val="24"/>
      </w:rPr>
    </w:pPr>
  </w:p>
  <w:p w14:paraId="68C12EA5" w14:textId="53901E30" w:rsidR="007B465D" w:rsidRDefault="001F34CC">
    <w:pPr>
      <w:pBdr>
        <w:bottom w:val="single" w:sz="6" w:space="1" w:color="auto"/>
      </w:pBdr>
      <w:jc w:val="right"/>
      <w:rPr>
        <w:rFonts w:ascii="Arial" w:hAnsi="Arial"/>
        <w:b/>
        <w:sz w:val="36"/>
      </w:rPr>
    </w:pPr>
    <w:r>
      <w:rPr>
        <w:rFonts w:ascii="Arial" w:hAnsi="Arial"/>
        <w:b/>
        <w:sz w:val="36"/>
      </w:rPr>
      <w:t>Hope Haven (FAAST)</w:t>
    </w:r>
  </w:p>
  <w:p w14:paraId="562769D9" w14:textId="77777777" w:rsidR="007B465D" w:rsidRDefault="007B465D">
    <w:pPr>
      <w:pBdr>
        <w:bottom w:val="single" w:sz="6" w:space="1" w:color="auto"/>
      </w:pBdr>
      <w:jc w:val="right"/>
      <w:rPr>
        <w:sz w:val="24"/>
      </w:rPr>
    </w:pPr>
  </w:p>
  <w:p w14:paraId="411497FA" w14:textId="77777777" w:rsidR="007B465D" w:rsidRDefault="007B46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66B7F" w14:textId="77777777" w:rsidR="001F34CC" w:rsidRDefault="001F34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465D" w14:paraId="5CDBFC9F" w14:textId="77777777">
      <w:tc>
        <w:tcPr>
          <w:tcW w:w="6379" w:type="dxa"/>
        </w:tcPr>
        <w:p w14:paraId="7D34FEE2" w14:textId="77777777" w:rsidR="007B465D" w:rsidRDefault="007B465D">
          <w:r>
            <w:t>FAAST Inventory System</w:t>
          </w:r>
        </w:p>
      </w:tc>
      <w:tc>
        <w:tcPr>
          <w:tcW w:w="3179" w:type="dxa"/>
        </w:tcPr>
        <w:p w14:paraId="75230DF9" w14:textId="1A423F82" w:rsidR="007B465D" w:rsidRDefault="007B465D" w:rsidP="00F67D03">
          <w:pPr>
            <w:tabs>
              <w:tab w:val="left" w:pos="1135"/>
              <w:tab w:val="left" w:pos="1995"/>
            </w:tabs>
            <w:spacing w:before="40"/>
            <w:ind w:right="68"/>
          </w:pPr>
          <w:r>
            <w:t xml:space="preserve">  Version:           2.1</w:t>
          </w:r>
        </w:p>
      </w:tc>
    </w:tr>
    <w:tr w:rsidR="007B465D" w14:paraId="20B85A83" w14:textId="77777777">
      <w:tc>
        <w:tcPr>
          <w:tcW w:w="6379" w:type="dxa"/>
        </w:tcPr>
        <w:p w14:paraId="7E7740A4" w14:textId="77777777" w:rsidR="007B465D" w:rsidRDefault="003560CA">
          <w:fldSimple w:instr=" TITLE  \* MERGEFORMAT ">
            <w:r w:rsidR="007B465D">
              <w:t>Software Development Plan</w:t>
            </w:r>
          </w:fldSimple>
        </w:p>
      </w:tc>
      <w:tc>
        <w:tcPr>
          <w:tcW w:w="3179" w:type="dxa"/>
        </w:tcPr>
        <w:p w14:paraId="3FF7CE76" w14:textId="54FC48F9" w:rsidR="007B465D" w:rsidRDefault="007B465D" w:rsidP="00263BB5">
          <w:r>
            <w:t xml:space="preserve">  Date:  29/09/16</w:t>
          </w:r>
        </w:p>
      </w:tc>
    </w:tr>
    <w:tr w:rsidR="007B465D" w14:paraId="3726601C" w14:textId="77777777">
      <w:tc>
        <w:tcPr>
          <w:tcW w:w="9558" w:type="dxa"/>
          <w:gridSpan w:val="2"/>
        </w:tcPr>
        <w:p w14:paraId="5B751EAB" w14:textId="77777777" w:rsidR="007B465D" w:rsidRDefault="007B465D">
          <w:r>
            <w:t>Team Singularity</w:t>
          </w:r>
        </w:p>
      </w:tc>
    </w:tr>
  </w:tbl>
  <w:p w14:paraId="5641F1C8" w14:textId="77777777" w:rsidR="007B465D" w:rsidRDefault="007B465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ED8BF" w14:textId="77777777" w:rsidR="007B465D" w:rsidRDefault="007B46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E31722"/>
    <w:multiLevelType w:val="hybridMultilevel"/>
    <w:tmpl w:val="5D5A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C52F14"/>
    <w:multiLevelType w:val="multilevel"/>
    <w:tmpl w:val="ACFCE2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A42757"/>
    <w:multiLevelType w:val="hybridMultilevel"/>
    <w:tmpl w:val="CA8C0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5971892"/>
    <w:multiLevelType w:val="hybridMultilevel"/>
    <w:tmpl w:val="B1C418A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544CFC"/>
    <w:multiLevelType w:val="hybridMultilevel"/>
    <w:tmpl w:val="4B30CE4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4087E74"/>
    <w:multiLevelType w:val="hybridMultilevel"/>
    <w:tmpl w:val="D9B6CB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F12EC5"/>
    <w:multiLevelType w:val="hybridMultilevel"/>
    <w:tmpl w:val="E02A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1486352"/>
    <w:multiLevelType w:val="hybridMultilevel"/>
    <w:tmpl w:val="1E227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4"/>
  </w:num>
  <w:num w:numId="4">
    <w:abstractNumId w:val="5"/>
  </w:num>
  <w:num w:numId="5">
    <w:abstractNumId w:val="9"/>
  </w:num>
  <w:num w:numId="6">
    <w:abstractNumId w:val="26"/>
  </w:num>
  <w:num w:numId="7">
    <w:abstractNumId w:val="33"/>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1"/>
  </w:num>
  <w:num w:numId="10">
    <w:abstractNumId w:val="29"/>
  </w:num>
  <w:num w:numId="11">
    <w:abstractNumId w:val="3"/>
  </w:num>
  <w:num w:numId="12">
    <w:abstractNumId w:val="18"/>
  </w:num>
  <w:num w:numId="13">
    <w:abstractNumId w:val="38"/>
  </w:num>
  <w:num w:numId="14">
    <w:abstractNumId w:val="25"/>
  </w:num>
  <w:num w:numId="15">
    <w:abstractNumId w:val="24"/>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7"/>
  </w:num>
  <w:num w:numId="19">
    <w:abstractNumId w:val="6"/>
  </w:num>
  <w:num w:numId="20">
    <w:abstractNumId w:val="20"/>
  </w:num>
  <w:num w:numId="21">
    <w:abstractNumId w:val="17"/>
  </w:num>
  <w:num w:numId="22">
    <w:abstractNumId w:val="36"/>
  </w:num>
  <w:num w:numId="23">
    <w:abstractNumId w:val="16"/>
  </w:num>
  <w:num w:numId="24">
    <w:abstractNumId w:val="11"/>
  </w:num>
  <w:num w:numId="25">
    <w:abstractNumId w:val="35"/>
  </w:num>
  <w:num w:numId="26">
    <w:abstractNumId w:val="23"/>
  </w:num>
  <w:num w:numId="27">
    <w:abstractNumId w:val="12"/>
  </w:num>
  <w:num w:numId="28">
    <w:abstractNumId w:val="22"/>
  </w:num>
  <w:num w:numId="29">
    <w:abstractNumId w:val="14"/>
  </w:num>
  <w:num w:numId="30">
    <w:abstractNumId w:val="32"/>
  </w:num>
  <w:num w:numId="31">
    <w:abstractNumId w:val="10"/>
  </w:num>
  <w:num w:numId="32">
    <w:abstractNumId w:val="8"/>
  </w:num>
  <w:num w:numId="33">
    <w:abstractNumId w:val="7"/>
  </w:num>
  <w:num w:numId="34">
    <w:abstractNumId w:val="13"/>
  </w:num>
  <w:num w:numId="35">
    <w:abstractNumId w:val="28"/>
  </w:num>
  <w:num w:numId="36">
    <w:abstractNumId w:val="30"/>
  </w:num>
  <w:num w:numId="37">
    <w:abstractNumId w:val="15"/>
  </w:num>
  <w:num w:numId="38">
    <w:abstractNumId w:val="27"/>
  </w:num>
  <w:num w:numId="39">
    <w:abstractNumId w:val="4"/>
  </w:num>
  <w:num w:numId="40">
    <w:abstractNumId w:val="21"/>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63"/>
    <w:rsid w:val="00034F46"/>
    <w:rsid w:val="0003691C"/>
    <w:rsid w:val="00037253"/>
    <w:rsid w:val="00037E8E"/>
    <w:rsid w:val="0004187D"/>
    <w:rsid w:val="00056539"/>
    <w:rsid w:val="000577A2"/>
    <w:rsid w:val="00066F26"/>
    <w:rsid w:val="00080E60"/>
    <w:rsid w:val="000A4EDE"/>
    <w:rsid w:val="000A52FF"/>
    <w:rsid w:val="000A6084"/>
    <w:rsid w:val="000B0722"/>
    <w:rsid w:val="000C4F46"/>
    <w:rsid w:val="000F7A02"/>
    <w:rsid w:val="00102CC0"/>
    <w:rsid w:val="00120FEE"/>
    <w:rsid w:val="00122973"/>
    <w:rsid w:val="001250F0"/>
    <w:rsid w:val="00125B6C"/>
    <w:rsid w:val="00126D0D"/>
    <w:rsid w:val="001426BD"/>
    <w:rsid w:val="00163146"/>
    <w:rsid w:val="0019764E"/>
    <w:rsid w:val="001B1603"/>
    <w:rsid w:val="001E590C"/>
    <w:rsid w:val="001E6174"/>
    <w:rsid w:val="001E7812"/>
    <w:rsid w:val="001F34CC"/>
    <w:rsid w:val="002227F3"/>
    <w:rsid w:val="00224261"/>
    <w:rsid w:val="00244BFE"/>
    <w:rsid w:val="00257B92"/>
    <w:rsid w:val="00263BB5"/>
    <w:rsid w:val="002C0D6D"/>
    <w:rsid w:val="002C1B1C"/>
    <w:rsid w:val="002C3F5C"/>
    <w:rsid w:val="002D1602"/>
    <w:rsid w:val="002D2D70"/>
    <w:rsid w:val="002E16BF"/>
    <w:rsid w:val="002F1343"/>
    <w:rsid w:val="002F7752"/>
    <w:rsid w:val="00323844"/>
    <w:rsid w:val="00343CA7"/>
    <w:rsid w:val="00347A8D"/>
    <w:rsid w:val="00347B18"/>
    <w:rsid w:val="003531EE"/>
    <w:rsid w:val="00354520"/>
    <w:rsid w:val="003560CA"/>
    <w:rsid w:val="0037200C"/>
    <w:rsid w:val="003A7536"/>
    <w:rsid w:val="003B527B"/>
    <w:rsid w:val="003C6C50"/>
    <w:rsid w:val="0043668D"/>
    <w:rsid w:val="00454C95"/>
    <w:rsid w:val="004656E8"/>
    <w:rsid w:val="004814B3"/>
    <w:rsid w:val="00496D99"/>
    <w:rsid w:val="00497E92"/>
    <w:rsid w:val="004A71AF"/>
    <w:rsid w:val="004B7D7B"/>
    <w:rsid w:val="004C3E78"/>
    <w:rsid w:val="004D1F11"/>
    <w:rsid w:val="004E06BF"/>
    <w:rsid w:val="004E50FB"/>
    <w:rsid w:val="004E5C97"/>
    <w:rsid w:val="005325A9"/>
    <w:rsid w:val="00550BA0"/>
    <w:rsid w:val="00551A57"/>
    <w:rsid w:val="00553264"/>
    <w:rsid w:val="00583E7C"/>
    <w:rsid w:val="005A02B6"/>
    <w:rsid w:val="005B2533"/>
    <w:rsid w:val="005C08A8"/>
    <w:rsid w:val="005D048F"/>
    <w:rsid w:val="005F078E"/>
    <w:rsid w:val="00636E88"/>
    <w:rsid w:val="00640288"/>
    <w:rsid w:val="006403F3"/>
    <w:rsid w:val="006658D1"/>
    <w:rsid w:val="00667761"/>
    <w:rsid w:val="00675963"/>
    <w:rsid w:val="006A11BA"/>
    <w:rsid w:val="006A207C"/>
    <w:rsid w:val="006A643C"/>
    <w:rsid w:val="006B129F"/>
    <w:rsid w:val="006C24C2"/>
    <w:rsid w:val="006E618A"/>
    <w:rsid w:val="00721CAE"/>
    <w:rsid w:val="00737D81"/>
    <w:rsid w:val="0074639E"/>
    <w:rsid w:val="00776F85"/>
    <w:rsid w:val="00776FAB"/>
    <w:rsid w:val="0078162C"/>
    <w:rsid w:val="00787B54"/>
    <w:rsid w:val="007A5E9A"/>
    <w:rsid w:val="007A608C"/>
    <w:rsid w:val="007A7340"/>
    <w:rsid w:val="007B465D"/>
    <w:rsid w:val="007B655F"/>
    <w:rsid w:val="007C3601"/>
    <w:rsid w:val="007D433D"/>
    <w:rsid w:val="00801714"/>
    <w:rsid w:val="0081031B"/>
    <w:rsid w:val="00815CC7"/>
    <w:rsid w:val="00823F04"/>
    <w:rsid w:val="00863F08"/>
    <w:rsid w:val="00875F3D"/>
    <w:rsid w:val="008833C6"/>
    <w:rsid w:val="008A1C67"/>
    <w:rsid w:val="008B354E"/>
    <w:rsid w:val="008B45FA"/>
    <w:rsid w:val="008C2B4B"/>
    <w:rsid w:val="008C7373"/>
    <w:rsid w:val="008E3361"/>
    <w:rsid w:val="008E6F7B"/>
    <w:rsid w:val="009027F6"/>
    <w:rsid w:val="0092539D"/>
    <w:rsid w:val="00926B9E"/>
    <w:rsid w:val="00963B1C"/>
    <w:rsid w:val="00972592"/>
    <w:rsid w:val="0098768C"/>
    <w:rsid w:val="009A6E81"/>
    <w:rsid w:val="009B5F34"/>
    <w:rsid w:val="009E510E"/>
    <w:rsid w:val="009E7ABD"/>
    <w:rsid w:val="009F4070"/>
    <w:rsid w:val="00A01717"/>
    <w:rsid w:val="00A02CC5"/>
    <w:rsid w:val="00A33F27"/>
    <w:rsid w:val="00A60CD7"/>
    <w:rsid w:val="00A60EF4"/>
    <w:rsid w:val="00A90602"/>
    <w:rsid w:val="00AB3E40"/>
    <w:rsid w:val="00AB73AD"/>
    <w:rsid w:val="00AE0EBC"/>
    <w:rsid w:val="00AE2932"/>
    <w:rsid w:val="00AE72B2"/>
    <w:rsid w:val="00B2239B"/>
    <w:rsid w:val="00B44324"/>
    <w:rsid w:val="00B54E98"/>
    <w:rsid w:val="00B6728F"/>
    <w:rsid w:val="00B72616"/>
    <w:rsid w:val="00B8055C"/>
    <w:rsid w:val="00B840AB"/>
    <w:rsid w:val="00BA09F3"/>
    <w:rsid w:val="00BA4786"/>
    <w:rsid w:val="00BB2DEB"/>
    <w:rsid w:val="00C165D1"/>
    <w:rsid w:val="00C220E5"/>
    <w:rsid w:val="00C317CF"/>
    <w:rsid w:val="00C4217E"/>
    <w:rsid w:val="00C44DEB"/>
    <w:rsid w:val="00C5538B"/>
    <w:rsid w:val="00C74118"/>
    <w:rsid w:val="00C9188E"/>
    <w:rsid w:val="00C9396F"/>
    <w:rsid w:val="00C961CF"/>
    <w:rsid w:val="00CB6249"/>
    <w:rsid w:val="00CC33AD"/>
    <w:rsid w:val="00CC3607"/>
    <w:rsid w:val="00CF12B7"/>
    <w:rsid w:val="00CF3EEC"/>
    <w:rsid w:val="00D02992"/>
    <w:rsid w:val="00D216E0"/>
    <w:rsid w:val="00D24FB6"/>
    <w:rsid w:val="00D4582A"/>
    <w:rsid w:val="00D47BE6"/>
    <w:rsid w:val="00D50D48"/>
    <w:rsid w:val="00D616BD"/>
    <w:rsid w:val="00D61C74"/>
    <w:rsid w:val="00DB161A"/>
    <w:rsid w:val="00DB20E5"/>
    <w:rsid w:val="00DB482B"/>
    <w:rsid w:val="00DC026E"/>
    <w:rsid w:val="00DC0C08"/>
    <w:rsid w:val="00DC2939"/>
    <w:rsid w:val="00DC6855"/>
    <w:rsid w:val="00DD3D02"/>
    <w:rsid w:val="00E004E1"/>
    <w:rsid w:val="00E05DD4"/>
    <w:rsid w:val="00E21762"/>
    <w:rsid w:val="00E36ED6"/>
    <w:rsid w:val="00E4213A"/>
    <w:rsid w:val="00E4391C"/>
    <w:rsid w:val="00E50FAC"/>
    <w:rsid w:val="00E6052B"/>
    <w:rsid w:val="00E76576"/>
    <w:rsid w:val="00E93BF3"/>
    <w:rsid w:val="00E97DFC"/>
    <w:rsid w:val="00EA2E25"/>
    <w:rsid w:val="00EB37AB"/>
    <w:rsid w:val="00ED1CDC"/>
    <w:rsid w:val="00EE512E"/>
    <w:rsid w:val="00EF18E5"/>
    <w:rsid w:val="00EF4D0F"/>
    <w:rsid w:val="00F35892"/>
    <w:rsid w:val="00F65358"/>
    <w:rsid w:val="00F67D03"/>
    <w:rsid w:val="00F92CDC"/>
    <w:rsid w:val="00F9591B"/>
    <w:rsid w:val="00F97DCF"/>
    <w:rsid w:val="00FC7509"/>
    <w:rsid w:val="00FE2212"/>
    <w:rsid w:val="00FE5836"/>
    <w:rsid w:val="00FF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077C5"/>
  <w15:chartTrackingRefBased/>
  <w15:docId w15:val="{5A74EFE5-B457-47B0-8557-D8767FB9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styleId="CommentReference">
    <w:name w:val="annotation reference"/>
    <w:basedOn w:val="DefaultParagraphFont"/>
    <w:rsid w:val="00BA4786"/>
    <w:rPr>
      <w:sz w:val="16"/>
      <w:szCs w:val="16"/>
    </w:rPr>
  </w:style>
  <w:style w:type="paragraph" w:styleId="CommentText">
    <w:name w:val="annotation text"/>
    <w:basedOn w:val="Normal"/>
    <w:link w:val="CommentTextChar"/>
    <w:rsid w:val="00BA4786"/>
    <w:pPr>
      <w:spacing w:line="240" w:lineRule="auto"/>
    </w:pPr>
  </w:style>
  <w:style w:type="character" w:customStyle="1" w:styleId="CommentTextChar">
    <w:name w:val="Comment Text Char"/>
    <w:basedOn w:val="DefaultParagraphFont"/>
    <w:link w:val="CommentText"/>
    <w:rsid w:val="00BA4786"/>
  </w:style>
  <w:style w:type="paragraph" w:styleId="CommentSubject">
    <w:name w:val="annotation subject"/>
    <w:basedOn w:val="CommentText"/>
    <w:next w:val="CommentText"/>
    <w:link w:val="CommentSubjectChar"/>
    <w:rsid w:val="00BA4786"/>
    <w:rPr>
      <w:b/>
      <w:bCs/>
    </w:rPr>
  </w:style>
  <w:style w:type="character" w:customStyle="1" w:styleId="CommentSubjectChar">
    <w:name w:val="Comment Subject Char"/>
    <w:basedOn w:val="CommentTextChar"/>
    <w:link w:val="CommentSubject"/>
    <w:rsid w:val="00BA4786"/>
    <w:rPr>
      <w:b/>
      <w:bCs/>
    </w:rPr>
  </w:style>
  <w:style w:type="paragraph" w:styleId="BalloonText">
    <w:name w:val="Balloon Text"/>
    <w:basedOn w:val="Normal"/>
    <w:link w:val="BalloonTextChar"/>
    <w:semiHidden/>
    <w:unhideWhenUsed/>
    <w:rsid w:val="00BA47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A4786"/>
    <w:rPr>
      <w:rFonts w:ascii="Segoe UI" w:hAnsi="Segoe UI" w:cs="Segoe UI"/>
      <w:sz w:val="18"/>
      <w:szCs w:val="18"/>
    </w:rPr>
  </w:style>
  <w:style w:type="table" w:styleId="TableGrid">
    <w:name w:val="Table Grid"/>
    <w:basedOn w:val="TableNormal"/>
    <w:rsid w:val="00553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4"/>
    <w:pPr>
      <w:ind w:left="720"/>
      <w:contextualSpacing/>
    </w:pPr>
  </w:style>
  <w:style w:type="character" w:styleId="Strong">
    <w:name w:val="Strong"/>
    <w:basedOn w:val="DefaultParagraphFont"/>
    <w:uiPriority w:val="22"/>
    <w:qFormat/>
    <w:rsid w:val="00F9591B"/>
    <w:rPr>
      <w:b/>
      <w:bCs/>
    </w:rPr>
  </w:style>
  <w:style w:type="character" w:customStyle="1" w:styleId="apple-converted-space">
    <w:name w:val="apple-converted-space"/>
    <w:basedOn w:val="DefaultParagraphFont"/>
    <w:rsid w:val="00F9591B"/>
  </w:style>
  <w:style w:type="table" w:styleId="PlainTable5">
    <w:name w:val="Plain Table 5"/>
    <w:basedOn w:val="TableNormal"/>
    <w:uiPriority w:val="45"/>
    <w:rsid w:val="00CC33A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C33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C33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sdpln.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DB8F3E-8F25-47DB-9876-B2D8DF3250A5}"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F93C47AC-83A1-4A37-9344-1339D8E7D5EA}">
      <dgm:prSet phldrT="[Text]"/>
      <dgm:spPr/>
      <dgm:t>
        <a:bodyPr/>
        <a:lstStyle/>
        <a:p>
          <a:r>
            <a:rPr lang="en-US" b="1" i="0"/>
            <a:t>Karthikeyan Umapathy</a:t>
          </a:r>
          <a:r>
            <a:rPr lang="en-US"/>
            <a:t> </a:t>
          </a:r>
        </a:p>
      </dgm:t>
    </dgm:pt>
    <dgm:pt modelId="{E37C9D87-BBD9-41C4-A848-08AC5BBAA656}" type="parTrans" cxnId="{0AF7ED44-3B09-46C1-AD73-6B331B78F7FB}">
      <dgm:prSet/>
      <dgm:spPr/>
      <dgm:t>
        <a:bodyPr/>
        <a:lstStyle/>
        <a:p>
          <a:endParaRPr lang="en-US"/>
        </a:p>
      </dgm:t>
    </dgm:pt>
    <dgm:pt modelId="{E0B81A1F-1C2C-404F-8272-7DA610D953F0}" type="sibTrans" cxnId="{0AF7ED44-3B09-46C1-AD73-6B331B78F7FB}">
      <dgm:prSet/>
      <dgm:spPr/>
      <dgm:t>
        <a:bodyPr/>
        <a:lstStyle/>
        <a:p>
          <a:r>
            <a:rPr lang="en-US"/>
            <a:t>Professor</a:t>
          </a:r>
        </a:p>
      </dgm:t>
    </dgm:pt>
    <dgm:pt modelId="{8F31077B-844B-4C14-A367-BBA5C5C52830}" type="asst">
      <dgm:prSet phldrT="[Text]"/>
      <dgm:spPr/>
      <dgm:t>
        <a:bodyPr/>
        <a:lstStyle/>
        <a:p>
          <a:r>
            <a:rPr lang="en-US"/>
            <a:t>Nick Campanini</a:t>
          </a:r>
        </a:p>
      </dgm:t>
    </dgm:pt>
    <dgm:pt modelId="{7EB7774F-87A8-4506-9B99-2FF3D6C456D0}" type="parTrans" cxnId="{5C39E4BC-37FF-4DC4-8EEA-D907A76B76DA}">
      <dgm:prSet/>
      <dgm:spPr/>
      <dgm:t>
        <a:bodyPr/>
        <a:lstStyle/>
        <a:p>
          <a:endParaRPr lang="en-US"/>
        </a:p>
      </dgm:t>
    </dgm:pt>
    <dgm:pt modelId="{BE94F5CA-A649-4D29-BA5C-EAC4A9501EDC}" type="sibTrans" cxnId="{5C39E4BC-37FF-4DC4-8EEA-D907A76B76DA}">
      <dgm:prSet/>
      <dgm:spPr/>
      <dgm:t>
        <a:bodyPr/>
        <a:lstStyle/>
        <a:p>
          <a:r>
            <a:rPr lang="en-US"/>
            <a:t>Mentor</a:t>
          </a:r>
        </a:p>
      </dgm:t>
    </dgm:pt>
    <dgm:pt modelId="{4D7F324D-B8D5-4EDA-B813-B7A83C7863B8}">
      <dgm:prSet phldrT="[Text]"/>
      <dgm:spPr/>
      <dgm:t>
        <a:bodyPr/>
        <a:lstStyle/>
        <a:p>
          <a:r>
            <a:rPr lang="en-US"/>
            <a:t>Adrian Gregory</a:t>
          </a:r>
        </a:p>
      </dgm:t>
    </dgm:pt>
    <dgm:pt modelId="{9BD68641-FA35-4E2C-9C4B-9C7A8DD6447E}" type="parTrans" cxnId="{41D8D8B5-B80B-4F2A-895B-B43B0AF1CCFD}">
      <dgm:prSet/>
      <dgm:spPr/>
      <dgm:t>
        <a:bodyPr/>
        <a:lstStyle/>
        <a:p>
          <a:endParaRPr lang="en-US"/>
        </a:p>
      </dgm:t>
    </dgm:pt>
    <dgm:pt modelId="{5120778E-FF1D-4CD7-836E-CBD631637D49}" type="sibTrans" cxnId="{41D8D8B5-B80B-4F2A-895B-B43B0AF1CCFD}">
      <dgm:prSet/>
      <dgm:spPr/>
      <dgm:t>
        <a:bodyPr/>
        <a:lstStyle/>
        <a:p>
          <a:r>
            <a:rPr lang="en-US"/>
            <a:t>Developer</a:t>
          </a:r>
        </a:p>
      </dgm:t>
    </dgm:pt>
    <dgm:pt modelId="{4C685BA2-8CB2-4B84-AC05-3B0571AC0580}">
      <dgm:prSet phldrT="[Text]"/>
      <dgm:spPr/>
      <dgm:t>
        <a:bodyPr/>
        <a:lstStyle/>
        <a:p>
          <a:r>
            <a:rPr lang="en-US"/>
            <a:t>Jonathan Ebert</a:t>
          </a:r>
        </a:p>
      </dgm:t>
    </dgm:pt>
    <dgm:pt modelId="{A4D89753-5D26-477B-B0E0-8401BC634D37}" type="parTrans" cxnId="{31A3FEA3-F33C-407A-9883-1EFA300DDA00}">
      <dgm:prSet/>
      <dgm:spPr/>
      <dgm:t>
        <a:bodyPr/>
        <a:lstStyle/>
        <a:p>
          <a:endParaRPr lang="en-US"/>
        </a:p>
      </dgm:t>
    </dgm:pt>
    <dgm:pt modelId="{B0ACF990-0A1E-4278-BEA0-E972D1FCD20D}" type="sibTrans" cxnId="{31A3FEA3-F33C-407A-9883-1EFA300DDA00}">
      <dgm:prSet/>
      <dgm:spPr/>
      <dgm:t>
        <a:bodyPr/>
        <a:lstStyle/>
        <a:p>
          <a:r>
            <a:rPr lang="en-US"/>
            <a:t>Developer</a:t>
          </a:r>
        </a:p>
      </dgm:t>
    </dgm:pt>
    <dgm:pt modelId="{BE1ADA28-CB00-4694-B6FE-075D1D5D03FE}">
      <dgm:prSet phldrT="[Text]"/>
      <dgm:spPr/>
      <dgm:t>
        <a:bodyPr/>
        <a:lstStyle/>
        <a:p>
          <a:r>
            <a:rPr lang="en-US"/>
            <a:t>Karthryn Youngberg</a:t>
          </a:r>
        </a:p>
      </dgm:t>
    </dgm:pt>
    <dgm:pt modelId="{EEC8410D-EE83-4045-B3F1-A14D453FE33D}" type="parTrans" cxnId="{6E8C5F4D-6B86-4A85-A303-664C4AAFD21D}">
      <dgm:prSet/>
      <dgm:spPr/>
      <dgm:t>
        <a:bodyPr/>
        <a:lstStyle/>
        <a:p>
          <a:endParaRPr lang="en-US"/>
        </a:p>
      </dgm:t>
    </dgm:pt>
    <dgm:pt modelId="{FC94FF76-CA00-4CBC-8F66-D4579514754E}" type="sibTrans" cxnId="{6E8C5F4D-6B86-4A85-A303-664C4AAFD21D}">
      <dgm:prSet/>
      <dgm:spPr/>
      <dgm:t>
        <a:bodyPr/>
        <a:lstStyle/>
        <a:p>
          <a:r>
            <a:rPr lang="en-US"/>
            <a:t>Developer</a:t>
          </a:r>
        </a:p>
      </dgm:t>
    </dgm:pt>
    <dgm:pt modelId="{26693C08-280D-4F4E-9EDD-40BC50046696}">
      <dgm:prSet phldrT="[Text]"/>
      <dgm:spPr/>
      <dgm:t>
        <a:bodyPr/>
        <a:lstStyle/>
        <a:p>
          <a:r>
            <a:rPr lang="en-US"/>
            <a:t>Grayson Scott</a:t>
          </a:r>
        </a:p>
      </dgm:t>
    </dgm:pt>
    <dgm:pt modelId="{FD99D81D-A512-45A1-81C3-42220F886011}" type="parTrans" cxnId="{19273159-0AAB-4EF6-A215-A079ED6D49C8}">
      <dgm:prSet/>
      <dgm:spPr/>
      <dgm:t>
        <a:bodyPr/>
        <a:lstStyle/>
        <a:p>
          <a:endParaRPr lang="en-US"/>
        </a:p>
      </dgm:t>
    </dgm:pt>
    <dgm:pt modelId="{199B0ACF-5A96-435F-8E78-1E18079F4651}" type="sibTrans" cxnId="{19273159-0AAB-4EF6-A215-A079ED6D49C8}">
      <dgm:prSet/>
      <dgm:spPr/>
      <dgm:t>
        <a:bodyPr/>
        <a:lstStyle/>
        <a:p>
          <a:r>
            <a:rPr lang="en-US"/>
            <a:t>Developer</a:t>
          </a:r>
        </a:p>
      </dgm:t>
    </dgm:pt>
    <dgm:pt modelId="{017AE8FF-0398-4AFB-A3A2-AE7A0E446A62}" type="pres">
      <dgm:prSet presAssocID="{8ADB8F3E-8F25-47DB-9876-B2D8DF3250A5}" presName="hierChild1" presStyleCnt="0">
        <dgm:presLayoutVars>
          <dgm:orgChart val="1"/>
          <dgm:chPref val="1"/>
          <dgm:dir/>
          <dgm:animOne val="branch"/>
          <dgm:animLvl val="lvl"/>
          <dgm:resizeHandles/>
        </dgm:presLayoutVars>
      </dgm:prSet>
      <dgm:spPr/>
    </dgm:pt>
    <dgm:pt modelId="{7FC3F369-BAA5-42F9-98E6-6ED40A61A2A1}" type="pres">
      <dgm:prSet presAssocID="{F93C47AC-83A1-4A37-9344-1339D8E7D5EA}" presName="hierRoot1" presStyleCnt="0">
        <dgm:presLayoutVars>
          <dgm:hierBranch val="init"/>
        </dgm:presLayoutVars>
      </dgm:prSet>
      <dgm:spPr/>
    </dgm:pt>
    <dgm:pt modelId="{D8F8CFC6-2D84-47FF-BD83-FC5CAE68DEF2}" type="pres">
      <dgm:prSet presAssocID="{F93C47AC-83A1-4A37-9344-1339D8E7D5EA}" presName="rootComposite1" presStyleCnt="0"/>
      <dgm:spPr/>
    </dgm:pt>
    <dgm:pt modelId="{FE46F9BA-C086-455A-BECA-013246510024}" type="pres">
      <dgm:prSet presAssocID="{F93C47AC-83A1-4A37-9344-1339D8E7D5EA}" presName="rootText1" presStyleLbl="node0" presStyleIdx="0" presStyleCnt="1">
        <dgm:presLayoutVars>
          <dgm:chMax/>
          <dgm:chPref val="3"/>
        </dgm:presLayoutVars>
      </dgm:prSet>
      <dgm:spPr/>
    </dgm:pt>
    <dgm:pt modelId="{423B161B-3B8D-406D-ADDD-372F1FA9A4B2}" type="pres">
      <dgm:prSet presAssocID="{F93C47AC-83A1-4A37-9344-1339D8E7D5EA}" presName="titleText1" presStyleLbl="fgAcc0" presStyleIdx="0" presStyleCnt="1">
        <dgm:presLayoutVars>
          <dgm:chMax val="0"/>
          <dgm:chPref val="0"/>
        </dgm:presLayoutVars>
      </dgm:prSet>
      <dgm:spPr/>
    </dgm:pt>
    <dgm:pt modelId="{9D918F0F-9FCA-4006-905C-E9976F21B380}" type="pres">
      <dgm:prSet presAssocID="{F93C47AC-83A1-4A37-9344-1339D8E7D5EA}" presName="rootConnector1" presStyleLbl="node1" presStyleIdx="0" presStyleCnt="4"/>
      <dgm:spPr/>
    </dgm:pt>
    <dgm:pt modelId="{3DAD11E9-24B0-4545-BAD1-659E65065635}" type="pres">
      <dgm:prSet presAssocID="{F93C47AC-83A1-4A37-9344-1339D8E7D5EA}" presName="hierChild2" presStyleCnt="0"/>
      <dgm:spPr/>
    </dgm:pt>
    <dgm:pt modelId="{F0844F1A-AE62-4421-9544-436DE89E3C5D}" type="pres">
      <dgm:prSet presAssocID="{9BD68641-FA35-4E2C-9C4B-9C7A8DD6447E}" presName="Name37" presStyleLbl="parChTrans1D2" presStyleIdx="0" presStyleCnt="5"/>
      <dgm:spPr/>
    </dgm:pt>
    <dgm:pt modelId="{325E3619-EC84-4A5C-8BC8-DC57B40A6712}" type="pres">
      <dgm:prSet presAssocID="{4D7F324D-B8D5-4EDA-B813-B7A83C7863B8}" presName="hierRoot2" presStyleCnt="0">
        <dgm:presLayoutVars>
          <dgm:hierBranch val="init"/>
        </dgm:presLayoutVars>
      </dgm:prSet>
      <dgm:spPr/>
    </dgm:pt>
    <dgm:pt modelId="{AB4B4001-5784-458C-B31F-B957A7C59675}" type="pres">
      <dgm:prSet presAssocID="{4D7F324D-B8D5-4EDA-B813-B7A83C7863B8}" presName="rootComposite" presStyleCnt="0"/>
      <dgm:spPr/>
    </dgm:pt>
    <dgm:pt modelId="{2EF81226-9522-46F7-BA06-2C06B53208C5}" type="pres">
      <dgm:prSet presAssocID="{4D7F324D-B8D5-4EDA-B813-B7A83C7863B8}" presName="rootText" presStyleLbl="node1" presStyleIdx="0" presStyleCnt="4">
        <dgm:presLayoutVars>
          <dgm:chMax/>
          <dgm:chPref val="3"/>
        </dgm:presLayoutVars>
      </dgm:prSet>
      <dgm:spPr/>
    </dgm:pt>
    <dgm:pt modelId="{EFEB70BB-DB5F-4AB6-81E4-79CEEAA0D5AE}" type="pres">
      <dgm:prSet presAssocID="{4D7F324D-B8D5-4EDA-B813-B7A83C7863B8}" presName="titleText2" presStyleLbl="fgAcc1" presStyleIdx="0" presStyleCnt="4">
        <dgm:presLayoutVars>
          <dgm:chMax val="0"/>
          <dgm:chPref val="0"/>
        </dgm:presLayoutVars>
      </dgm:prSet>
      <dgm:spPr/>
    </dgm:pt>
    <dgm:pt modelId="{6C355CF9-7238-4F40-8232-379502A61D60}" type="pres">
      <dgm:prSet presAssocID="{4D7F324D-B8D5-4EDA-B813-B7A83C7863B8}" presName="rootConnector" presStyleLbl="node2" presStyleIdx="0" presStyleCnt="0"/>
      <dgm:spPr/>
    </dgm:pt>
    <dgm:pt modelId="{D55C3D85-A64D-4F68-B472-4BB32319E467}" type="pres">
      <dgm:prSet presAssocID="{4D7F324D-B8D5-4EDA-B813-B7A83C7863B8}" presName="hierChild4" presStyleCnt="0"/>
      <dgm:spPr/>
    </dgm:pt>
    <dgm:pt modelId="{9AC27B38-CA82-447D-9E44-11E75EE2792A}" type="pres">
      <dgm:prSet presAssocID="{4D7F324D-B8D5-4EDA-B813-B7A83C7863B8}" presName="hierChild5" presStyleCnt="0"/>
      <dgm:spPr/>
    </dgm:pt>
    <dgm:pt modelId="{18A2D1F5-F2B2-4123-BDE0-84121CFB8D01}" type="pres">
      <dgm:prSet presAssocID="{A4D89753-5D26-477B-B0E0-8401BC634D37}" presName="Name37" presStyleLbl="parChTrans1D2" presStyleIdx="1" presStyleCnt="5"/>
      <dgm:spPr/>
    </dgm:pt>
    <dgm:pt modelId="{C48238B3-0A96-4612-A204-6EE449D7DB47}" type="pres">
      <dgm:prSet presAssocID="{4C685BA2-8CB2-4B84-AC05-3B0571AC0580}" presName="hierRoot2" presStyleCnt="0">
        <dgm:presLayoutVars>
          <dgm:hierBranch val="init"/>
        </dgm:presLayoutVars>
      </dgm:prSet>
      <dgm:spPr/>
    </dgm:pt>
    <dgm:pt modelId="{6883DE9B-BB49-4C3E-92FA-37E50131ABA4}" type="pres">
      <dgm:prSet presAssocID="{4C685BA2-8CB2-4B84-AC05-3B0571AC0580}" presName="rootComposite" presStyleCnt="0"/>
      <dgm:spPr/>
    </dgm:pt>
    <dgm:pt modelId="{35B01F2A-596F-41B3-B33B-B7AB593D84CB}" type="pres">
      <dgm:prSet presAssocID="{4C685BA2-8CB2-4B84-AC05-3B0571AC0580}" presName="rootText" presStyleLbl="node1" presStyleIdx="1" presStyleCnt="4">
        <dgm:presLayoutVars>
          <dgm:chMax/>
          <dgm:chPref val="3"/>
        </dgm:presLayoutVars>
      </dgm:prSet>
      <dgm:spPr/>
    </dgm:pt>
    <dgm:pt modelId="{368EBAD5-63DC-49F5-AA2B-3C1546CCBC7A}" type="pres">
      <dgm:prSet presAssocID="{4C685BA2-8CB2-4B84-AC05-3B0571AC0580}" presName="titleText2" presStyleLbl="fgAcc1" presStyleIdx="1" presStyleCnt="4">
        <dgm:presLayoutVars>
          <dgm:chMax val="0"/>
          <dgm:chPref val="0"/>
        </dgm:presLayoutVars>
      </dgm:prSet>
      <dgm:spPr/>
    </dgm:pt>
    <dgm:pt modelId="{CCAB5DA0-8797-4CBB-956B-B2179475AB16}" type="pres">
      <dgm:prSet presAssocID="{4C685BA2-8CB2-4B84-AC05-3B0571AC0580}" presName="rootConnector" presStyleLbl="node2" presStyleIdx="0" presStyleCnt="0"/>
      <dgm:spPr/>
    </dgm:pt>
    <dgm:pt modelId="{64AA8B9A-8232-4B8C-A86D-117445593C72}" type="pres">
      <dgm:prSet presAssocID="{4C685BA2-8CB2-4B84-AC05-3B0571AC0580}" presName="hierChild4" presStyleCnt="0"/>
      <dgm:spPr/>
    </dgm:pt>
    <dgm:pt modelId="{B28D52B6-2B1C-433B-AF83-0D6C46A02B9F}" type="pres">
      <dgm:prSet presAssocID="{4C685BA2-8CB2-4B84-AC05-3B0571AC0580}" presName="hierChild5" presStyleCnt="0"/>
      <dgm:spPr/>
    </dgm:pt>
    <dgm:pt modelId="{246A08C9-AA1C-4E55-AEE0-3C49715C3739}" type="pres">
      <dgm:prSet presAssocID="{EEC8410D-EE83-4045-B3F1-A14D453FE33D}" presName="Name37" presStyleLbl="parChTrans1D2" presStyleIdx="2" presStyleCnt="5"/>
      <dgm:spPr/>
    </dgm:pt>
    <dgm:pt modelId="{B41EFFA4-D2DE-4380-B628-DD9FD9B85D88}" type="pres">
      <dgm:prSet presAssocID="{BE1ADA28-CB00-4694-B6FE-075D1D5D03FE}" presName="hierRoot2" presStyleCnt="0">
        <dgm:presLayoutVars>
          <dgm:hierBranch val="init"/>
        </dgm:presLayoutVars>
      </dgm:prSet>
      <dgm:spPr/>
    </dgm:pt>
    <dgm:pt modelId="{77FF054B-0ADB-46A7-B0B0-BC20E610FAF9}" type="pres">
      <dgm:prSet presAssocID="{BE1ADA28-CB00-4694-B6FE-075D1D5D03FE}" presName="rootComposite" presStyleCnt="0"/>
      <dgm:spPr/>
    </dgm:pt>
    <dgm:pt modelId="{6B7F8C41-F6B9-4139-A825-A04AAFC5B629}" type="pres">
      <dgm:prSet presAssocID="{BE1ADA28-CB00-4694-B6FE-075D1D5D03FE}" presName="rootText" presStyleLbl="node1" presStyleIdx="2" presStyleCnt="4">
        <dgm:presLayoutVars>
          <dgm:chMax/>
          <dgm:chPref val="3"/>
        </dgm:presLayoutVars>
      </dgm:prSet>
      <dgm:spPr/>
    </dgm:pt>
    <dgm:pt modelId="{14432E8B-1490-43B7-9B98-4F2B59446CA3}" type="pres">
      <dgm:prSet presAssocID="{BE1ADA28-CB00-4694-B6FE-075D1D5D03FE}" presName="titleText2" presStyleLbl="fgAcc1" presStyleIdx="2" presStyleCnt="4">
        <dgm:presLayoutVars>
          <dgm:chMax val="0"/>
          <dgm:chPref val="0"/>
        </dgm:presLayoutVars>
      </dgm:prSet>
      <dgm:spPr/>
    </dgm:pt>
    <dgm:pt modelId="{75345FC4-AB51-4845-A9D4-0B904938936B}" type="pres">
      <dgm:prSet presAssocID="{BE1ADA28-CB00-4694-B6FE-075D1D5D03FE}" presName="rootConnector" presStyleLbl="node2" presStyleIdx="0" presStyleCnt="0"/>
      <dgm:spPr/>
    </dgm:pt>
    <dgm:pt modelId="{322F6D83-AB1E-4665-B5DC-B6B408385C20}" type="pres">
      <dgm:prSet presAssocID="{BE1ADA28-CB00-4694-B6FE-075D1D5D03FE}" presName="hierChild4" presStyleCnt="0"/>
      <dgm:spPr/>
    </dgm:pt>
    <dgm:pt modelId="{09DB21D9-6644-4BAF-91D8-83683B70D469}" type="pres">
      <dgm:prSet presAssocID="{BE1ADA28-CB00-4694-B6FE-075D1D5D03FE}" presName="hierChild5" presStyleCnt="0"/>
      <dgm:spPr/>
    </dgm:pt>
    <dgm:pt modelId="{24D08CE8-62E1-49FD-B87E-AB7C2FA666BE}" type="pres">
      <dgm:prSet presAssocID="{FD99D81D-A512-45A1-81C3-42220F886011}" presName="Name37" presStyleLbl="parChTrans1D2" presStyleIdx="3" presStyleCnt="5"/>
      <dgm:spPr/>
    </dgm:pt>
    <dgm:pt modelId="{1ABD187E-FE84-45EB-B9D5-28C562F2F421}" type="pres">
      <dgm:prSet presAssocID="{26693C08-280D-4F4E-9EDD-40BC50046696}" presName="hierRoot2" presStyleCnt="0">
        <dgm:presLayoutVars>
          <dgm:hierBranch val="init"/>
        </dgm:presLayoutVars>
      </dgm:prSet>
      <dgm:spPr/>
    </dgm:pt>
    <dgm:pt modelId="{262875DB-FA7C-4654-A75E-61BD49754FD6}" type="pres">
      <dgm:prSet presAssocID="{26693C08-280D-4F4E-9EDD-40BC50046696}" presName="rootComposite" presStyleCnt="0"/>
      <dgm:spPr/>
    </dgm:pt>
    <dgm:pt modelId="{C070C01F-CC4F-48A1-9E56-16F6959DFD79}" type="pres">
      <dgm:prSet presAssocID="{26693C08-280D-4F4E-9EDD-40BC50046696}" presName="rootText" presStyleLbl="node1" presStyleIdx="3" presStyleCnt="4">
        <dgm:presLayoutVars>
          <dgm:chMax/>
          <dgm:chPref val="3"/>
        </dgm:presLayoutVars>
      </dgm:prSet>
      <dgm:spPr/>
    </dgm:pt>
    <dgm:pt modelId="{0AC25062-88CE-43A9-A0A6-9A65104D99B2}" type="pres">
      <dgm:prSet presAssocID="{26693C08-280D-4F4E-9EDD-40BC50046696}" presName="titleText2" presStyleLbl="fgAcc1" presStyleIdx="3" presStyleCnt="4">
        <dgm:presLayoutVars>
          <dgm:chMax val="0"/>
          <dgm:chPref val="0"/>
        </dgm:presLayoutVars>
      </dgm:prSet>
      <dgm:spPr/>
    </dgm:pt>
    <dgm:pt modelId="{13B13A48-93CF-4648-8B43-5C033520DC57}" type="pres">
      <dgm:prSet presAssocID="{26693C08-280D-4F4E-9EDD-40BC50046696}" presName="rootConnector" presStyleLbl="node2" presStyleIdx="0" presStyleCnt="0"/>
      <dgm:spPr/>
    </dgm:pt>
    <dgm:pt modelId="{6F83E435-5398-4CB5-B9D2-AF4FC55DBFFB}" type="pres">
      <dgm:prSet presAssocID="{26693C08-280D-4F4E-9EDD-40BC50046696}" presName="hierChild4" presStyleCnt="0"/>
      <dgm:spPr/>
    </dgm:pt>
    <dgm:pt modelId="{4611220E-8CE0-43CA-AE5D-8DD2164A8CC4}" type="pres">
      <dgm:prSet presAssocID="{26693C08-280D-4F4E-9EDD-40BC50046696}" presName="hierChild5" presStyleCnt="0"/>
      <dgm:spPr/>
    </dgm:pt>
    <dgm:pt modelId="{458A31FE-0981-4580-A62F-C58052DFD17B}" type="pres">
      <dgm:prSet presAssocID="{F93C47AC-83A1-4A37-9344-1339D8E7D5EA}" presName="hierChild3" presStyleCnt="0"/>
      <dgm:spPr/>
    </dgm:pt>
    <dgm:pt modelId="{33738997-CF01-4273-8859-76FDE1FFA1C5}" type="pres">
      <dgm:prSet presAssocID="{7EB7774F-87A8-4506-9B99-2FF3D6C456D0}" presName="Name96" presStyleLbl="parChTrans1D2" presStyleIdx="4" presStyleCnt="5"/>
      <dgm:spPr/>
    </dgm:pt>
    <dgm:pt modelId="{E3D35BF5-0D6F-45D2-8C3C-D5EC9592CB2B}" type="pres">
      <dgm:prSet presAssocID="{8F31077B-844B-4C14-A367-BBA5C5C52830}" presName="hierRoot3" presStyleCnt="0">
        <dgm:presLayoutVars>
          <dgm:hierBranch val="init"/>
        </dgm:presLayoutVars>
      </dgm:prSet>
      <dgm:spPr/>
    </dgm:pt>
    <dgm:pt modelId="{E3D3D1C4-CFF0-4835-834D-CF1DE05BE31C}" type="pres">
      <dgm:prSet presAssocID="{8F31077B-844B-4C14-A367-BBA5C5C52830}" presName="rootComposite3" presStyleCnt="0"/>
      <dgm:spPr/>
    </dgm:pt>
    <dgm:pt modelId="{96D4B82E-F456-4ADE-B328-1104CC66AA42}" type="pres">
      <dgm:prSet presAssocID="{8F31077B-844B-4C14-A367-BBA5C5C52830}" presName="rootText3" presStyleLbl="asst1" presStyleIdx="0" presStyleCnt="1">
        <dgm:presLayoutVars>
          <dgm:chPref val="3"/>
        </dgm:presLayoutVars>
      </dgm:prSet>
      <dgm:spPr/>
    </dgm:pt>
    <dgm:pt modelId="{E0B887D1-E45D-4990-A14E-7CFA08209766}" type="pres">
      <dgm:prSet presAssocID="{8F31077B-844B-4C14-A367-BBA5C5C52830}" presName="titleText3" presStyleLbl="fgAcc2" presStyleIdx="0" presStyleCnt="1">
        <dgm:presLayoutVars>
          <dgm:chMax val="0"/>
          <dgm:chPref val="0"/>
        </dgm:presLayoutVars>
      </dgm:prSet>
      <dgm:spPr/>
    </dgm:pt>
    <dgm:pt modelId="{A03AF5EE-90A1-4E60-8667-F91E3CA5E9B4}" type="pres">
      <dgm:prSet presAssocID="{8F31077B-844B-4C14-A367-BBA5C5C52830}" presName="rootConnector3" presStyleLbl="asst1" presStyleIdx="0" presStyleCnt="1"/>
      <dgm:spPr/>
    </dgm:pt>
    <dgm:pt modelId="{757B01AE-3294-48A9-833A-046D112B495A}" type="pres">
      <dgm:prSet presAssocID="{8F31077B-844B-4C14-A367-BBA5C5C52830}" presName="hierChild6" presStyleCnt="0"/>
      <dgm:spPr/>
    </dgm:pt>
    <dgm:pt modelId="{193C1C6C-EF72-45FA-85A8-9ADF9C536F44}" type="pres">
      <dgm:prSet presAssocID="{8F31077B-844B-4C14-A367-BBA5C5C52830}" presName="hierChild7" presStyleCnt="0"/>
      <dgm:spPr/>
    </dgm:pt>
  </dgm:ptLst>
  <dgm:cxnLst>
    <dgm:cxn modelId="{41708405-3450-4298-8381-5BD9C5144ABB}" type="presOf" srcId="{8F31077B-844B-4C14-A367-BBA5C5C52830}" destId="{A03AF5EE-90A1-4E60-8667-F91E3CA5E9B4}" srcOrd="1" destOrd="0" presId="urn:microsoft.com/office/officeart/2008/layout/NameandTitleOrganizationalChart"/>
    <dgm:cxn modelId="{7A228725-4B23-4C10-AF39-BB4F2B6B2D23}" type="presOf" srcId="{F93C47AC-83A1-4A37-9344-1339D8E7D5EA}" destId="{FE46F9BA-C086-455A-BECA-013246510024}" srcOrd="0" destOrd="0" presId="urn:microsoft.com/office/officeart/2008/layout/NameandTitleOrganizationalChart"/>
    <dgm:cxn modelId="{26BA9ED5-F665-40CF-84E9-DD2A4EC70001}" type="presOf" srcId="{8F31077B-844B-4C14-A367-BBA5C5C52830}" destId="{96D4B82E-F456-4ADE-B328-1104CC66AA42}" srcOrd="0" destOrd="0" presId="urn:microsoft.com/office/officeart/2008/layout/NameandTitleOrganizationalChart"/>
    <dgm:cxn modelId="{28AABE98-A9F1-4346-BD6B-4783D0BE4FCD}" type="presOf" srcId="{B0ACF990-0A1E-4278-BEA0-E972D1FCD20D}" destId="{368EBAD5-63DC-49F5-AA2B-3C1546CCBC7A}" srcOrd="0" destOrd="0" presId="urn:microsoft.com/office/officeart/2008/layout/NameandTitleOrganizationalChart"/>
    <dgm:cxn modelId="{ECE9DAF0-24D9-4B27-9964-042B939B7D7A}" type="presOf" srcId="{4D7F324D-B8D5-4EDA-B813-B7A83C7863B8}" destId="{6C355CF9-7238-4F40-8232-379502A61D60}" srcOrd="1" destOrd="0" presId="urn:microsoft.com/office/officeart/2008/layout/NameandTitleOrganizationalChart"/>
    <dgm:cxn modelId="{A3537054-A15B-4019-A3C5-CFAA7B377071}" type="presOf" srcId="{8ADB8F3E-8F25-47DB-9876-B2D8DF3250A5}" destId="{017AE8FF-0398-4AFB-A3A2-AE7A0E446A62}" srcOrd="0" destOrd="0" presId="urn:microsoft.com/office/officeart/2008/layout/NameandTitleOrganizationalChart"/>
    <dgm:cxn modelId="{41D8D8B5-B80B-4F2A-895B-B43B0AF1CCFD}" srcId="{F93C47AC-83A1-4A37-9344-1339D8E7D5EA}" destId="{4D7F324D-B8D5-4EDA-B813-B7A83C7863B8}" srcOrd="1" destOrd="0" parTransId="{9BD68641-FA35-4E2C-9C4B-9C7A8DD6447E}" sibTransId="{5120778E-FF1D-4CD7-836E-CBD631637D49}"/>
    <dgm:cxn modelId="{335DBCEE-A1A7-4F75-960E-F13124711E9E}" type="presOf" srcId="{A4D89753-5D26-477B-B0E0-8401BC634D37}" destId="{18A2D1F5-F2B2-4123-BDE0-84121CFB8D01}" srcOrd="0" destOrd="0" presId="urn:microsoft.com/office/officeart/2008/layout/NameandTitleOrganizationalChart"/>
    <dgm:cxn modelId="{51ACE3EC-97DE-4322-98B0-2BE99676E15E}" type="presOf" srcId="{FC94FF76-CA00-4CBC-8F66-D4579514754E}" destId="{14432E8B-1490-43B7-9B98-4F2B59446CA3}" srcOrd="0" destOrd="0" presId="urn:microsoft.com/office/officeart/2008/layout/NameandTitleOrganizationalChart"/>
    <dgm:cxn modelId="{8CB9BE7C-0904-43BA-8BD0-CE7F7A059E28}" type="presOf" srcId="{26693C08-280D-4F4E-9EDD-40BC50046696}" destId="{C070C01F-CC4F-48A1-9E56-16F6959DFD79}" srcOrd="0" destOrd="0" presId="urn:microsoft.com/office/officeart/2008/layout/NameandTitleOrganizationalChart"/>
    <dgm:cxn modelId="{F8B489D5-A563-4AEE-88BB-C18DE7D01AF0}" type="presOf" srcId="{BE1ADA28-CB00-4694-B6FE-075D1D5D03FE}" destId="{6B7F8C41-F6B9-4139-A825-A04AAFC5B629}" srcOrd="0" destOrd="0" presId="urn:microsoft.com/office/officeart/2008/layout/NameandTitleOrganizationalChart"/>
    <dgm:cxn modelId="{03B92755-3002-49AE-B1FC-FB275236971B}" type="presOf" srcId="{EEC8410D-EE83-4045-B3F1-A14D453FE33D}" destId="{246A08C9-AA1C-4E55-AEE0-3C49715C3739}" srcOrd="0" destOrd="0" presId="urn:microsoft.com/office/officeart/2008/layout/NameandTitleOrganizationalChart"/>
    <dgm:cxn modelId="{A40E0573-A3EC-4A73-A65C-38DFED1DB663}" type="presOf" srcId="{4C685BA2-8CB2-4B84-AC05-3B0571AC0580}" destId="{35B01F2A-596F-41B3-B33B-B7AB593D84CB}" srcOrd="0" destOrd="0" presId="urn:microsoft.com/office/officeart/2008/layout/NameandTitleOrganizationalChart"/>
    <dgm:cxn modelId="{6E8C5F4D-6B86-4A85-A303-664C4AAFD21D}" srcId="{F93C47AC-83A1-4A37-9344-1339D8E7D5EA}" destId="{BE1ADA28-CB00-4694-B6FE-075D1D5D03FE}" srcOrd="3" destOrd="0" parTransId="{EEC8410D-EE83-4045-B3F1-A14D453FE33D}" sibTransId="{FC94FF76-CA00-4CBC-8F66-D4579514754E}"/>
    <dgm:cxn modelId="{BC960C28-43EE-4962-BFDB-5AFAB0DAFC0C}" type="presOf" srcId="{7EB7774F-87A8-4506-9B99-2FF3D6C456D0}" destId="{33738997-CF01-4273-8859-76FDE1FFA1C5}" srcOrd="0" destOrd="0" presId="urn:microsoft.com/office/officeart/2008/layout/NameandTitleOrganizationalChart"/>
    <dgm:cxn modelId="{75BFC0D5-099B-4728-A9CC-6873DC065A9F}" type="presOf" srcId="{FD99D81D-A512-45A1-81C3-42220F886011}" destId="{24D08CE8-62E1-49FD-B87E-AB7C2FA666BE}" srcOrd="0" destOrd="0" presId="urn:microsoft.com/office/officeart/2008/layout/NameandTitleOrganizationalChart"/>
    <dgm:cxn modelId="{19273159-0AAB-4EF6-A215-A079ED6D49C8}" srcId="{F93C47AC-83A1-4A37-9344-1339D8E7D5EA}" destId="{26693C08-280D-4F4E-9EDD-40BC50046696}" srcOrd="4" destOrd="0" parTransId="{FD99D81D-A512-45A1-81C3-42220F886011}" sibTransId="{199B0ACF-5A96-435F-8E78-1E18079F4651}"/>
    <dgm:cxn modelId="{DBF1899B-9F3C-4D9F-BDDB-DF39BEEA213F}" type="presOf" srcId="{4D7F324D-B8D5-4EDA-B813-B7A83C7863B8}" destId="{2EF81226-9522-46F7-BA06-2C06B53208C5}" srcOrd="0" destOrd="0" presId="urn:microsoft.com/office/officeart/2008/layout/NameandTitleOrganizationalChart"/>
    <dgm:cxn modelId="{D395001E-69B3-483F-9CB0-0F863D8AAEFD}" type="presOf" srcId="{5120778E-FF1D-4CD7-836E-CBD631637D49}" destId="{EFEB70BB-DB5F-4AB6-81E4-79CEEAA0D5AE}" srcOrd="0" destOrd="0" presId="urn:microsoft.com/office/officeart/2008/layout/NameandTitleOrganizationalChart"/>
    <dgm:cxn modelId="{13A9FD85-3B60-4007-A34B-A09F3D3F3519}" type="presOf" srcId="{BE94F5CA-A649-4D29-BA5C-EAC4A9501EDC}" destId="{E0B887D1-E45D-4990-A14E-7CFA08209766}" srcOrd="0" destOrd="0" presId="urn:microsoft.com/office/officeart/2008/layout/NameandTitleOrganizationalChart"/>
    <dgm:cxn modelId="{124593CD-1A73-4842-8012-6840DF62933A}" type="presOf" srcId="{26693C08-280D-4F4E-9EDD-40BC50046696}" destId="{13B13A48-93CF-4648-8B43-5C033520DC57}" srcOrd="1" destOrd="0" presId="urn:microsoft.com/office/officeart/2008/layout/NameandTitleOrganizationalChart"/>
    <dgm:cxn modelId="{31A3FEA3-F33C-407A-9883-1EFA300DDA00}" srcId="{F93C47AC-83A1-4A37-9344-1339D8E7D5EA}" destId="{4C685BA2-8CB2-4B84-AC05-3B0571AC0580}" srcOrd="2" destOrd="0" parTransId="{A4D89753-5D26-477B-B0E0-8401BC634D37}" sibTransId="{B0ACF990-0A1E-4278-BEA0-E972D1FCD20D}"/>
    <dgm:cxn modelId="{A60D0E3D-17FA-4C7F-A7A7-4A313DA57E3D}" type="presOf" srcId="{E0B81A1F-1C2C-404F-8272-7DA610D953F0}" destId="{423B161B-3B8D-406D-ADDD-372F1FA9A4B2}" srcOrd="0" destOrd="0" presId="urn:microsoft.com/office/officeart/2008/layout/NameandTitleOrganizationalChart"/>
    <dgm:cxn modelId="{D10A84E7-D8CF-47EF-9A60-D10744CD637A}" type="presOf" srcId="{9BD68641-FA35-4E2C-9C4B-9C7A8DD6447E}" destId="{F0844F1A-AE62-4421-9544-436DE89E3C5D}" srcOrd="0" destOrd="0" presId="urn:microsoft.com/office/officeart/2008/layout/NameandTitleOrganizationalChart"/>
    <dgm:cxn modelId="{5C39E4BC-37FF-4DC4-8EEA-D907A76B76DA}" srcId="{F93C47AC-83A1-4A37-9344-1339D8E7D5EA}" destId="{8F31077B-844B-4C14-A367-BBA5C5C52830}" srcOrd="0" destOrd="0" parTransId="{7EB7774F-87A8-4506-9B99-2FF3D6C456D0}" sibTransId="{BE94F5CA-A649-4D29-BA5C-EAC4A9501EDC}"/>
    <dgm:cxn modelId="{16ECB6AD-8803-44F3-899C-08DFCB2991C8}" type="presOf" srcId="{199B0ACF-5A96-435F-8E78-1E18079F4651}" destId="{0AC25062-88CE-43A9-A0A6-9A65104D99B2}" srcOrd="0" destOrd="0" presId="urn:microsoft.com/office/officeart/2008/layout/NameandTitleOrganizationalChart"/>
    <dgm:cxn modelId="{0AF7ED44-3B09-46C1-AD73-6B331B78F7FB}" srcId="{8ADB8F3E-8F25-47DB-9876-B2D8DF3250A5}" destId="{F93C47AC-83A1-4A37-9344-1339D8E7D5EA}" srcOrd="0" destOrd="0" parTransId="{E37C9D87-BBD9-41C4-A848-08AC5BBAA656}" sibTransId="{E0B81A1F-1C2C-404F-8272-7DA610D953F0}"/>
    <dgm:cxn modelId="{F99BCDAF-E007-4D53-9C9B-3FF0324509FB}" type="presOf" srcId="{4C685BA2-8CB2-4B84-AC05-3B0571AC0580}" destId="{CCAB5DA0-8797-4CBB-956B-B2179475AB16}" srcOrd="1" destOrd="0" presId="urn:microsoft.com/office/officeart/2008/layout/NameandTitleOrganizationalChart"/>
    <dgm:cxn modelId="{AE249EBD-F5DC-47A9-9C98-38DD8FFD2416}" type="presOf" srcId="{F93C47AC-83A1-4A37-9344-1339D8E7D5EA}" destId="{9D918F0F-9FCA-4006-905C-E9976F21B380}" srcOrd="1" destOrd="0" presId="urn:microsoft.com/office/officeart/2008/layout/NameandTitleOrganizationalChart"/>
    <dgm:cxn modelId="{2EA28FE7-470C-4F1C-B6E5-BA0939C64C14}" type="presOf" srcId="{BE1ADA28-CB00-4694-B6FE-075D1D5D03FE}" destId="{75345FC4-AB51-4845-A9D4-0B904938936B}" srcOrd="1" destOrd="0" presId="urn:microsoft.com/office/officeart/2008/layout/NameandTitleOrganizationalChart"/>
    <dgm:cxn modelId="{CF65A5F6-DA07-4D44-B4C0-CF46EEAA8581}" type="presParOf" srcId="{017AE8FF-0398-4AFB-A3A2-AE7A0E446A62}" destId="{7FC3F369-BAA5-42F9-98E6-6ED40A61A2A1}" srcOrd="0" destOrd="0" presId="urn:microsoft.com/office/officeart/2008/layout/NameandTitleOrganizationalChart"/>
    <dgm:cxn modelId="{41B159C0-0149-4DD2-8C29-65F3BD6F8F7E}" type="presParOf" srcId="{7FC3F369-BAA5-42F9-98E6-6ED40A61A2A1}" destId="{D8F8CFC6-2D84-47FF-BD83-FC5CAE68DEF2}" srcOrd="0" destOrd="0" presId="urn:microsoft.com/office/officeart/2008/layout/NameandTitleOrganizationalChart"/>
    <dgm:cxn modelId="{F228C545-CA8E-4959-9B23-BF0ED0AF8F64}" type="presParOf" srcId="{D8F8CFC6-2D84-47FF-BD83-FC5CAE68DEF2}" destId="{FE46F9BA-C086-455A-BECA-013246510024}" srcOrd="0" destOrd="0" presId="urn:microsoft.com/office/officeart/2008/layout/NameandTitleOrganizationalChart"/>
    <dgm:cxn modelId="{88A2B12C-496F-4087-9686-A2CD30BC6987}" type="presParOf" srcId="{D8F8CFC6-2D84-47FF-BD83-FC5CAE68DEF2}" destId="{423B161B-3B8D-406D-ADDD-372F1FA9A4B2}" srcOrd="1" destOrd="0" presId="urn:microsoft.com/office/officeart/2008/layout/NameandTitleOrganizationalChart"/>
    <dgm:cxn modelId="{050917DB-115A-42F2-A805-7EBDC8549E42}" type="presParOf" srcId="{D8F8CFC6-2D84-47FF-BD83-FC5CAE68DEF2}" destId="{9D918F0F-9FCA-4006-905C-E9976F21B380}" srcOrd="2" destOrd="0" presId="urn:microsoft.com/office/officeart/2008/layout/NameandTitleOrganizationalChart"/>
    <dgm:cxn modelId="{72B46478-AA59-4C14-B9B3-FF550C125429}" type="presParOf" srcId="{7FC3F369-BAA5-42F9-98E6-6ED40A61A2A1}" destId="{3DAD11E9-24B0-4545-BAD1-659E65065635}" srcOrd="1" destOrd="0" presId="urn:microsoft.com/office/officeart/2008/layout/NameandTitleOrganizationalChart"/>
    <dgm:cxn modelId="{8AC348B4-91BA-4787-B787-471FD3ED6963}" type="presParOf" srcId="{3DAD11E9-24B0-4545-BAD1-659E65065635}" destId="{F0844F1A-AE62-4421-9544-436DE89E3C5D}" srcOrd="0" destOrd="0" presId="urn:microsoft.com/office/officeart/2008/layout/NameandTitleOrganizationalChart"/>
    <dgm:cxn modelId="{5C259CA0-BC42-43AC-8DE6-3970ED15239C}" type="presParOf" srcId="{3DAD11E9-24B0-4545-BAD1-659E65065635}" destId="{325E3619-EC84-4A5C-8BC8-DC57B40A6712}" srcOrd="1" destOrd="0" presId="urn:microsoft.com/office/officeart/2008/layout/NameandTitleOrganizationalChart"/>
    <dgm:cxn modelId="{C50982D4-8488-457B-8420-6261502A1D45}" type="presParOf" srcId="{325E3619-EC84-4A5C-8BC8-DC57B40A6712}" destId="{AB4B4001-5784-458C-B31F-B957A7C59675}" srcOrd="0" destOrd="0" presId="urn:microsoft.com/office/officeart/2008/layout/NameandTitleOrganizationalChart"/>
    <dgm:cxn modelId="{B0AD6FF8-7305-477C-901D-4A3FC32C25FD}" type="presParOf" srcId="{AB4B4001-5784-458C-B31F-B957A7C59675}" destId="{2EF81226-9522-46F7-BA06-2C06B53208C5}" srcOrd="0" destOrd="0" presId="urn:microsoft.com/office/officeart/2008/layout/NameandTitleOrganizationalChart"/>
    <dgm:cxn modelId="{C004A9A8-1D5C-42E8-BF4B-91F641DE1252}" type="presParOf" srcId="{AB4B4001-5784-458C-B31F-B957A7C59675}" destId="{EFEB70BB-DB5F-4AB6-81E4-79CEEAA0D5AE}" srcOrd="1" destOrd="0" presId="urn:microsoft.com/office/officeart/2008/layout/NameandTitleOrganizationalChart"/>
    <dgm:cxn modelId="{4CC9861A-CC1C-4719-9931-BC0573DFF4E9}" type="presParOf" srcId="{AB4B4001-5784-458C-B31F-B957A7C59675}" destId="{6C355CF9-7238-4F40-8232-379502A61D60}" srcOrd="2" destOrd="0" presId="urn:microsoft.com/office/officeart/2008/layout/NameandTitleOrganizationalChart"/>
    <dgm:cxn modelId="{6FB96468-06F0-4C4A-88CE-91B1FCC7F0D0}" type="presParOf" srcId="{325E3619-EC84-4A5C-8BC8-DC57B40A6712}" destId="{D55C3D85-A64D-4F68-B472-4BB32319E467}" srcOrd="1" destOrd="0" presId="urn:microsoft.com/office/officeart/2008/layout/NameandTitleOrganizationalChart"/>
    <dgm:cxn modelId="{17648099-7D1D-4ABB-A511-1F29E797F687}" type="presParOf" srcId="{325E3619-EC84-4A5C-8BC8-DC57B40A6712}" destId="{9AC27B38-CA82-447D-9E44-11E75EE2792A}" srcOrd="2" destOrd="0" presId="urn:microsoft.com/office/officeart/2008/layout/NameandTitleOrganizationalChart"/>
    <dgm:cxn modelId="{FDBCBD49-1FC7-4EBC-A762-ECAE3F690F4B}" type="presParOf" srcId="{3DAD11E9-24B0-4545-BAD1-659E65065635}" destId="{18A2D1F5-F2B2-4123-BDE0-84121CFB8D01}" srcOrd="2" destOrd="0" presId="urn:microsoft.com/office/officeart/2008/layout/NameandTitleOrganizationalChart"/>
    <dgm:cxn modelId="{400B8314-8AEA-4D6F-8B68-6798BFC25F48}" type="presParOf" srcId="{3DAD11E9-24B0-4545-BAD1-659E65065635}" destId="{C48238B3-0A96-4612-A204-6EE449D7DB47}" srcOrd="3" destOrd="0" presId="urn:microsoft.com/office/officeart/2008/layout/NameandTitleOrganizationalChart"/>
    <dgm:cxn modelId="{80AEAF85-75CF-4E9B-A5F5-30026239CE0A}" type="presParOf" srcId="{C48238B3-0A96-4612-A204-6EE449D7DB47}" destId="{6883DE9B-BB49-4C3E-92FA-37E50131ABA4}" srcOrd="0" destOrd="0" presId="urn:microsoft.com/office/officeart/2008/layout/NameandTitleOrganizationalChart"/>
    <dgm:cxn modelId="{C4F10F36-1193-4B57-8674-B3A7D821ED59}" type="presParOf" srcId="{6883DE9B-BB49-4C3E-92FA-37E50131ABA4}" destId="{35B01F2A-596F-41B3-B33B-B7AB593D84CB}" srcOrd="0" destOrd="0" presId="urn:microsoft.com/office/officeart/2008/layout/NameandTitleOrganizationalChart"/>
    <dgm:cxn modelId="{D6F0BC11-9F54-4392-9D97-48212B80A370}" type="presParOf" srcId="{6883DE9B-BB49-4C3E-92FA-37E50131ABA4}" destId="{368EBAD5-63DC-49F5-AA2B-3C1546CCBC7A}" srcOrd="1" destOrd="0" presId="urn:microsoft.com/office/officeart/2008/layout/NameandTitleOrganizationalChart"/>
    <dgm:cxn modelId="{C4D04AEE-5B4C-4504-8E04-FCDB624237F0}" type="presParOf" srcId="{6883DE9B-BB49-4C3E-92FA-37E50131ABA4}" destId="{CCAB5DA0-8797-4CBB-956B-B2179475AB16}" srcOrd="2" destOrd="0" presId="urn:microsoft.com/office/officeart/2008/layout/NameandTitleOrganizationalChart"/>
    <dgm:cxn modelId="{371E7EBD-351A-4D2F-B72A-C30137E00B9C}" type="presParOf" srcId="{C48238B3-0A96-4612-A204-6EE449D7DB47}" destId="{64AA8B9A-8232-4B8C-A86D-117445593C72}" srcOrd="1" destOrd="0" presId="urn:microsoft.com/office/officeart/2008/layout/NameandTitleOrganizationalChart"/>
    <dgm:cxn modelId="{BFC74621-E1F0-45B7-923E-C6CAB47C4425}" type="presParOf" srcId="{C48238B3-0A96-4612-A204-6EE449D7DB47}" destId="{B28D52B6-2B1C-433B-AF83-0D6C46A02B9F}" srcOrd="2" destOrd="0" presId="urn:microsoft.com/office/officeart/2008/layout/NameandTitleOrganizationalChart"/>
    <dgm:cxn modelId="{2B03FC77-C7CF-4F27-8D24-2FC4DC0A9A1C}" type="presParOf" srcId="{3DAD11E9-24B0-4545-BAD1-659E65065635}" destId="{246A08C9-AA1C-4E55-AEE0-3C49715C3739}" srcOrd="4" destOrd="0" presId="urn:microsoft.com/office/officeart/2008/layout/NameandTitleOrganizationalChart"/>
    <dgm:cxn modelId="{BC6E923A-33DA-4FD5-9D1A-8D329E17C89E}" type="presParOf" srcId="{3DAD11E9-24B0-4545-BAD1-659E65065635}" destId="{B41EFFA4-D2DE-4380-B628-DD9FD9B85D88}" srcOrd="5" destOrd="0" presId="urn:microsoft.com/office/officeart/2008/layout/NameandTitleOrganizationalChart"/>
    <dgm:cxn modelId="{CAAE674A-17CA-4C27-971F-3AFFB63DB40C}" type="presParOf" srcId="{B41EFFA4-D2DE-4380-B628-DD9FD9B85D88}" destId="{77FF054B-0ADB-46A7-B0B0-BC20E610FAF9}" srcOrd="0" destOrd="0" presId="urn:microsoft.com/office/officeart/2008/layout/NameandTitleOrganizationalChart"/>
    <dgm:cxn modelId="{46FC9310-3364-4AD6-91F0-3363956AEDC7}" type="presParOf" srcId="{77FF054B-0ADB-46A7-B0B0-BC20E610FAF9}" destId="{6B7F8C41-F6B9-4139-A825-A04AAFC5B629}" srcOrd="0" destOrd="0" presId="urn:microsoft.com/office/officeart/2008/layout/NameandTitleOrganizationalChart"/>
    <dgm:cxn modelId="{0717842B-A9CF-48AC-BCE3-B4BA5EC0C0A7}" type="presParOf" srcId="{77FF054B-0ADB-46A7-B0B0-BC20E610FAF9}" destId="{14432E8B-1490-43B7-9B98-4F2B59446CA3}" srcOrd="1" destOrd="0" presId="urn:microsoft.com/office/officeart/2008/layout/NameandTitleOrganizationalChart"/>
    <dgm:cxn modelId="{80F8726E-EC61-487E-B124-DE3A5A11D8A1}" type="presParOf" srcId="{77FF054B-0ADB-46A7-B0B0-BC20E610FAF9}" destId="{75345FC4-AB51-4845-A9D4-0B904938936B}" srcOrd="2" destOrd="0" presId="urn:microsoft.com/office/officeart/2008/layout/NameandTitleOrganizationalChart"/>
    <dgm:cxn modelId="{472C026B-2951-4FC6-A9CD-E4FC591784C6}" type="presParOf" srcId="{B41EFFA4-D2DE-4380-B628-DD9FD9B85D88}" destId="{322F6D83-AB1E-4665-B5DC-B6B408385C20}" srcOrd="1" destOrd="0" presId="urn:microsoft.com/office/officeart/2008/layout/NameandTitleOrganizationalChart"/>
    <dgm:cxn modelId="{A2EB5EC0-6CE0-43D6-B475-0506C40A88FC}" type="presParOf" srcId="{B41EFFA4-D2DE-4380-B628-DD9FD9B85D88}" destId="{09DB21D9-6644-4BAF-91D8-83683B70D469}" srcOrd="2" destOrd="0" presId="urn:microsoft.com/office/officeart/2008/layout/NameandTitleOrganizationalChart"/>
    <dgm:cxn modelId="{0BBFF0E9-0A55-4635-8486-5D8BF153BB87}" type="presParOf" srcId="{3DAD11E9-24B0-4545-BAD1-659E65065635}" destId="{24D08CE8-62E1-49FD-B87E-AB7C2FA666BE}" srcOrd="6" destOrd="0" presId="urn:microsoft.com/office/officeart/2008/layout/NameandTitleOrganizationalChart"/>
    <dgm:cxn modelId="{64AF1F46-EAB2-4355-96A1-E15439005CCC}" type="presParOf" srcId="{3DAD11E9-24B0-4545-BAD1-659E65065635}" destId="{1ABD187E-FE84-45EB-B9D5-28C562F2F421}" srcOrd="7" destOrd="0" presId="urn:microsoft.com/office/officeart/2008/layout/NameandTitleOrganizationalChart"/>
    <dgm:cxn modelId="{C6790342-02DB-44BB-80F0-FF5D071E264B}" type="presParOf" srcId="{1ABD187E-FE84-45EB-B9D5-28C562F2F421}" destId="{262875DB-FA7C-4654-A75E-61BD49754FD6}" srcOrd="0" destOrd="0" presId="urn:microsoft.com/office/officeart/2008/layout/NameandTitleOrganizationalChart"/>
    <dgm:cxn modelId="{85291C7F-296E-463A-84B5-88EFE072A9F2}" type="presParOf" srcId="{262875DB-FA7C-4654-A75E-61BD49754FD6}" destId="{C070C01F-CC4F-48A1-9E56-16F6959DFD79}" srcOrd="0" destOrd="0" presId="urn:microsoft.com/office/officeart/2008/layout/NameandTitleOrganizationalChart"/>
    <dgm:cxn modelId="{DC59C84E-14D6-4F1F-95A5-4FD836C06677}" type="presParOf" srcId="{262875DB-FA7C-4654-A75E-61BD49754FD6}" destId="{0AC25062-88CE-43A9-A0A6-9A65104D99B2}" srcOrd="1" destOrd="0" presId="urn:microsoft.com/office/officeart/2008/layout/NameandTitleOrganizationalChart"/>
    <dgm:cxn modelId="{592E9A70-6164-451A-B92E-4C854BF36BEE}" type="presParOf" srcId="{262875DB-FA7C-4654-A75E-61BD49754FD6}" destId="{13B13A48-93CF-4648-8B43-5C033520DC57}" srcOrd="2" destOrd="0" presId="urn:microsoft.com/office/officeart/2008/layout/NameandTitleOrganizationalChart"/>
    <dgm:cxn modelId="{C9BB83B1-60F5-4200-B551-BE62F02E3791}" type="presParOf" srcId="{1ABD187E-FE84-45EB-B9D5-28C562F2F421}" destId="{6F83E435-5398-4CB5-B9D2-AF4FC55DBFFB}" srcOrd="1" destOrd="0" presId="urn:microsoft.com/office/officeart/2008/layout/NameandTitleOrganizationalChart"/>
    <dgm:cxn modelId="{8A18E169-3DE0-419E-BEF1-0A434FBCC098}" type="presParOf" srcId="{1ABD187E-FE84-45EB-B9D5-28C562F2F421}" destId="{4611220E-8CE0-43CA-AE5D-8DD2164A8CC4}" srcOrd="2" destOrd="0" presId="urn:microsoft.com/office/officeart/2008/layout/NameandTitleOrganizationalChart"/>
    <dgm:cxn modelId="{B932D5A5-7340-4E52-9E58-6CAB66C7DE8D}" type="presParOf" srcId="{7FC3F369-BAA5-42F9-98E6-6ED40A61A2A1}" destId="{458A31FE-0981-4580-A62F-C58052DFD17B}" srcOrd="2" destOrd="0" presId="urn:microsoft.com/office/officeart/2008/layout/NameandTitleOrganizationalChart"/>
    <dgm:cxn modelId="{EF7856FD-5F3D-494F-A69F-CF56CCE6CB4E}" type="presParOf" srcId="{458A31FE-0981-4580-A62F-C58052DFD17B}" destId="{33738997-CF01-4273-8859-76FDE1FFA1C5}" srcOrd="0" destOrd="0" presId="urn:microsoft.com/office/officeart/2008/layout/NameandTitleOrganizationalChart"/>
    <dgm:cxn modelId="{0F03B449-DDE9-40F1-A3A4-DFE04CD4F7D1}" type="presParOf" srcId="{458A31FE-0981-4580-A62F-C58052DFD17B}" destId="{E3D35BF5-0D6F-45D2-8C3C-D5EC9592CB2B}" srcOrd="1" destOrd="0" presId="urn:microsoft.com/office/officeart/2008/layout/NameandTitleOrganizationalChart"/>
    <dgm:cxn modelId="{8CE357D8-0407-4DCE-B77C-2AF1685403AB}" type="presParOf" srcId="{E3D35BF5-0D6F-45D2-8C3C-D5EC9592CB2B}" destId="{E3D3D1C4-CFF0-4835-834D-CF1DE05BE31C}" srcOrd="0" destOrd="0" presId="urn:microsoft.com/office/officeart/2008/layout/NameandTitleOrganizationalChart"/>
    <dgm:cxn modelId="{D6953AA2-7258-466A-B34C-19809C91E614}" type="presParOf" srcId="{E3D3D1C4-CFF0-4835-834D-CF1DE05BE31C}" destId="{96D4B82E-F456-4ADE-B328-1104CC66AA42}" srcOrd="0" destOrd="0" presId="urn:microsoft.com/office/officeart/2008/layout/NameandTitleOrganizationalChart"/>
    <dgm:cxn modelId="{6EE9BF68-8A9D-471C-AEC1-45F062A45645}" type="presParOf" srcId="{E3D3D1C4-CFF0-4835-834D-CF1DE05BE31C}" destId="{E0B887D1-E45D-4990-A14E-7CFA08209766}" srcOrd="1" destOrd="0" presId="urn:microsoft.com/office/officeart/2008/layout/NameandTitleOrganizationalChart"/>
    <dgm:cxn modelId="{944FF65B-C4BE-480D-BE1B-AAD45D46B73B}" type="presParOf" srcId="{E3D3D1C4-CFF0-4835-834D-CF1DE05BE31C}" destId="{A03AF5EE-90A1-4E60-8667-F91E3CA5E9B4}" srcOrd="2" destOrd="0" presId="urn:microsoft.com/office/officeart/2008/layout/NameandTitleOrganizationalChart"/>
    <dgm:cxn modelId="{94C9D9E0-EBD2-4315-9424-C9850B1FEBD3}" type="presParOf" srcId="{E3D35BF5-0D6F-45D2-8C3C-D5EC9592CB2B}" destId="{757B01AE-3294-48A9-833A-046D112B495A}" srcOrd="1" destOrd="0" presId="urn:microsoft.com/office/officeart/2008/layout/NameandTitleOrganizationalChart"/>
    <dgm:cxn modelId="{D71D469F-C75A-463F-89EF-47CB0B43CA26}" type="presParOf" srcId="{E3D35BF5-0D6F-45D2-8C3C-D5EC9592CB2B}" destId="{193C1C6C-EF72-45FA-85A8-9ADF9C536F44}"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38997-CF01-4273-8859-76FDE1FFA1C5}">
      <dsp:nvSpPr>
        <dsp:cNvPr id="0" name=""/>
        <dsp:cNvSpPr/>
      </dsp:nvSpPr>
      <dsp:spPr>
        <a:xfrm>
          <a:off x="2534982" y="488292"/>
          <a:ext cx="161069" cy="526204"/>
        </a:xfrm>
        <a:custGeom>
          <a:avLst/>
          <a:gdLst/>
          <a:ahLst/>
          <a:cxnLst/>
          <a:rect l="0" t="0" r="0" b="0"/>
          <a:pathLst>
            <a:path>
              <a:moveTo>
                <a:pt x="161069" y="0"/>
              </a:moveTo>
              <a:lnTo>
                <a:pt x="161069" y="526204"/>
              </a:lnTo>
              <a:lnTo>
                <a:pt x="0" y="5262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D08CE8-62E1-49FD-B87E-AB7C2FA666BE}">
      <dsp:nvSpPr>
        <dsp:cNvPr id="0" name=""/>
        <dsp:cNvSpPr/>
      </dsp:nvSpPr>
      <dsp:spPr>
        <a:xfrm>
          <a:off x="2696051" y="488292"/>
          <a:ext cx="1897670" cy="1052408"/>
        </a:xfrm>
        <a:custGeom>
          <a:avLst/>
          <a:gdLst/>
          <a:ahLst/>
          <a:cxnLst/>
          <a:rect l="0" t="0" r="0" b="0"/>
          <a:pathLst>
            <a:path>
              <a:moveTo>
                <a:pt x="0" y="0"/>
              </a:moveTo>
              <a:lnTo>
                <a:pt x="0" y="938487"/>
              </a:lnTo>
              <a:lnTo>
                <a:pt x="1897670" y="938487"/>
              </a:lnTo>
              <a:lnTo>
                <a:pt x="1897670" y="10524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6A08C9-AA1C-4E55-AEE0-3C49715C3739}">
      <dsp:nvSpPr>
        <dsp:cNvPr id="0" name=""/>
        <dsp:cNvSpPr/>
      </dsp:nvSpPr>
      <dsp:spPr>
        <a:xfrm>
          <a:off x="2696051" y="488292"/>
          <a:ext cx="632556" cy="1052408"/>
        </a:xfrm>
        <a:custGeom>
          <a:avLst/>
          <a:gdLst/>
          <a:ahLst/>
          <a:cxnLst/>
          <a:rect l="0" t="0" r="0" b="0"/>
          <a:pathLst>
            <a:path>
              <a:moveTo>
                <a:pt x="0" y="0"/>
              </a:moveTo>
              <a:lnTo>
                <a:pt x="0" y="938487"/>
              </a:lnTo>
              <a:lnTo>
                <a:pt x="632556" y="938487"/>
              </a:lnTo>
              <a:lnTo>
                <a:pt x="632556" y="10524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2D1F5-F2B2-4123-BDE0-84121CFB8D01}">
      <dsp:nvSpPr>
        <dsp:cNvPr id="0" name=""/>
        <dsp:cNvSpPr/>
      </dsp:nvSpPr>
      <dsp:spPr>
        <a:xfrm>
          <a:off x="2063494" y="488292"/>
          <a:ext cx="632556" cy="1052408"/>
        </a:xfrm>
        <a:custGeom>
          <a:avLst/>
          <a:gdLst/>
          <a:ahLst/>
          <a:cxnLst/>
          <a:rect l="0" t="0" r="0" b="0"/>
          <a:pathLst>
            <a:path>
              <a:moveTo>
                <a:pt x="632556" y="0"/>
              </a:moveTo>
              <a:lnTo>
                <a:pt x="632556" y="938487"/>
              </a:lnTo>
              <a:lnTo>
                <a:pt x="0" y="938487"/>
              </a:lnTo>
              <a:lnTo>
                <a:pt x="0" y="10524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844F1A-AE62-4421-9544-436DE89E3C5D}">
      <dsp:nvSpPr>
        <dsp:cNvPr id="0" name=""/>
        <dsp:cNvSpPr/>
      </dsp:nvSpPr>
      <dsp:spPr>
        <a:xfrm>
          <a:off x="798381" y="488292"/>
          <a:ext cx="1897670" cy="1052408"/>
        </a:xfrm>
        <a:custGeom>
          <a:avLst/>
          <a:gdLst/>
          <a:ahLst/>
          <a:cxnLst/>
          <a:rect l="0" t="0" r="0" b="0"/>
          <a:pathLst>
            <a:path>
              <a:moveTo>
                <a:pt x="1897670" y="0"/>
              </a:moveTo>
              <a:lnTo>
                <a:pt x="1897670" y="938487"/>
              </a:lnTo>
              <a:lnTo>
                <a:pt x="0" y="938487"/>
              </a:lnTo>
              <a:lnTo>
                <a:pt x="0" y="10524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6F9BA-C086-455A-BECA-013246510024}">
      <dsp:nvSpPr>
        <dsp:cNvPr id="0" name=""/>
        <dsp:cNvSpPr/>
      </dsp:nvSpPr>
      <dsp:spPr>
        <a:xfrm>
          <a:off x="2224563" y="61"/>
          <a:ext cx="942975" cy="488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68895" numCol="1" spcCol="1270" anchor="ctr" anchorCtr="0">
          <a:noAutofit/>
        </a:bodyPr>
        <a:lstStyle/>
        <a:p>
          <a:pPr marL="0" lvl="0" indent="0" algn="ctr" defTabSz="622300">
            <a:lnSpc>
              <a:spcPct val="90000"/>
            </a:lnSpc>
            <a:spcBef>
              <a:spcPct val="0"/>
            </a:spcBef>
            <a:spcAft>
              <a:spcPct val="35000"/>
            </a:spcAft>
            <a:buNone/>
          </a:pPr>
          <a:r>
            <a:rPr lang="en-US" sz="1400" b="1" i="0" kern="1200"/>
            <a:t>Karthikeyan Umapathy</a:t>
          </a:r>
          <a:r>
            <a:rPr lang="en-US" sz="1400" kern="1200"/>
            <a:t> </a:t>
          </a:r>
        </a:p>
      </dsp:txBody>
      <dsp:txXfrm>
        <a:off x="2224563" y="61"/>
        <a:ext cx="942975" cy="488230"/>
      </dsp:txXfrm>
    </dsp:sp>
    <dsp:sp modelId="{423B161B-3B8D-406D-ADDD-372F1FA9A4B2}">
      <dsp:nvSpPr>
        <dsp:cNvPr id="0" name=""/>
        <dsp:cNvSpPr/>
      </dsp:nvSpPr>
      <dsp:spPr>
        <a:xfrm>
          <a:off x="2413158" y="379796"/>
          <a:ext cx="848677" cy="1627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Professor</a:t>
          </a:r>
        </a:p>
      </dsp:txBody>
      <dsp:txXfrm>
        <a:off x="2413158" y="379796"/>
        <a:ext cx="848677" cy="162743"/>
      </dsp:txXfrm>
    </dsp:sp>
    <dsp:sp modelId="{2EF81226-9522-46F7-BA06-2C06B53208C5}">
      <dsp:nvSpPr>
        <dsp:cNvPr id="0" name=""/>
        <dsp:cNvSpPr/>
      </dsp:nvSpPr>
      <dsp:spPr>
        <a:xfrm>
          <a:off x="326893" y="1540700"/>
          <a:ext cx="942975" cy="488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68895" numCol="1" spcCol="1270" anchor="ctr" anchorCtr="0">
          <a:noAutofit/>
        </a:bodyPr>
        <a:lstStyle/>
        <a:p>
          <a:pPr marL="0" lvl="0" indent="0" algn="ctr" defTabSz="622300">
            <a:lnSpc>
              <a:spcPct val="90000"/>
            </a:lnSpc>
            <a:spcBef>
              <a:spcPct val="0"/>
            </a:spcBef>
            <a:spcAft>
              <a:spcPct val="35000"/>
            </a:spcAft>
            <a:buNone/>
          </a:pPr>
          <a:r>
            <a:rPr lang="en-US" sz="1400" kern="1200"/>
            <a:t>Adrian Gregory</a:t>
          </a:r>
        </a:p>
      </dsp:txBody>
      <dsp:txXfrm>
        <a:off x="326893" y="1540700"/>
        <a:ext cx="942975" cy="488230"/>
      </dsp:txXfrm>
    </dsp:sp>
    <dsp:sp modelId="{EFEB70BB-DB5F-4AB6-81E4-79CEEAA0D5AE}">
      <dsp:nvSpPr>
        <dsp:cNvPr id="0" name=""/>
        <dsp:cNvSpPr/>
      </dsp:nvSpPr>
      <dsp:spPr>
        <a:xfrm>
          <a:off x="515488" y="1920435"/>
          <a:ext cx="848677" cy="1627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Developer</a:t>
          </a:r>
        </a:p>
      </dsp:txBody>
      <dsp:txXfrm>
        <a:off x="515488" y="1920435"/>
        <a:ext cx="848677" cy="162743"/>
      </dsp:txXfrm>
    </dsp:sp>
    <dsp:sp modelId="{35B01F2A-596F-41B3-B33B-B7AB593D84CB}">
      <dsp:nvSpPr>
        <dsp:cNvPr id="0" name=""/>
        <dsp:cNvSpPr/>
      </dsp:nvSpPr>
      <dsp:spPr>
        <a:xfrm>
          <a:off x="1592007" y="1540700"/>
          <a:ext cx="942974" cy="488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68895" numCol="1" spcCol="1270" anchor="ctr" anchorCtr="0">
          <a:noAutofit/>
        </a:bodyPr>
        <a:lstStyle/>
        <a:p>
          <a:pPr marL="0" lvl="0" indent="0" algn="ctr" defTabSz="622300">
            <a:lnSpc>
              <a:spcPct val="90000"/>
            </a:lnSpc>
            <a:spcBef>
              <a:spcPct val="0"/>
            </a:spcBef>
            <a:spcAft>
              <a:spcPct val="35000"/>
            </a:spcAft>
            <a:buNone/>
          </a:pPr>
          <a:r>
            <a:rPr lang="en-US" sz="1400" kern="1200"/>
            <a:t>Jonathan Ebert</a:t>
          </a:r>
        </a:p>
      </dsp:txBody>
      <dsp:txXfrm>
        <a:off x="1592007" y="1540700"/>
        <a:ext cx="942974" cy="488230"/>
      </dsp:txXfrm>
    </dsp:sp>
    <dsp:sp modelId="{368EBAD5-63DC-49F5-AA2B-3C1546CCBC7A}">
      <dsp:nvSpPr>
        <dsp:cNvPr id="0" name=""/>
        <dsp:cNvSpPr/>
      </dsp:nvSpPr>
      <dsp:spPr>
        <a:xfrm>
          <a:off x="1780602" y="1920435"/>
          <a:ext cx="848677" cy="1627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Developer</a:t>
          </a:r>
        </a:p>
      </dsp:txBody>
      <dsp:txXfrm>
        <a:off x="1780602" y="1920435"/>
        <a:ext cx="848677" cy="162743"/>
      </dsp:txXfrm>
    </dsp:sp>
    <dsp:sp modelId="{6B7F8C41-F6B9-4139-A825-A04AAFC5B629}">
      <dsp:nvSpPr>
        <dsp:cNvPr id="0" name=""/>
        <dsp:cNvSpPr/>
      </dsp:nvSpPr>
      <dsp:spPr>
        <a:xfrm>
          <a:off x="2857120" y="1540700"/>
          <a:ext cx="942975" cy="488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68895" numCol="1" spcCol="1270" anchor="ctr" anchorCtr="0">
          <a:noAutofit/>
        </a:bodyPr>
        <a:lstStyle/>
        <a:p>
          <a:pPr marL="0" lvl="0" indent="0" algn="ctr" defTabSz="622300">
            <a:lnSpc>
              <a:spcPct val="90000"/>
            </a:lnSpc>
            <a:spcBef>
              <a:spcPct val="0"/>
            </a:spcBef>
            <a:spcAft>
              <a:spcPct val="35000"/>
            </a:spcAft>
            <a:buNone/>
          </a:pPr>
          <a:r>
            <a:rPr lang="en-US" sz="1400" kern="1200"/>
            <a:t>Karthryn Youngberg</a:t>
          </a:r>
        </a:p>
      </dsp:txBody>
      <dsp:txXfrm>
        <a:off x="2857120" y="1540700"/>
        <a:ext cx="942975" cy="488230"/>
      </dsp:txXfrm>
    </dsp:sp>
    <dsp:sp modelId="{14432E8B-1490-43B7-9B98-4F2B59446CA3}">
      <dsp:nvSpPr>
        <dsp:cNvPr id="0" name=""/>
        <dsp:cNvSpPr/>
      </dsp:nvSpPr>
      <dsp:spPr>
        <a:xfrm>
          <a:off x="3045715" y="1920435"/>
          <a:ext cx="848677" cy="1627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Developer</a:t>
          </a:r>
        </a:p>
      </dsp:txBody>
      <dsp:txXfrm>
        <a:off x="3045715" y="1920435"/>
        <a:ext cx="848677" cy="162743"/>
      </dsp:txXfrm>
    </dsp:sp>
    <dsp:sp modelId="{C070C01F-CC4F-48A1-9E56-16F6959DFD79}">
      <dsp:nvSpPr>
        <dsp:cNvPr id="0" name=""/>
        <dsp:cNvSpPr/>
      </dsp:nvSpPr>
      <dsp:spPr>
        <a:xfrm>
          <a:off x="4122233" y="1540700"/>
          <a:ext cx="942975" cy="488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68895" numCol="1" spcCol="1270" anchor="ctr" anchorCtr="0">
          <a:noAutofit/>
        </a:bodyPr>
        <a:lstStyle/>
        <a:p>
          <a:pPr marL="0" lvl="0" indent="0" algn="ctr" defTabSz="622300">
            <a:lnSpc>
              <a:spcPct val="90000"/>
            </a:lnSpc>
            <a:spcBef>
              <a:spcPct val="0"/>
            </a:spcBef>
            <a:spcAft>
              <a:spcPct val="35000"/>
            </a:spcAft>
            <a:buNone/>
          </a:pPr>
          <a:r>
            <a:rPr lang="en-US" sz="1400" kern="1200"/>
            <a:t>Grayson Scott</a:t>
          </a:r>
        </a:p>
      </dsp:txBody>
      <dsp:txXfrm>
        <a:off x="4122233" y="1540700"/>
        <a:ext cx="942975" cy="488230"/>
      </dsp:txXfrm>
    </dsp:sp>
    <dsp:sp modelId="{0AC25062-88CE-43A9-A0A6-9A65104D99B2}">
      <dsp:nvSpPr>
        <dsp:cNvPr id="0" name=""/>
        <dsp:cNvSpPr/>
      </dsp:nvSpPr>
      <dsp:spPr>
        <a:xfrm>
          <a:off x="4310828" y="1920435"/>
          <a:ext cx="848677" cy="1627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Developer</a:t>
          </a:r>
        </a:p>
      </dsp:txBody>
      <dsp:txXfrm>
        <a:off x="4310828" y="1920435"/>
        <a:ext cx="848677" cy="162743"/>
      </dsp:txXfrm>
    </dsp:sp>
    <dsp:sp modelId="{96D4B82E-F456-4ADE-B328-1104CC66AA42}">
      <dsp:nvSpPr>
        <dsp:cNvPr id="0" name=""/>
        <dsp:cNvSpPr/>
      </dsp:nvSpPr>
      <dsp:spPr>
        <a:xfrm>
          <a:off x="1592007" y="770381"/>
          <a:ext cx="942974" cy="4882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68895" numCol="1" spcCol="1270" anchor="ctr" anchorCtr="0">
          <a:noAutofit/>
        </a:bodyPr>
        <a:lstStyle/>
        <a:p>
          <a:pPr marL="0" lvl="0" indent="0" algn="ctr" defTabSz="622300">
            <a:lnSpc>
              <a:spcPct val="90000"/>
            </a:lnSpc>
            <a:spcBef>
              <a:spcPct val="0"/>
            </a:spcBef>
            <a:spcAft>
              <a:spcPct val="35000"/>
            </a:spcAft>
            <a:buNone/>
          </a:pPr>
          <a:r>
            <a:rPr lang="en-US" sz="1400" kern="1200"/>
            <a:t>Nick Campanini</a:t>
          </a:r>
        </a:p>
      </dsp:txBody>
      <dsp:txXfrm>
        <a:off x="1592007" y="770381"/>
        <a:ext cx="942974" cy="488230"/>
      </dsp:txXfrm>
    </dsp:sp>
    <dsp:sp modelId="{E0B887D1-E45D-4990-A14E-7CFA08209766}">
      <dsp:nvSpPr>
        <dsp:cNvPr id="0" name=""/>
        <dsp:cNvSpPr/>
      </dsp:nvSpPr>
      <dsp:spPr>
        <a:xfrm>
          <a:off x="1780602" y="1150116"/>
          <a:ext cx="848677" cy="1627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Mentor</a:t>
          </a:r>
        </a:p>
      </dsp:txBody>
      <dsp:txXfrm>
        <a:off x="1780602" y="1150116"/>
        <a:ext cx="848677" cy="16274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3C359-9828-472C-85A6-AAC6F937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0</TotalTime>
  <Pages>11</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Karthikeyan Umapathy</dc:creator>
  <cp:keywords/>
  <dc:description/>
  <cp:lastModifiedBy>Jon Ebert</cp:lastModifiedBy>
  <cp:revision>2</cp:revision>
  <cp:lastPrinted>1900-01-01T05:00:00Z</cp:lastPrinted>
  <dcterms:created xsi:type="dcterms:W3CDTF">2016-09-29T21:18:00Z</dcterms:created>
  <dcterms:modified xsi:type="dcterms:W3CDTF">2016-09-29T21:18:00Z</dcterms:modified>
</cp:coreProperties>
</file>